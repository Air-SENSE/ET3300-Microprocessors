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4B4463DC" w14:textId="77777777" w:rsidTr="00C25F7E">
        <w:trPr>
          <w:trHeight w:val="14134"/>
        </w:trPr>
        <w:tc>
          <w:tcPr>
            <w:tcW w:w="9288" w:type="dxa"/>
          </w:tcPr>
          <w:p w14:paraId="47F46157" w14:textId="77777777" w:rsidR="0030535A" w:rsidRPr="00D41531" w:rsidRDefault="0030535A" w:rsidP="004A172F">
            <w:pPr>
              <w:spacing w:after="0" w:line="240" w:lineRule="auto"/>
              <w:jc w:val="center"/>
            </w:pPr>
            <w:r w:rsidRPr="00E41E7A">
              <w:br w:type="page"/>
            </w:r>
            <w:r w:rsidRPr="00D41531">
              <w:t>TRƯỜNG ĐẠI HỌC BÁCH KHOA HÀ NỘI</w:t>
            </w:r>
          </w:p>
          <w:p w14:paraId="05473282" w14:textId="77777777"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14:paraId="176947EC" w14:textId="77777777" w:rsidR="0030535A" w:rsidRPr="00392F14" w:rsidRDefault="0030535A" w:rsidP="004A172F"/>
          <w:p w14:paraId="3CF8E008" w14:textId="77777777" w:rsidR="0030535A" w:rsidRPr="00AE1825" w:rsidRDefault="0030535A" w:rsidP="004A172F">
            <w:pPr>
              <w:jc w:val="center"/>
            </w:pPr>
            <w:r>
              <w:rPr>
                <w:noProof/>
              </w:rPr>
              <w:drawing>
                <wp:inline distT="0" distB="0" distL="0" distR="0" wp14:anchorId="1DB87DF1" wp14:editId="5FF381C3">
                  <wp:extent cx="966639" cy="1428750"/>
                  <wp:effectExtent l="0" t="0" r="508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973415" cy="1438766"/>
                          </a:xfrm>
                          <a:prstGeom prst="rect">
                            <a:avLst/>
                          </a:prstGeom>
                          <a:noFill/>
                          <a:ln w="9525">
                            <a:noFill/>
                            <a:miter lim="800000"/>
                            <a:headEnd/>
                            <a:tailEnd/>
                          </a:ln>
                        </pic:spPr>
                      </pic:pic>
                    </a:graphicData>
                  </a:graphic>
                </wp:inline>
              </w:drawing>
            </w:r>
          </w:p>
          <w:p w14:paraId="053517B7" w14:textId="075A698C" w:rsidR="00092B3B" w:rsidRPr="00E85917" w:rsidRDefault="00092B3B" w:rsidP="00092B3B">
            <w:pPr>
              <w:jc w:val="center"/>
              <w:rPr>
                <w:sz w:val="48"/>
                <w:szCs w:val="48"/>
              </w:rPr>
            </w:pPr>
            <w:r>
              <w:rPr>
                <w:sz w:val="48"/>
                <w:szCs w:val="48"/>
              </w:rPr>
              <w:t>BÁO CÁO</w:t>
            </w:r>
          </w:p>
          <w:p w14:paraId="60DB6ED1" w14:textId="2B1B57CA" w:rsidR="00092B3B" w:rsidRPr="00E85917" w:rsidRDefault="00092B3B" w:rsidP="00092B3B">
            <w:pPr>
              <w:jc w:val="center"/>
              <w:rPr>
                <w:b/>
                <w:sz w:val="64"/>
                <w:szCs w:val="64"/>
              </w:rPr>
            </w:pPr>
            <w:r>
              <w:rPr>
                <w:b/>
                <w:sz w:val="64"/>
                <w:szCs w:val="64"/>
              </w:rPr>
              <w:t>KỸ THUẬT VI XỬ LÝ</w:t>
            </w:r>
          </w:p>
          <w:p w14:paraId="7972887D" w14:textId="77777777" w:rsidR="00BF58AD" w:rsidRDefault="00BF58AD" w:rsidP="009C6AF6">
            <w:pPr>
              <w:rPr>
                <w:b/>
                <w:sz w:val="28"/>
                <w:szCs w:val="28"/>
              </w:rPr>
            </w:pPr>
          </w:p>
          <w:p w14:paraId="3BF0D465" w14:textId="24AF7043" w:rsidR="009C6AF6" w:rsidRPr="00E85917" w:rsidRDefault="009C6AF6" w:rsidP="009C6AF6">
            <w:pPr>
              <w:rPr>
                <w:b/>
                <w:sz w:val="28"/>
                <w:szCs w:val="28"/>
              </w:rPr>
            </w:pPr>
            <w:r w:rsidRPr="00E85917">
              <w:rPr>
                <w:b/>
                <w:sz w:val="28"/>
                <w:szCs w:val="28"/>
              </w:rPr>
              <w:t>Đề tài:</w:t>
            </w:r>
          </w:p>
          <w:p w14:paraId="2110FA17" w14:textId="07CDC563" w:rsidR="009C6AF6" w:rsidRDefault="002B567D" w:rsidP="009C6AF6">
            <w:pPr>
              <w:ind w:left="130"/>
              <w:jc w:val="center"/>
              <w:rPr>
                <w:b/>
                <w:sz w:val="40"/>
                <w:szCs w:val="40"/>
              </w:rPr>
            </w:pPr>
            <w:r w:rsidRPr="00BF58AD">
              <w:rPr>
                <w:b/>
                <w:sz w:val="40"/>
                <w:szCs w:val="40"/>
              </w:rPr>
              <w:t xml:space="preserve">THIẾT KẾ HỆ THỐNG ĐIỀU KHIỂN THIẾT BỊ VÀ GIÁM SÁT NHIỆT ĐỘ VÀ ĐỘ ẨM CHO NHÀ THÔNG MINH </w:t>
            </w:r>
          </w:p>
          <w:p w14:paraId="7C1A18B7" w14:textId="103315B3" w:rsidR="006C063A" w:rsidRDefault="006C063A" w:rsidP="009C6AF6">
            <w:pPr>
              <w:ind w:left="130"/>
              <w:jc w:val="center"/>
              <w:rPr>
                <w:b/>
                <w:sz w:val="40"/>
                <w:szCs w:val="40"/>
              </w:rPr>
            </w:pPr>
          </w:p>
          <w:p w14:paraId="48B5A690" w14:textId="77777777" w:rsidR="00B7073E" w:rsidRDefault="00B7073E" w:rsidP="00C62DE3">
            <w:pPr>
              <w:tabs>
                <w:tab w:val="left" w:pos="720"/>
              </w:tabs>
              <w:rPr>
                <w:rFonts w:cs="Times New Roman"/>
                <w:b/>
                <w:sz w:val="28"/>
                <w:szCs w:val="28"/>
              </w:rPr>
            </w:pPr>
            <w:r>
              <w:rPr>
                <w:rFonts w:cs="Times New Roman"/>
                <w:b/>
                <w:sz w:val="28"/>
                <w:szCs w:val="28"/>
              </w:rPr>
              <w:t xml:space="preserve">          </w:t>
            </w:r>
          </w:p>
          <w:p w14:paraId="60AD0B08" w14:textId="20E0BD6B" w:rsidR="00C62DE3" w:rsidRPr="00C62DE3" w:rsidRDefault="002343A6" w:rsidP="00C62DE3">
            <w:pPr>
              <w:tabs>
                <w:tab w:val="left" w:pos="720"/>
              </w:tabs>
              <w:rPr>
                <w:rFonts w:cs="Times New Roman"/>
                <w:sz w:val="28"/>
                <w:szCs w:val="28"/>
              </w:rPr>
            </w:pPr>
            <w:r>
              <w:rPr>
                <w:rFonts w:cs="Times New Roman"/>
                <w:b/>
                <w:sz w:val="28"/>
                <w:szCs w:val="28"/>
              </w:rPr>
              <w:t xml:space="preserve">          </w:t>
            </w:r>
            <w:r w:rsidR="00C62DE3" w:rsidRPr="00C62DE3">
              <w:rPr>
                <w:rFonts w:cs="Times New Roman"/>
                <w:b/>
                <w:sz w:val="28"/>
                <w:szCs w:val="28"/>
              </w:rPr>
              <w:t>Giảng viên hướng dẫn</w:t>
            </w:r>
            <w:r w:rsidR="00C62DE3" w:rsidRPr="00C62DE3">
              <w:rPr>
                <w:rFonts w:cs="Times New Roman"/>
                <w:sz w:val="28"/>
                <w:szCs w:val="28"/>
              </w:rPr>
              <w:t>: TS. Hàn Huy Dũng</w:t>
            </w:r>
          </w:p>
          <w:p w14:paraId="698D0DEB" w14:textId="439ACC2F" w:rsidR="00C62DE3" w:rsidRPr="00C62DE3" w:rsidRDefault="00C62DE3" w:rsidP="003D1022">
            <w:pPr>
              <w:tabs>
                <w:tab w:val="left" w:pos="720"/>
                <w:tab w:val="left" w:pos="3107"/>
                <w:tab w:val="left" w:pos="6083"/>
              </w:tabs>
              <w:rPr>
                <w:rFonts w:cs="Times New Roman"/>
                <w:sz w:val="28"/>
                <w:szCs w:val="28"/>
              </w:rPr>
            </w:pPr>
            <w:r w:rsidRPr="00C62DE3">
              <w:rPr>
                <w:rFonts w:cs="Times New Roman"/>
                <w:sz w:val="28"/>
                <w:szCs w:val="28"/>
              </w:rPr>
              <w:tab/>
            </w:r>
            <w:r w:rsidRPr="00C62DE3">
              <w:rPr>
                <w:rFonts w:cs="Times New Roman"/>
                <w:b/>
                <w:sz w:val="28"/>
                <w:szCs w:val="28"/>
              </w:rPr>
              <w:t>Nhóm sinh viên :</w:t>
            </w:r>
            <w:r w:rsidRPr="00C62DE3">
              <w:rPr>
                <w:rFonts w:cs="Times New Roman"/>
                <w:sz w:val="28"/>
                <w:szCs w:val="28"/>
              </w:rPr>
              <w:tab/>
              <w:t>Ngô Gia Hải</w:t>
            </w:r>
            <w:r w:rsidRPr="00C62DE3">
              <w:rPr>
                <w:rFonts w:cs="Times New Roman"/>
                <w:sz w:val="28"/>
                <w:szCs w:val="28"/>
              </w:rPr>
              <w:tab/>
            </w:r>
            <w:r w:rsidR="00A31A1A">
              <w:rPr>
                <w:rFonts w:cs="Times New Roman"/>
                <w:sz w:val="28"/>
                <w:szCs w:val="28"/>
              </w:rPr>
              <w:t>20183729</w:t>
            </w:r>
          </w:p>
          <w:p w14:paraId="635BD7C5" w14:textId="6B830A6B" w:rsidR="00C62DE3" w:rsidRPr="00C62DE3" w:rsidRDefault="00C62DE3" w:rsidP="003D1022">
            <w:pPr>
              <w:tabs>
                <w:tab w:val="left" w:pos="720"/>
                <w:tab w:val="left" w:pos="3107"/>
                <w:tab w:val="left" w:pos="6083"/>
              </w:tabs>
              <w:rPr>
                <w:rFonts w:cs="Times New Roman"/>
                <w:sz w:val="28"/>
                <w:szCs w:val="28"/>
              </w:rPr>
            </w:pPr>
            <w:r w:rsidRPr="00C62DE3">
              <w:rPr>
                <w:rFonts w:cs="Times New Roman"/>
                <w:sz w:val="28"/>
                <w:szCs w:val="28"/>
              </w:rPr>
              <w:tab/>
            </w:r>
            <w:r w:rsidRPr="00C62DE3">
              <w:rPr>
                <w:rFonts w:cs="Times New Roman"/>
                <w:sz w:val="28"/>
                <w:szCs w:val="28"/>
              </w:rPr>
              <w:tab/>
            </w:r>
            <w:r w:rsidR="00A31A1A">
              <w:rPr>
                <w:rFonts w:cs="Times New Roman"/>
                <w:sz w:val="28"/>
                <w:szCs w:val="28"/>
              </w:rPr>
              <w:t>Đoàn Ngọc Phú</w:t>
            </w:r>
            <w:r w:rsidRPr="00C62DE3">
              <w:rPr>
                <w:rFonts w:cs="Times New Roman"/>
                <w:sz w:val="28"/>
                <w:szCs w:val="28"/>
              </w:rPr>
              <w:tab/>
              <w:t>2018</w:t>
            </w:r>
            <w:r w:rsidR="000944E8">
              <w:rPr>
                <w:rFonts w:cs="Times New Roman"/>
                <w:sz w:val="28"/>
                <w:szCs w:val="28"/>
              </w:rPr>
              <w:t>0153</w:t>
            </w:r>
          </w:p>
          <w:p w14:paraId="557193E1" w14:textId="4301F1C1" w:rsidR="00C62DE3" w:rsidRPr="00C62DE3" w:rsidRDefault="00C62DE3" w:rsidP="003D1022">
            <w:pPr>
              <w:tabs>
                <w:tab w:val="left" w:pos="720"/>
                <w:tab w:val="left" w:pos="3107"/>
                <w:tab w:val="left" w:pos="6083"/>
              </w:tabs>
              <w:rPr>
                <w:rFonts w:cs="Times New Roman"/>
                <w:sz w:val="28"/>
                <w:szCs w:val="28"/>
              </w:rPr>
            </w:pPr>
            <w:r w:rsidRPr="00C62DE3">
              <w:rPr>
                <w:rFonts w:cs="Times New Roman"/>
                <w:sz w:val="28"/>
                <w:szCs w:val="28"/>
              </w:rPr>
              <w:tab/>
            </w:r>
            <w:r w:rsidRPr="00C62DE3">
              <w:rPr>
                <w:rFonts w:cs="Times New Roman"/>
                <w:sz w:val="28"/>
                <w:szCs w:val="28"/>
              </w:rPr>
              <w:tab/>
            </w:r>
            <w:r w:rsidR="00A31A1A">
              <w:rPr>
                <w:rFonts w:cs="Times New Roman"/>
                <w:sz w:val="28"/>
                <w:szCs w:val="28"/>
              </w:rPr>
              <w:t>Vũ Ngọc Tú</w:t>
            </w:r>
            <w:r w:rsidRPr="00C62DE3">
              <w:rPr>
                <w:rFonts w:cs="Times New Roman"/>
                <w:sz w:val="28"/>
                <w:szCs w:val="28"/>
              </w:rPr>
              <w:tab/>
              <w:t>2018</w:t>
            </w:r>
            <w:r w:rsidR="000944E8">
              <w:rPr>
                <w:rFonts w:cs="Times New Roman"/>
                <w:sz w:val="28"/>
                <w:szCs w:val="28"/>
              </w:rPr>
              <w:t>2852</w:t>
            </w:r>
          </w:p>
          <w:p w14:paraId="01430D7D" w14:textId="6831D5E2" w:rsidR="00C62DE3" w:rsidRPr="00C62DE3" w:rsidRDefault="00C62DE3" w:rsidP="003D1022">
            <w:pPr>
              <w:tabs>
                <w:tab w:val="left" w:pos="720"/>
                <w:tab w:val="left" w:pos="3107"/>
                <w:tab w:val="left" w:pos="6083"/>
              </w:tabs>
              <w:rPr>
                <w:rFonts w:cs="Times New Roman"/>
                <w:sz w:val="28"/>
                <w:szCs w:val="28"/>
              </w:rPr>
            </w:pPr>
            <w:r w:rsidRPr="00C62DE3">
              <w:rPr>
                <w:rFonts w:cs="Times New Roman"/>
                <w:sz w:val="28"/>
                <w:szCs w:val="28"/>
              </w:rPr>
              <w:tab/>
            </w:r>
            <w:r w:rsidRPr="00C62DE3">
              <w:rPr>
                <w:rFonts w:cs="Times New Roman"/>
                <w:sz w:val="28"/>
                <w:szCs w:val="28"/>
              </w:rPr>
              <w:tab/>
            </w:r>
            <w:r w:rsidR="00A31A1A">
              <w:rPr>
                <w:rFonts w:cs="Times New Roman"/>
                <w:sz w:val="28"/>
                <w:szCs w:val="28"/>
              </w:rPr>
              <w:t>Đỗ Văn Đại</w:t>
            </w:r>
            <w:r w:rsidRPr="00C62DE3">
              <w:rPr>
                <w:rFonts w:cs="Times New Roman"/>
                <w:sz w:val="28"/>
                <w:szCs w:val="28"/>
              </w:rPr>
              <w:tab/>
              <w:t>2018</w:t>
            </w:r>
            <w:r w:rsidR="000944E8">
              <w:rPr>
                <w:rFonts w:cs="Times New Roman"/>
                <w:sz w:val="28"/>
                <w:szCs w:val="28"/>
              </w:rPr>
              <w:t>1865</w:t>
            </w:r>
          </w:p>
          <w:p w14:paraId="0469135C" w14:textId="79D50E2F" w:rsidR="00C62DE3" w:rsidRPr="00C62DE3" w:rsidRDefault="00C62DE3" w:rsidP="003D1022">
            <w:pPr>
              <w:tabs>
                <w:tab w:val="left" w:pos="720"/>
                <w:tab w:val="left" w:pos="3107"/>
                <w:tab w:val="left" w:pos="6083"/>
              </w:tabs>
              <w:rPr>
                <w:rFonts w:cs="Times New Roman"/>
                <w:sz w:val="28"/>
                <w:szCs w:val="28"/>
              </w:rPr>
            </w:pPr>
            <w:r w:rsidRPr="00C62DE3">
              <w:rPr>
                <w:rFonts w:cs="Times New Roman"/>
                <w:sz w:val="28"/>
                <w:szCs w:val="28"/>
              </w:rPr>
              <w:tab/>
            </w:r>
            <w:r w:rsidRPr="00C62DE3">
              <w:rPr>
                <w:rFonts w:cs="Times New Roman"/>
                <w:sz w:val="28"/>
                <w:szCs w:val="28"/>
              </w:rPr>
              <w:tab/>
            </w:r>
            <w:r w:rsidR="00A31A1A">
              <w:rPr>
                <w:rFonts w:cs="Times New Roman"/>
                <w:sz w:val="28"/>
                <w:szCs w:val="28"/>
              </w:rPr>
              <w:t>Lê Hoàng Lân</w:t>
            </w:r>
            <w:r w:rsidRPr="00C62DE3">
              <w:rPr>
                <w:rFonts w:cs="Times New Roman"/>
                <w:sz w:val="28"/>
                <w:szCs w:val="28"/>
              </w:rPr>
              <w:tab/>
              <w:t>2018</w:t>
            </w:r>
            <w:r w:rsidR="000944E8">
              <w:rPr>
                <w:rFonts w:cs="Times New Roman"/>
                <w:sz w:val="28"/>
                <w:szCs w:val="28"/>
              </w:rPr>
              <w:t>3940</w:t>
            </w:r>
          </w:p>
          <w:p w14:paraId="79FA5940" w14:textId="21EC027E" w:rsidR="00BF0A5E" w:rsidRDefault="00BF0A5E" w:rsidP="0030535A">
            <w:pPr>
              <w:rPr>
                <w:sz w:val="28"/>
                <w:szCs w:val="28"/>
                <w:lang w:val="de-DE"/>
              </w:rPr>
            </w:pPr>
          </w:p>
          <w:p w14:paraId="1350F268" w14:textId="77777777" w:rsidR="00B7073E" w:rsidRDefault="00B7073E" w:rsidP="0030535A">
            <w:pPr>
              <w:rPr>
                <w:sz w:val="28"/>
                <w:szCs w:val="28"/>
                <w:lang w:val="de-DE"/>
              </w:rPr>
            </w:pPr>
          </w:p>
          <w:p w14:paraId="143EE0D7" w14:textId="29B261B5" w:rsidR="00CE7D35" w:rsidRPr="00CE7D35" w:rsidRDefault="006C063A" w:rsidP="00CE7D35">
            <w:pPr>
              <w:jc w:val="center"/>
              <w:rPr>
                <w:b/>
                <w:i/>
                <w:sz w:val="28"/>
                <w:szCs w:val="28"/>
              </w:rPr>
            </w:pPr>
            <w:r w:rsidRPr="006C063A">
              <w:rPr>
                <w:b/>
                <w:i/>
                <w:sz w:val="28"/>
                <w:szCs w:val="28"/>
              </w:rPr>
              <w:t xml:space="preserve">Hà Nội, tháng </w:t>
            </w:r>
            <w:r>
              <w:rPr>
                <w:b/>
                <w:i/>
                <w:sz w:val="28"/>
                <w:szCs w:val="28"/>
              </w:rPr>
              <w:t>6</w:t>
            </w:r>
            <w:r w:rsidRPr="006C063A">
              <w:rPr>
                <w:b/>
                <w:i/>
                <w:sz w:val="28"/>
                <w:szCs w:val="28"/>
              </w:rPr>
              <w:t xml:space="preserve"> năm 2021</w:t>
            </w:r>
          </w:p>
        </w:tc>
      </w:tr>
    </w:tbl>
    <w:p w14:paraId="5B68AFFE" w14:textId="77777777" w:rsidR="004654D1" w:rsidRDefault="004654D1">
      <w:pPr>
        <w:spacing w:before="0" w:after="200" w:line="276" w:lineRule="auto"/>
        <w:jc w:val="left"/>
        <w:sectPr w:rsidR="004654D1" w:rsidSect="004654D1">
          <w:footerReference w:type="default" r:id="rId9"/>
          <w:pgSz w:w="11906" w:h="16838" w:code="9"/>
          <w:pgMar w:top="1134" w:right="1134" w:bottom="1134" w:left="1701" w:header="851" w:footer="431" w:gutter="0"/>
          <w:pgNumType w:fmt="lowerRoman" w:start="1"/>
          <w:cols w:space="454"/>
          <w:docGrid w:type="lines" w:linePitch="360"/>
        </w:sectPr>
      </w:pPr>
    </w:p>
    <w:p w14:paraId="260B563B" w14:textId="1BF7E3BC" w:rsidR="00F168FA" w:rsidRDefault="00F168FA" w:rsidP="00F168FA">
      <w:pPr>
        <w:spacing w:before="0" w:after="200" w:line="276" w:lineRule="auto"/>
        <w:jc w:val="left"/>
      </w:pPr>
    </w:p>
    <w:sdt>
      <w:sdtPr>
        <w:id w:val="341826747"/>
        <w:docPartObj>
          <w:docPartGallery w:val="Table of Contents"/>
          <w:docPartUnique/>
        </w:docPartObj>
      </w:sdtPr>
      <w:sdtEndPr>
        <w:rPr>
          <w:b/>
          <w:bCs/>
          <w:noProof/>
        </w:rPr>
      </w:sdtEndPr>
      <w:sdtContent>
        <w:p w14:paraId="23BCA1E8" w14:textId="53E08D98" w:rsidR="00F168FA" w:rsidRPr="00F168FA" w:rsidRDefault="00F168FA" w:rsidP="00F168FA">
          <w:pPr>
            <w:spacing w:before="0" w:after="200" w:line="276" w:lineRule="auto"/>
            <w:jc w:val="center"/>
            <w:rPr>
              <w:sz w:val="32"/>
              <w:szCs w:val="32"/>
            </w:rPr>
          </w:pPr>
          <w:r w:rsidRPr="00F168FA">
            <w:rPr>
              <w:rFonts w:cs="Times New Roman"/>
              <w:b/>
              <w:bCs/>
              <w:sz w:val="32"/>
              <w:szCs w:val="32"/>
            </w:rPr>
            <w:t>MỤC LỤC</w:t>
          </w:r>
        </w:p>
        <w:p w14:paraId="39C769C8" w14:textId="5778841B" w:rsidR="000A4A0B" w:rsidRDefault="00F168FA">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78526335" w:history="1">
            <w:r w:rsidR="000A4A0B" w:rsidRPr="0001315D">
              <w:rPr>
                <w:rStyle w:val="Hyperlink"/>
                <w:noProof/>
              </w:rPr>
              <w:t>DANH MỤC HÌNH VẼ</w:t>
            </w:r>
            <w:r w:rsidR="000A4A0B">
              <w:rPr>
                <w:noProof/>
                <w:webHidden/>
              </w:rPr>
              <w:tab/>
            </w:r>
            <w:r w:rsidR="000A4A0B">
              <w:rPr>
                <w:noProof/>
                <w:webHidden/>
              </w:rPr>
              <w:fldChar w:fldCharType="begin"/>
            </w:r>
            <w:r w:rsidR="000A4A0B">
              <w:rPr>
                <w:noProof/>
                <w:webHidden/>
              </w:rPr>
              <w:instrText xml:space="preserve"> PAGEREF _Toc78526335 \h </w:instrText>
            </w:r>
            <w:r w:rsidR="000A4A0B">
              <w:rPr>
                <w:noProof/>
                <w:webHidden/>
              </w:rPr>
            </w:r>
            <w:r w:rsidR="000A4A0B">
              <w:rPr>
                <w:noProof/>
                <w:webHidden/>
              </w:rPr>
              <w:fldChar w:fldCharType="separate"/>
            </w:r>
            <w:r w:rsidR="000A4A0B">
              <w:rPr>
                <w:noProof/>
                <w:webHidden/>
              </w:rPr>
              <w:t>iii</w:t>
            </w:r>
            <w:r w:rsidR="000A4A0B">
              <w:rPr>
                <w:noProof/>
                <w:webHidden/>
              </w:rPr>
              <w:fldChar w:fldCharType="end"/>
            </w:r>
          </w:hyperlink>
        </w:p>
        <w:p w14:paraId="3231E729" w14:textId="64AA4F54" w:rsidR="000A4A0B" w:rsidRDefault="000A4A0B">
          <w:pPr>
            <w:pStyle w:val="TOC1"/>
            <w:rPr>
              <w:rFonts w:asciiTheme="minorHAnsi" w:eastAsiaTheme="minorEastAsia" w:hAnsiTheme="minorHAnsi" w:cstheme="minorBidi"/>
              <w:b w:val="0"/>
              <w:noProof/>
              <w:kern w:val="0"/>
              <w:sz w:val="22"/>
              <w:szCs w:val="22"/>
            </w:rPr>
          </w:pPr>
          <w:hyperlink w:anchor="_Toc78526336" w:history="1">
            <w:r w:rsidRPr="0001315D">
              <w:rPr>
                <w:rStyle w:val="Hyperlink"/>
                <w:noProof/>
              </w:rPr>
              <w:t>DANH MỤC BẢNG BIỂU</w:t>
            </w:r>
            <w:r>
              <w:rPr>
                <w:noProof/>
                <w:webHidden/>
              </w:rPr>
              <w:tab/>
            </w:r>
            <w:r>
              <w:rPr>
                <w:noProof/>
                <w:webHidden/>
              </w:rPr>
              <w:fldChar w:fldCharType="begin"/>
            </w:r>
            <w:r>
              <w:rPr>
                <w:noProof/>
                <w:webHidden/>
              </w:rPr>
              <w:instrText xml:space="preserve"> PAGEREF _Toc78526336 \h </w:instrText>
            </w:r>
            <w:r>
              <w:rPr>
                <w:noProof/>
                <w:webHidden/>
              </w:rPr>
            </w:r>
            <w:r>
              <w:rPr>
                <w:noProof/>
                <w:webHidden/>
              </w:rPr>
              <w:fldChar w:fldCharType="separate"/>
            </w:r>
            <w:r>
              <w:rPr>
                <w:noProof/>
                <w:webHidden/>
              </w:rPr>
              <w:t>iv</w:t>
            </w:r>
            <w:r>
              <w:rPr>
                <w:noProof/>
                <w:webHidden/>
              </w:rPr>
              <w:fldChar w:fldCharType="end"/>
            </w:r>
          </w:hyperlink>
        </w:p>
        <w:p w14:paraId="3F7DF101" w14:textId="0FAB7008" w:rsidR="000A4A0B" w:rsidRDefault="000A4A0B">
          <w:pPr>
            <w:pStyle w:val="TOC1"/>
            <w:rPr>
              <w:rFonts w:asciiTheme="minorHAnsi" w:eastAsiaTheme="minorEastAsia" w:hAnsiTheme="minorHAnsi" w:cstheme="minorBidi"/>
              <w:b w:val="0"/>
              <w:noProof/>
              <w:kern w:val="0"/>
              <w:sz w:val="22"/>
              <w:szCs w:val="22"/>
            </w:rPr>
          </w:pPr>
          <w:hyperlink w:anchor="_Toc78526337" w:history="1">
            <w:r w:rsidRPr="0001315D">
              <w:rPr>
                <w:rStyle w:val="Hyperlink"/>
                <w:noProof/>
              </w:rPr>
              <w:t>LỜI NÓI ĐẦU</w:t>
            </w:r>
            <w:r>
              <w:rPr>
                <w:noProof/>
                <w:webHidden/>
              </w:rPr>
              <w:tab/>
            </w:r>
            <w:r>
              <w:rPr>
                <w:noProof/>
                <w:webHidden/>
              </w:rPr>
              <w:fldChar w:fldCharType="begin"/>
            </w:r>
            <w:r>
              <w:rPr>
                <w:noProof/>
                <w:webHidden/>
              </w:rPr>
              <w:instrText xml:space="preserve"> PAGEREF _Toc78526337 \h </w:instrText>
            </w:r>
            <w:r>
              <w:rPr>
                <w:noProof/>
                <w:webHidden/>
              </w:rPr>
            </w:r>
            <w:r>
              <w:rPr>
                <w:noProof/>
                <w:webHidden/>
              </w:rPr>
              <w:fldChar w:fldCharType="separate"/>
            </w:r>
            <w:r>
              <w:rPr>
                <w:noProof/>
                <w:webHidden/>
              </w:rPr>
              <w:t>v</w:t>
            </w:r>
            <w:r>
              <w:rPr>
                <w:noProof/>
                <w:webHidden/>
              </w:rPr>
              <w:fldChar w:fldCharType="end"/>
            </w:r>
          </w:hyperlink>
        </w:p>
        <w:p w14:paraId="5D93766C" w14:textId="2B5D6ECB" w:rsidR="000A4A0B" w:rsidRDefault="000A4A0B">
          <w:pPr>
            <w:pStyle w:val="TOC1"/>
            <w:rPr>
              <w:rFonts w:asciiTheme="minorHAnsi" w:eastAsiaTheme="minorEastAsia" w:hAnsiTheme="minorHAnsi" w:cstheme="minorBidi"/>
              <w:b w:val="0"/>
              <w:noProof/>
              <w:kern w:val="0"/>
              <w:sz w:val="22"/>
              <w:szCs w:val="22"/>
            </w:rPr>
          </w:pPr>
          <w:hyperlink w:anchor="_Toc78526338" w:history="1">
            <w:r w:rsidRPr="0001315D">
              <w:rPr>
                <w:rStyle w:val="Hyperlink"/>
                <w:noProof/>
              </w:rPr>
              <w:t>CHƯƠNG 1. GIỚI THIỆU</w:t>
            </w:r>
            <w:r>
              <w:rPr>
                <w:noProof/>
                <w:webHidden/>
              </w:rPr>
              <w:tab/>
            </w:r>
            <w:r>
              <w:rPr>
                <w:noProof/>
                <w:webHidden/>
              </w:rPr>
              <w:fldChar w:fldCharType="begin"/>
            </w:r>
            <w:r>
              <w:rPr>
                <w:noProof/>
                <w:webHidden/>
              </w:rPr>
              <w:instrText xml:space="preserve"> PAGEREF _Toc78526338 \h </w:instrText>
            </w:r>
            <w:r>
              <w:rPr>
                <w:noProof/>
                <w:webHidden/>
              </w:rPr>
            </w:r>
            <w:r>
              <w:rPr>
                <w:noProof/>
                <w:webHidden/>
              </w:rPr>
              <w:fldChar w:fldCharType="separate"/>
            </w:r>
            <w:r>
              <w:rPr>
                <w:noProof/>
                <w:webHidden/>
              </w:rPr>
              <w:t>1</w:t>
            </w:r>
            <w:r>
              <w:rPr>
                <w:noProof/>
                <w:webHidden/>
              </w:rPr>
              <w:fldChar w:fldCharType="end"/>
            </w:r>
          </w:hyperlink>
        </w:p>
        <w:p w14:paraId="7D32FCE0" w14:textId="21475D7B"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39" w:history="1">
            <w:r w:rsidRPr="0001315D">
              <w:rPr>
                <w:rStyle w:val="Hyperlink"/>
                <w:noProof/>
              </w:rPr>
              <w:t>1.1 Đặt vấn đề</w:t>
            </w:r>
            <w:r>
              <w:rPr>
                <w:noProof/>
                <w:webHidden/>
              </w:rPr>
              <w:tab/>
            </w:r>
            <w:r>
              <w:rPr>
                <w:noProof/>
                <w:webHidden/>
              </w:rPr>
              <w:fldChar w:fldCharType="begin"/>
            </w:r>
            <w:r>
              <w:rPr>
                <w:noProof/>
                <w:webHidden/>
              </w:rPr>
              <w:instrText xml:space="preserve"> PAGEREF _Toc78526339 \h </w:instrText>
            </w:r>
            <w:r>
              <w:rPr>
                <w:noProof/>
                <w:webHidden/>
              </w:rPr>
            </w:r>
            <w:r>
              <w:rPr>
                <w:noProof/>
                <w:webHidden/>
              </w:rPr>
              <w:fldChar w:fldCharType="separate"/>
            </w:r>
            <w:r>
              <w:rPr>
                <w:noProof/>
                <w:webHidden/>
              </w:rPr>
              <w:t>1</w:t>
            </w:r>
            <w:r>
              <w:rPr>
                <w:noProof/>
                <w:webHidden/>
              </w:rPr>
              <w:fldChar w:fldCharType="end"/>
            </w:r>
          </w:hyperlink>
        </w:p>
        <w:p w14:paraId="281C0FF1" w14:textId="2DC8BFAF"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0" w:history="1">
            <w:r w:rsidRPr="0001315D">
              <w:rPr>
                <w:rStyle w:val="Hyperlink"/>
                <w:noProof/>
              </w:rPr>
              <w:t>1.2 Mục tiêu nghiên cứu</w:t>
            </w:r>
            <w:r>
              <w:rPr>
                <w:noProof/>
                <w:webHidden/>
              </w:rPr>
              <w:tab/>
            </w:r>
            <w:r>
              <w:rPr>
                <w:noProof/>
                <w:webHidden/>
              </w:rPr>
              <w:fldChar w:fldCharType="begin"/>
            </w:r>
            <w:r>
              <w:rPr>
                <w:noProof/>
                <w:webHidden/>
              </w:rPr>
              <w:instrText xml:space="preserve"> PAGEREF _Toc78526340 \h </w:instrText>
            </w:r>
            <w:r>
              <w:rPr>
                <w:noProof/>
                <w:webHidden/>
              </w:rPr>
            </w:r>
            <w:r>
              <w:rPr>
                <w:noProof/>
                <w:webHidden/>
              </w:rPr>
              <w:fldChar w:fldCharType="separate"/>
            </w:r>
            <w:r>
              <w:rPr>
                <w:noProof/>
                <w:webHidden/>
              </w:rPr>
              <w:t>2</w:t>
            </w:r>
            <w:r>
              <w:rPr>
                <w:noProof/>
                <w:webHidden/>
              </w:rPr>
              <w:fldChar w:fldCharType="end"/>
            </w:r>
          </w:hyperlink>
        </w:p>
        <w:p w14:paraId="579C600C" w14:textId="2A28D25F"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1" w:history="1">
            <w:r w:rsidRPr="0001315D">
              <w:rPr>
                <w:rStyle w:val="Hyperlink"/>
                <w:noProof/>
              </w:rPr>
              <w:t>1.3 Phương pháp nghiên cứu</w:t>
            </w:r>
            <w:r>
              <w:rPr>
                <w:noProof/>
                <w:webHidden/>
              </w:rPr>
              <w:tab/>
            </w:r>
            <w:r>
              <w:rPr>
                <w:noProof/>
                <w:webHidden/>
              </w:rPr>
              <w:fldChar w:fldCharType="begin"/>
            </w:r>
            <w:r>
              <w:rPr>
                <w:noProof/>
                <w:webHidden/>
              </w:rPr>
              <w:instrText xml:space="preserve"> PAGEREF _Toc78526341 \h </w:instrText>
            </w:r>
            <w:r>
              <w:rPr>
                <w:noProof/>
                <w:webHidden/>
              </w:rPr>
            </w:r>
            <w:r>
              <w:rPr>
                <w:noProof/>
                <w:webHidden/>
              </w:rPr>
              <w:fldChar w:fldCharType="separate"/>
            </w:r>
            <w:r>
              <w:rPr>
                <w:noProof/>
                <w:webHidden/>
              </w:rPr>
              <w:t>2</w:t>
            </w:r>
            <w:r>
              <w:rPr>
                <w:noProof/>
                <w:webHidden/>
              </w:rPr>
              <w:fldChar w:fldCharType="end"/>
            </w:r>
          </w:hyperlink>
        </w:p>
        <w:p w14:paraId="251DA1D9" w14:textId="12C83DA4"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2" w:history="1">
            <w:r w:rsidRPr="0001315D">
              <w:rPr>
                <w:rStyle w:val="Hyperlink"/>
                <w:noProof/>
              </w:rPr>
              <w:t>1.4 Phạm vi nghiên cứu</w:t>
            </w:r>
            <w:r>
              <w:rPr>
                <w:noProof/>
                <w:webHidden/>
              </w:rPr>
              <w:tab/>
            </w:r>
            <w:r>
              <w:rPr>
                <w:noProof/>
                <w:webHidden/>
              </w:rPr>
              <w:fldChar w:fldCharType="begin"/>
            </w:r>
            <w:r>
              <w:rPr>
                <w:noProof/>
                <w:webHidden/>
              </w:rPr>
              <w:instrText xml:space="preserve"> PAGEREF _Toc78526342 \h </w:instrText>
            </w:r>
            <w:r>
              <w:rPr>
                <w:noProof/>
                <w:webHidden/>
              </w:rPr>
            </w:r>
            <w:r>
              <w:rPr>
                <w:noProof/>
                <w:webHidden/>
              </w:rPr>
              <w:fldChar w:fldCharType="separate"/>
            </w:r>
            <w:r>
              <w:rPr>
                <w:noProof/>
                <w:webHidden/>
              </w:rPr>
              <w:t>2</w:t>
            </w:r>
            <w:r>
              <w:rPr>
                <w:noProof/>
                <w:webHidden/>
              </w:rPr>
              <w:fldChar w:fldCharType="end"/>
            </w:r>
          </w:hyperlink>
        </w:p>
        <w:p w14:paraId="7CD6D479" w14:textId="31A07897"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3" w:history="1">
            <w:r w:rsidRPr="0001315D">
              <w:rPr>
                <w:rStyle w:val="Hyperlink"/>
                <w:noProof/>
              </w:rPr>
              <w:t>1.5 Lập kế hoạch và phân công nhiệm vụ</w:t>
            </w:r>
            <w:r>
              <w:rPr>
                <w:noProof/>
                <w:webHidden/>
              </w:rPr>
              <w:tab/>
            </w:r>
            <w:r>
              <w:rPr>
                <w:noProof/>
                <w:webHidden/>
              </w:rPr>
              <w:fldChar w:fldCharType="begin"/>
            </w:r>
            <w:r>
              <w:rPr>
                <w:noProof/>
                <w:webHidden/>
              </w:rPr>
              <w:instrText xml:space="preserve"> PAGEREF _Toc78526343 \h </w:instrText>
            </w:r>
            <w:r>
              <w:rPr>
                <w:noProof/>
                <w:webHidden/>
              </w:rPr>
            </w:r>
            <w:r>
              <w:rPr>
                <w:noProof/>
                <w:webHidden/>
              </w:rPr>
              <w:fldChar w:fldCharType="separate"/>
            </w:r>
            <w:r>
              <w:rPr>
                <w:noProof/>
                <w:webHidden/>
              </w:rPr>
              <w:t>2</w:t>
            </w:r>
            <w:r>
              <w:rPr>
                <w:noProof/>
                <w:webHidden/>
              </w:rPr>
              <w:fldChar w:fldCharType="end"/>
            </w:r>
          </w:hyperlink>
        </w:p>
        <w:p w14:paraId="58A23392" w14:textId="0C6F4C1A" w:rsidR="000A4A0B" w:rsidRDefault="000A4A0B">
          <w:pPr>
            <w:pStyle w:val="TOC3"/>
            <w:rPr>
              <w:rFonts w:asciiTheme="minorHAnsi" w:eastAsiaTheme="minorEastAsia" w:hAnsiTheme="minorHAnsi" w:cstheme="minorBidi"/>
              <w:noProof/>
              <w:kern w:val="0"/>
              <w:sz w:val="22"/>
              <w:szCs w:val="22"/>
            </w:rPr>
          </w:pPr>
          <w:hyperlink w:anchor="_Toc78526344" w:history="1">
            <w:r w:rsidRPr="0001315D">
              <w:rPr>
                <w:rStyle w:val="Hyperlink"/>
                <w:noProof/>
              </w:rPr>
              <w:t>1.5.1 Phân tích nhân lực</w:t>
            </w:r>
            <w:r>
              <w:rPr>
                <w:noProof/>
                <w:webHidden/>
              </w:rPr>
              <w:tab/>
            </w:r>
            <w:r>
              <w:rPr>
                <w:noProof/>
                <w:webHidden/>
              </w:rPr>
              <w:fldChar w:fldCharType="begin"/>
            </w:r>
            <w:r>
              <w:rPr>
                <w:noProof/>
                <w:webHidden/>
              </w:rPr>
              <w:instrText xml:space="preserve"> PAGEREF _Toc78526344 \h </w:instrText>
            </w:r>
            <w:r>
              <w:rPr>
                <w:noProof/>
                <w:webHidden/>
              </w:rPr>
            </w:r>
            <w:r>
              <w:rPr>
                <w:noProof/>
                <w:webHidden/>
              </w:rPr>
              <w:fldChar w:fldCharType="separate"/>
            </w:r>
            <w:r>
              <w:rPr>
                <w:noProof/>
                <w:webHidden/>
              </w:rPr>
              <w:t>2</w:t>
            </w:r>
            <w:r>
              <w:rPr>
                <w:noProof/>
                <w:webHidden/>
              </w:rPr>
              <w:fldChar w:fldCharType="end"/>
            </w:r>
          </w:hyperlink>
        </w:p>
        <w:p w14:paraId="61A14D91" w14:textId="2DD4F8D3" w:rsidR="000A4A0B" w:rsidRDefault="000A4A0B">
          <w:pPr>
            <w:pStyle w:val="TOC3"/>
            <w:rPr>
              <w:rFonts w:asciiTheme="minorHAnsi" w:eastAsiaTheme="minorEastAsia" w:hAnsiTheme="minorHAnsi" w:cstheme="minorBidi"/>
              <w:noProof/>
              <w:kern w:val="0"/>
              <w:sz w:val="22"/>
              <w:szCs w:val="22"/>
            </w:rPr>
          </w:pPr>
          <w:hyperlink w:anchor="_Toc78526345" w:history="1">
            <w:r w:rsidRPr="0001315D">
              <w:rPr>
                <w:rStyle w:val="Hyperlink"/>
                <w:noProof/>
              </w:rPr>
              <w:t>1.5.2 Lập kế hoạch và phân chia nhiệm vụ</w:t>
            </w:r>
            <w:r>
              <w:rPr>
                <w:noProof/>
                <w:webHidden/>
              </w:rPr>
              <w:tab/>
            </w:r>
            <w:r>
              <w:rPr>
                <w:noProof/>
                <w:webHidden/>
              </w:rPr>
              <w:fldChar w:fldCharType="begin"/>
            </w:r>
            <w:r>
              <w:rPr>
                <w:noProof/>
                <w:webHidden/>
              </w:rPr>
              <w:instrText xml:space="preserve"> PAGEREF _Toc78526345 \h </w:instrText>
            </w:r>
            <w:r>
              <w:rPr>
                <w:noProof/>
                <w:webHidden/>
              </w:rPr>
            </w:r>
            <w:r>
              <w:rPr>
                <w:noProof/>
                <w:webHidden/>
              </w:rPr>
              <w:fldChar w:fldCharType="separate"/>
            </w:r>
            <w:r>
              <w:rPr>
                <w:noProof/>
                <w:webHidden/>
              </w:rPr>
              <w:t>3</w:t>
            </w:r>
            <w:r>
              <w:rPr>
                <w:noProof/>
                <w:webHidden/>
              </w:rPr>
              <w:fldChar w:fldCharType="end"/>
            </w:r>
          </w:hyperlink>
        </w:p>
        <w:p w14:paraId="0429923D" w14:textId="51F72B6C" w:rsidR="000A4A0B" w:rsidRDefault="000A4A0B">
          <w:pPr>
            <w:pStyle w:val="TOC1"/>
            <w:rPr>
              <w:rFonts w:asciiTheme="minorHAnsi" w:eastAsiaTheme="minorEastAsia" w:hAnsiTheme="minorHAnsi" w:cstheme="minorBidi"/>
              <w:b w:val="0"/>
              <w:noProof/>
              <w:kern w:val="0"/>
              <w:sz w:val="22"/>
              <w:szCs w:val="22"/>
            </w:rPr>
          </w:pPr>
          <w:hyperlink w:anchor="_Toc78526346" w:history="1">
            <w:r w:rsidRPr="0001315D">
              <w:rPr>
                <w:rStyle w:val="Hyperlink"/>
                <w:noProof/>
              </w:rPr>
              <w:t>CHƯƠNG 2. YÊU CẦU HỆ THỐNG</w:t>
            </w:r>
            <w:r>
              <w:rPr>
                <w:noProof/>
                <w:webHidden/>
              </w:rPr>
              <w:tab/>
            </w:r>
            <w:r>
              <w:rPr>
                <w:noProof/>
                <w:webHidden/>
              </w:rPr>
              <w:fldChar w:fldCharType="begin"/>
            </w:r>
            <w:r>
              <w:rPr>
                <w:noProof/>
                <w:webHidden/>
              </w:rPr>
              <w:instrText xml:space="preserve"> PAGEREF _Toc78526346 \h </w:instrText>
            </w:r>
            <w:r>
              <w:rPr>
                <w:noProof/>
                <w:webHidden/>
              </w:rPr>
            </w:r>
            <w:r>
              <w:rPr>
                <w:noProof/>
                <w:webHidden/>
              </w:rPr>
              <w:fldChar w:fldCharType="separate"/>
            </w:r>
            <w:r>
              <w:rPr>
                <w:noProof/>
                <w:webHidden/>
              </w:rPr>
              <w:t>5</w:t>
            </w:r>
            <w:r>
              <w:rPr>
                <w:noProof/>
                <w:webHidden/>
              </w:rPr>
              <w:fldChar w:fldCharType="end"/>
            </w:r>
          </w:hyperlink>
        </w:p>
        <w:p w14:paraId="49DBEA7A" w14:textId="0EF968C7"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7" w:history="1">
            <w:r w:rsidRPr="0001315D">
              <w:rPr>
                <w:rStyle w:val="Hyperlink"/>
                <w:noProof/>
              </w:rPr>
              <w:t>2.1 Mô tả hoạt động của hệ thống</w:t>
            </w:r>
            <w:r>
              <w:rPr>
                <w:noProof/>
                <w:webHidden/>
              </w:rPr>
              <w:tab/>
            </w:r>
            <w:r>
              <w:rPr>
                <w:noProof/>
                <w:webHidden/>
              </w:rPr>
              <w:fldChar w:fldCharType="begin"/>
            </w:r>
            <w:r>
              <w:rPr>
                <w:noProof/>
                <w:webHidden/>
              </w:rPr>
              <w:instrText xml:space="preserve"> PAGEREF _Toc78526347 \h </w:instrText>
            </w:r>
            <w:r>
              <w:rPr>
                <w:noProof/>
                <w:webHidden/>
              </w:rPr>
            </w:r>
            <w:r>
              <w:rPr>
                <w:noProof/>
                <w:webHidden/>
              </w:rPr>
              <w:fldChar w:fldCharType="separate"/>
            </w:r>
            <w:r>
              <w:rPr>
                <w:noProof/>
                <w:webHidden/>
              </w:rPr>
              <w:t>5</w:t>
            </w:r>
            <w:r>
              <w:rPr>
                <w:noProof/>
                <w:webHidden/>
              </w:rPr>
              <w:fldChar w:fldCharType="end"/>
            </w:r>
          </w:hyperlink>
        </w:p>
        <w:p w14:paraId="14BF2CA1" w14:textId="33E2481E"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8" w:history="1">
            <w:r w:rsidRPr="0001315D">
              <w:rPr>
                <w:rStyle w:val="Hyperlink"/>
                <w:noProof/>
              </w:rPr>
              <w:t>2.2 Yêu cầu chức năng</w:t>
            </w:r>
            <w:r>
              <w:rPr>
                <w:noProof/>
                <w:webHidden/>
              </w:rPr>
              <w:tab/>
            </w:r>
            <w:r>
              <w:rPr>
                <w:noProof/>
                <w:webHidden/>
              </w:rPr>
              <w:fldChar w:fldCharType="begin"/>
            </w:r>
            <w:r>
              <w:rPr>
                <w:noProof/>
                <w:webHidden/>
              </w:rPr>
              <w:instrText xml:space="preserve"> PAGEREF _Toc78526348 \h </w:instrText>
            </w:r>
            <w:r>
              <w:rPr>
                <w:noProof/>
                <w:webHidden/>
              </w:rPr>
            </w:r>
            <w:r>
              <w:rPr>
                <w:noProof/>
                <w:webHidden/>
              </w:rPr>
              <w:fldChar w:fldCharType="separate"/>
            </w:r>
            <w:r>
              <w:rPr>
                <w:noProof/>
                <w:webHidden/>
              </w:rPr>
              <w:t>5</w:t>
            </w:r>
            <w:r>
              <w:rPr>
                <w:noProof/>
                <w:webHidden/>
              </w:rPr>
              <w:fldChar w:fldCharType="end"/>
            </w:r>
          </w:hyperlink>
        </w:p>
        <w:p w14:paraId="051FDBF5" w14:textId="7A6CC542"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49" w:history="1">
            <w:r w:rsidRPr="0001315D">
              <w:rPr>
                <w:rStyle w:val="Hyperlink"/>
                <w:noProof/>
              </w:rPr>
              <w:t>2.3 Yêu cầu phi chức năng</w:t>
            </w:r>
            <w:r>
              <w:rPr>
                <w:noProof/>
                <w:webHidden/>
              </w:rPr>
              <w:tab/>
            </w:r>
            <w:r>
              <w:rPr>
                <w:noProof/>
                <w:webHidden/>
              </w:rPr>
              <w:fldChar w:fldCharType="begin"/>
            </w:r>
            <w:r>
              <w:rPr>
                <w:noProof/>
                <w:webHidden/>
              </w:rPr>
              <w:instrText xml:space="preserve"> PAGEREF _Toc78526349 \h </w:instrText>
            </w:r>
            <w:r>
              <w:rPr>
                <w:noProof/>
                <w:webHidden/>
              </w:rPr>
            </w:r>
            <w:r>
              <w:rPr>
                <w:noProof/>
                <w:webHidden/>
              </w:rPr>
              <w:fldChar w:fldCharType="separate"/>
            </w:r>
            <w:r>
              <w:rPr>
                <w:noProof/>
                <w:webHidden/>
              </w:rPr>
              <w:t>6</w:t>
            </w:r>
            <w:r>
              <w:rPr>
                <w:noProof/>
                <w:webHidden/>
              </w:rPr>
              <w:fldChar w:fldCharType="end"/>
            </w:r>
          </w:hyperlink>
        </w:p>
        <w:p w14:paraId="3245F3B6" w14:textId="2F95D003" w:rsidR="000A4A0B" w:rsidRDefault="000A4A0B">
          <w:pPr>
            <w:pStyle w:val="TOC1"/>
            <w:rPr>
              <w:rFonts w:asciiTheme="minorHAnsi" w:eastAsiaTheme="minorEastAsia" w:hAnsiTheme="minorHAnsi" w:cstheme="minorBidi"/>
              <w:b w:val="0"/>
              <w:noProof/>
              <w:kern w:val="0"/>
              <w:sz w:val="22"/>
              <w:szCs w:val="22"/>
            </w:rPr>
          </w:pPr>
          <w:hyperlink w:anchor="_Toc78526350" w:history="1">
            <w:r w:rsidRPr="0001315D">
              <w:rPr>
                <w:rStyle w:val="Hyperlink"/>
                <w:noProof/>
              </w:rPr>
              <w:t>CHƯƠNG 3. THIẾT KẾ HỆ THỐNG</w:t>
            </w:r>
            <w:r>
              <w:rPr>
                <w:noProof/>
                <w:webHidden/>
              </w:rPr>
              <w:tab/>
            </w:r>
            <w:r>
              <w:rPr>
                <w:noProof/>
                <w:webHidden/>
              </w:rPr>
              <w:fldChar w:fldCharType="begin"/>
            </w:r>
            <w:r>
              <w:rPr>
                <w:noProof/>
                <w:webHidden/>
              </w:rPr>
              <w:instrText xml:space="preserve"> PAGEREF _Toc78526350 \h </w:instrText>
            </w:r>
            <w:r>
              <w:rPr>
                <w:noProof/>
                <w:webHidden/>
              </w:rPr>
            </w:r>
            <w:r>
              <w:rPr>
                <w:noProof/>
                <w:webHidden/>
              </w:rPr>
              <w:fldChar w:fldCharType="separate"/>
            </w:r>
            <w:r>
              <w:rPr>
                <w:noProof/>
                <w:webHidden/>
              </w:rPr>
              <w:t>7</w:t>
            </w:r>
            <w:r>
              <w:rPr>
                <w:noProof/>
                <w:webHidden/>
              </w:rPr>
              <w:fldChar w:fldCharType="end"/>
            </w:r>
          </w:hyperlink>
        </w:p>
        <w:p w14:paraId="40A35F50" w14:textId="04A67241"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51" w:history="1">
            <w:r w:rsidRPr="0001315D">
              <w:rPr>
                <w:rStyle w:val="Hyperlink"/>
                <w:noProof/>
              </w:rPr>
              <w:t>3.1 Sơ đồ khối hệ thống</w:t>
            </w:r>
            <w:r>
              <w:rPr>
                <w:noProof/>
                <w:webHidden/>
              </w:rPr>
              <w:tab/>
            </w:r>
            <w:r>
              <w:rPr>
                <w:noProof/>
                <w:webHidden/>
              </w:rPr>
              <w:fldChar w:fldCharType="begin"/>
            </w:r>
            <w:r>
              <w:rPr>
                <w:noProof/>
                <w:webHidden/>
              </w:rPr>
              <w:instrText xml:space="preserve"> PAGEREF _Toc78526351 \h </w:instrText>
            </w:r>
            <w:r>
              <w:rPr>
                <w:noProof/>
                <w:webHidden/>
              </w:rPr>
            </w:r>
            <w:r>
              <w:rPr>
                <w:noProof/>
                <w:webHidden/>
              </w:rPr>
              <w:fldChar w:fldCharType="separate"/>
            </w:r>
            <w:r>
              <w:rPr>
                <w:noProof/>
                <w:webHidden/>
              </w:rPr>
              <w:t>7</w:t>
            </w:r>
            <w:r>
              <w:rPr>
                <w:noProof/>
                <w:webHidden/>
              </w:rPr>
              <w:fldChar w:fldCharType="end"/>
            </w:r>
          </w:hyperlink>
        </w:p>
        <w:p w14:paraId="568C63DE" w14:textId="60082E36"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52" w:history="1">
            <w:r w:rsidRPr="0001315D">
              <w:rPr>
                <w:rStyle w:val="Hyperlink"/>
                <w:noProof/>
              </w:rPr>
              <w:t>3.2 Chi tiết từng khối hệ thống</w:t>
            </w:r>
            <w:r>
              <w:rPr>
                <w:noProof/>
                <w:webHidden/>
              </w:rPr>
              <w:tab/>
            </w:r>
            <w:r>
              <w:rPr>
                <w:noProof/>
                <w:webHidden/>
              </w:rPr>
              <w:fldChar w:fldCharType="begin"/>
            </w:r>
            <w:r>
              <w:rPr>
                <w:noProof/>
                <w:webHidden/>
              </w:rPr>
              <w:instrText xml:space="preserve"> PAGEREF _Toc78526352 \h </w:instrText>
            </w:r>
            <w:r>
              <w:rPr>
                <w:noProof/>
                <w:webHidden/>
              </w:rPr>
            </w:r>
            <w:r>
              <w:rPr>
                <w:noProof/>
                <w:webHidden/>
              </w:rPr>
              <w:fldChar w:fldCharType="separate"/>
            </w:r>
            <w:r>
              <w:rPr>
                <w:noProof/>
                <w:webHidden/>
              </w:rPr>
              <w:t>8</w:t>
            </w:r>
            <w:r>
              <w:rPr>
                <w:noProof/>
                <w:webHidden/>
              </w:rPr>
              <w:fldChar w:fldCharType="end"/>
            </w:r>
          </w:hyperlink>
        </w:p>
        <w:p w14:paraId="62E01363" w14:textId="4F76F98A" w:rsidR="000A4A0B" w:rsidRDefault="000A4A0B">
          <w:pPr>
            <w:pStyle w:val="TOC3"/>
            <w:rPr>
              <w:rFonts w:asciiTheme="minorHAnsi" w:eastAsiaTheme="minorEastAsia" w:hAnsiTheme="minorHAnsi" w:cstheme="minorBidi"/>
              <w:noProof/>
              <w:kern w:val="0"/>
              <w:sz w:val="22"/>
              <w:szCs w:val="22"/>
            </w:rPr>
          </w:pPr>
          <w:hyperlink w:anchor="_Toc78526353" w:history="1">
            <w:r w:rsidRPr="0001315D">
              <w:rPr>
                <w:rStyle w:val="Hyperlink"/>
                <w:noProof/>
              </w:rPr>
              <w:t>3.2.1 Khối cảm biến</w:t>
            </w:r>
            <w:r>
              <w:rPr>
                <w:noProof/>
                <w:webHidden/>
              </w:rPr>
              <w:tab/>
            </w:r>
            <w:r>
              <w:rPr>
                <w:noProof/>
                <w:webHidden/>
              </w:rPr>
              <w:fldChar w:fldCharType="begin"/>
            </w:r>
            <w:r>
              <w:rPr>
                <w:noProof/>
                <w:webHidden/>
              </w:rPr>
              <w:instrText xml:space="preserve"> PAGEREF _Toc78526353 \h </w:instrText>
            </w:r>
            <w:r>
              <w:rPr>
                <w:noProof/>
                <w:webHidden/>
              </w:rPr>
            </w:r>
            <w:r>
              <w:rPr>
                <w:noProof/>
                <w:webHidden/>
              </w:rPr>
              <w:fldChar w:fldCharType="separate"/>
            </w:r>
            <w:r>
              <w:rPr>
                <w:noProof/>
                <w:webHidden/>
              </w:rPr>
              <w:t>8</w:t>
            </w:r>
            <w:r>
              <w:rPr>
                <w:noProof/>
                <w:webHidden/>
              </w:rPr>
              <w:fldChar w:fldCharType="end"/>
            </w:r>
          </w:hyperlink>
        </w:p>
        <w:p w14:paraId="4954B1B4" w14:textId="3C7A72B1" w:rsidR="000A4A0B" w:rsidRDefault="000A4A0B">
          <w:pPr>
            <w:pStyle w:val="TOC3"/>
            <w:rPr>
              <w:rFonts w:asciiTheme="minorHAnsi" w:eastAsiaTheme="minorEastAsia" w:hAnsiTheme="minorHAnsi" w:cstheme="minorBidi"/>
              <w:noProof/>
              <w:kern w:val="0"/>
              <w:sz w:val="22"/>
              <w:szCs w:val="22"/>
            </w:rPr>
          </w:pPr>
          <w:hyperlink w:anchor="_Toc78526354" w:history="1">
            <w:r w:rsidRPr="0001315D">
              <w:rPr>
                <w:rStyle w:val="Hyperlink"/>
                <w:noProof/>
              </w:rPr>
              <w:t>3.2.2 Khối điều khiển</w:t>
            </w:r>
            <w:r>
              <w:rPr>
                <w:noProof/>
                <w:webHidden/>
              </w:rPr>
              <w:tab/>
            </w:r>
            <w:r>
              <w:rPr>
                <w:noProof/>
                <w:webHidden/>
              </w:rPr>
              <w:fldChar w:fldCharType="begin"/>
            </w:r>
            <w:r>
              <w:rPr>
                <w:noProof/>
                <w:webHidden/>
              </w:rPr>
              <w:instrText xml:space="preserve"> PAGEREF _Toc78526354 \h </w:instrText>
            </w:r>
            <w:r>
              <w:rPr>
                <w:noProof/>
                <w:webHidden/>
              </w:rPr>
            </w:r>
            <w:r>
              <w:rPr>
                <w:noProof/>
                <w:webHidden/>
              </w:rPr>
              <w:fldChar w:fldCharType="separate"/>
            </w:r>
            <w:r>
              <w:rPr>
                <w:noProof/>
                <w:webHidden/>
              </w:rPr>
              <w:t>9</w:t>
            </w:r>
            <w:r>
              <w:rPr>
                <w:noProof/>
                <w:webHidden/>
              </w:rPr>
              <w:fldChar w:fldCharType="end"/>
            </w:r>
          </w:hyperlink>
        </w:p>
        <w:p w14:paraId="51322014" w14:textId="38C42BD3" w:rsidR="000A4A0B" w:rsidRDefault="000A4A0B">
          <w:pPr>
            <w:pStyle w:val="TOC3"/>
            <w:rPr>
              <w:rFonts w:asciiTheme="minorHAnsi" w:eastAsiaTheme="minorEastAsia" w:hAnsiTheme="minorHAnsi" w:cstheme="minorBidi"/>
              <w:noProof/>
              <w:kern w:val="0"/>
              <w:sz w:val="22"/>
              <w:szCs w:val="22"/>
            </w:rPr>
          </w:pPr>
          <w:hyperlink w:anchor="_Toc78526355" w:history="1">
            <w:r w:rsidRPr="0001315D">
              <w:rPr>
                <w:rStyle w:val="Hyperlink"/>
                <w:noProof/>
              </w:rPr>
              <w:t>3.2.3 Khối đóng ngắt tải</w:t>
            </w:r>
            <w:r>
              <w:rPr>
                <w:noProof/>
                <w:webHidden/>
              </w:rPr>
              <w:tab/>
            </w:r>
            <w:r>
              <w:rPr>
                <w:noProof/>
                <w:webHidden/>
              </w:rPr>
              <w:fldChar w:fldCharType="begin"/>
            </w:r>
            <w:r>
              <w:rPr>
                <w:noProof/>
                <w:webHidden/>
              </w:rPr>
              <w:instrText xml:space="preserve"> PAGEREF _Toc78526355 \h </w:instrText>
            </w:r>
            <w:r>
              <w:rPr>
                <w:noProof/>
                <w:webHidden/>
              </w:rPr>
            </w:r>
            <w:r>
              <w:rPr>
                <w:noProof/>
                <w:webHidden/>
              </w:rPr>
              <w:fldChar w:fldCharType="separate"/>
            </w:r>
            <w:r>
              <w:rPr>
                <w:noProof/>
                <w:webHidden/>
              </w:rPr>
              <w:t>11</w:t>
            </w:r>
            <w:r>
              <w:rPr>
                <w:noProof/>
                <w:webHidden/>
              </w:rPr>
              <w:fldChar w:fldCharType="end"/>
            </w:r>
          </w:hyperlink>
        </w:p>
        <w:p w14:paraId="0B05895E" w14:textId="49215F6C" w:rsidR="000A4A0B" w:rsidRDefault="000A4A0B">
          <w:pPr>
            <w:pStyle w:val="TOC3"/>
            <w:rPr>
              <w:rFonts w:asciiTheme="minorHAnsi" w:eastAsiaTheme="minorEastAsia" w:hAnsiTheme="minorHAnsi" w:cstheme="minorBidi"/>
              <w:noProof/>
              <w:kern w:val="0"/>
              <w:sz w:val="22"/>
              <w:szCs w:val="22"/>
            </w:rPr>
          </w:pPr>
          <w:hyperlink w:anchor="_Toc78526356" w:history="1">
            <w:r w:rsidRPr="0001315D">
              <w:rPr>
                <w:rStyle w:val="Hyperlink"/>
                <w:noProof/>
              </w:rPr>
              <w:t>3.2.4 Khối nguồn</w:t>
            </w:r>
            <w:r>
              <w:rPr>
                <w:noProof/>
                <w:webHidden/>
              </w:rPr>
              <w:tab/>
            </w:r>
            <w:r>
              <w:rPr>
                <w:noProof/>
                <w:webHidden/>
              </w:rPr>
              <w:fldChar w:fldCharType="begin"/>
            </w:r>
            <w:r>
              <w:rPr>
                <w:noProof/>
                <w:webHidden/>
              </w:rPr>
              <w:instrText xml:space="preserve"> PAGEREF _Toc78526356 \h </w:instrText>
            </w:r>
            <w:r>
              <w:rPr>
                <w:noProof/>
                <w:webHidden/>
              </w:rPr>
            </w:r>
            <w:r>
              <w:rPr>
                <w:noProof/>
                <w:webHidden/>
              </w:rPr>
              <w:fldChar w:fldCharType="separate"/>
            </w:r>
            <w:r>
              <w:rPr>
                <w:noProof/>
                <w:webHidden/>
              </w:rPr>
              <w:t>12</w:t>
            </w:r>
            <w:r>
              <w:rPr>
                <w:noProof/>
                <w:webHidden/>
              </w:rPr>
              <w:fldChar w:fldCharType="end"/>
            </w:r>
          </w:hyperlink>
        </w:p>
        <w:p w14:paraId="6E73966A" w14:textId="490E0EE4" w:rsidR="000A4A0B" w:rsidRDefault="000A4A0B">
          <w:pPr>
            <w:pStyle w:val="TOC3"/>
            <w:rPr>
              <w:rFonts w:asciiTheme="minorHAnsi" w:eastAsiaTheme="minorEastAsia" w:hAnsiTheme="minorHAnsi" w:cstheme="minorBidi"/>
              <w:noProof/>
              <w:kern w:val="0"/>
              <w:sz w:val="22"/>
              <w:szCs w:val="22"/>
            </w:rPr>
          </w:pPr>
          <w:hyperlink w:anchor="_Toc78526357" w:history="1">
            <w:r w:rsidRPr="0001315D">
              <w:rPr>
                <w:rStyle w:val="Hyperlink"/>
                <w:noProof/>
              </w:rPr>
              <w:t>3.2.5 Khối hiển thị</w:t>
            </w:r>
            <w:r>
              <w:rPr>
                <w:noProof/>
                <w:webHidden/>
              </w:rPr>
              <w:tab/>
            </w:r>
            <w:r>
              <w:rPr>
                <w:noProof/>
                <w:webHidden/>
              </w:rPr>
              <w:fldChar w:fldCharType="begin"/>
            </w:r>
            <w:r>
              <w:rPr>
                <w:noProof/>
                <w:webHidden/>
              </w:rPr>
              <w:instrText xml:space="preserve"> PAGEREF _Toc78526357 \h </w:instrText>
            </w:r>
            <w:r>
              <w:rPr>
                <w:noProof/>
                <w:webHidden/>
              </w:rPr>
            </w:r>
            <w:r>
              <w:rPr>
                <w:noProof/>
                <w:webHidden/>
              </w:rPr>
              <w:fldChar w:fldCharType="separate"/>
            </w:r>
            <w:r>
              <w:rPr>
                <w:noProof/>
                <w:webHidden/>
              </w:rPr>
              <w:t>13</w:t>
            </w:r>
            <w:r>
              <w:rPr>
                <w:noProof/>
                <w:webHidden/>
              </w:rPr>
              <w:fldChar w:fldCharType="end"/>
            </w:r>
          </w:hyperlink>
        </w:p>
        <w:p w14:paraId="635E5458" w14:textId="18712EA7"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58" w:history="1">
            <w:r w:rsidRPr="0001315D">
              <w:rPr>
                <w:rStyle w:val="Hyperlink"/>
                <w:noProof/>
              </w:rPr>
              <w:t>3.3 Sơ đồ nguyên lý</w:t>
            </w:r>
            <w:r>
              <w:rPr>
                <w:noProof/>
                <w:webHidden/>
              </w:rPr>
              <w:tab/>
            </w:r>
            <w:r>
              <w:rPr>
                <w:noProof/>
                <w:webHidden/>
              </w:rPr>
              <w:fldChar w:fldCharType="begin"/>
            </w:r>
            <w:r>
              <w:rPr>
                <w:noProof/>
                <w:webHidden/>
              </w:rPr>
              <w:instrText xml:space="preserve"> PAGEREF _Toc78526358 \h </w:instrText>
            </w:r>
            <w:r>
              <w:rPr>
                <w:noProof/>
                <w:webHidden/>
              </w:rPr>
            </w:r>
            <w:r>
              <w:rPr>
                <w:noProof/>
                <w:webHidden/>
              </w:rPr>
              <w:fldChar w:fldCharType="separate"/>
            </w:r>
            <w:r>
              <w:rPr>
                <w:noProof/>
                <w:webHidden/>
              </w:rPr>
              <w:t>15</w:t>
            </w:r>
            <w:r>
              <w:rPr>
                <w:noProof/>
                <w:webHidden/>
              </w:rPr>
              <w:fldChar w:fldCharType="end"/>
            </w:r>
          </w:hyperlink>
        </w:p>
        <w:p w14:paraId="34D6AD47" w14:textId="6D7EB93C"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59" w:history="1">
            <w:r w:rsidRPr="0001315D">
              <w:rPr>
                <w:rStyle w:val="Hyperlink"/>
                <w:noProof/>
              </w:rPr>
              <w:t>3.4 Thiết kế chương trình</w:t>
            </w:r>
            <w:r>
              <w:rPr>
                <w:noProof/>
                <w:webHidden/>
              </w:rPr>
              <w:tab/>
            </w:r>
            <w:r>
              <w:rPr>
                <w:noProof/>
                <w:webHidden/>
              </w:rPr>
              <w:fldChar w:fldCharType="begin"/>
            </w:r>
            <w:r>
              <w:rPr>
                <w:noProof/>
                <w:webHidden/>
              </w:rPr>
              <w:instrText xml:space="preserve"> PAGEREF _Toc78526359 \h </w:instrText>
            </w:r>
            <w:r>
              <w:rPr>
                <w:noProof/>
                <w:webHidden/>
              </w:rPr>
            </w:r>
            <w:r>
              <w:rPr>
                <w:noProof/>
                <w:webHidden/>
              </w:rPr>
              <w:fldChar w:fldCharType="separate"/>
            </w:r>
            <w:r>
              <w:rPr>
                <w:noProof/>
                <w:webHidden/>
              </w:rPr>
              <w:t>16</w:t>
            </w:r>
            <w:r>
              <w:rPr>
                <w:noProof/>
                <w:webHidden/>
              </w:rPr>
              <w:fldChar w:fldCharType="end"/>
            </w:r>
          </w:hyperlink>
        </w:p>
        <w:p w14:paraId="2AC2598E" w14:textId="2DF84578" w:rsidR="000A4A0B" w:rsidRDefault="000A4A0B">
          <w:pPr>
            <w:pStyle w:val="TOC3"/>
            <w:rPr>
              <w:rFonts w:asciiTheme="minorHAnsi" w:eastAsiaTheme="minorEastAsia" w:hAnsiTheme="minorHAnsi" w:cstheme="minorBidi"/>
              <w:noProof/>
              <w:kern w:val="0"/>
              <w:sz w:val="22"/>
              <w:szCs w:val="22"/>
            </w:rPr>
          </w:pPr>
          <w:hyperlink w:anchor="_Toc78526360" w:history="1">
            <w:r w:rsidRPr="0001315D">
              <w:rPr>
                <w:rStyle w:val="Hyperlink"/>
                <w:noProof/>
              </w:rPr>
              <w:t>3.4.1 Khai báo thư viện và các hằng, các biến</w:t>
            </w:r>
            <w:r>
              <w:rPr>
                <w:noProof/>
                <w:webHidden/>
              </w:rPr>
              <w:tab/>
            </w:r>
            <w:r>
              <w:rPr>
                <w:noProof/>
                <w:webHidden/>
              </w:rPr>
              <w:fldChar w:fldCharType="begin"/>
            </w:r>
            <w:r>
              <w:rPr>
                <w:noProof/>
                <w:webHidden/>
              </w:rPr>
              <w:instrText xml:space="preserve"> PAGEREF _Toc78526360 \h </w:instrText>
            </w:r>
            <w:r>
              <w:rPr>
                <w:noProof/>
                <w:webHidden/>
              </w:rPr>
            </w:r>
            <w:r>
              <w:rPr>
                <w:noProof/>
                <w:webHidden/>
              </w:rPr>
              <w:fldChar w:fldCharType="separate"/>
            </w:r>
            <w:r>
              <w:rPr>
                <w:noProof/>
                <w:webHidden/>
              </w:rPr>
              <w:t>16</w:t>
            </w:r>
            <w:r>
              <w:rPr>
                <w:noProof/>
                <w:webHidden/>
              </w:rPr>
              <w:fldChar w:fldCharType="end"/>
            </w:r>
          </w:hyperlink>
        </w:p>
        <w:p w14:paraId="7CF2717A" w14:textId="07AC89FE" w:rsidR="000A4A0B" w:rsidRDefault="000A4A0B">
          <w:pPr>
            <w:pStyle w:val="TOC3"/>
            <w:rPr>
              <w:rFonts w:asciiTheme="minorHAnsi" w:eastAsiaTheme="minorEastAsia" w:hAnsiTheme="minorHAnsi" w:cstheme="minorBidi"/>
              <w:noProof/>
              <w:kern w:val="0"/>
              <w:sz w:val="22"/>
              <w:szCs w:val="22"/>
            </w:rPr>
          </w:pPr>
          <w:hyperlink w:anchor="_Toc78526361" w:history="1">
            <w:r w:rsidRPr="0001315D">
              <w:rPr>
                <w:rStyle w:val="Hyperlink"/>
                <w:noProof/>
              </w:rPr>
              <w:t>3.4.2 Hàm khởi tạo setup</w:t>
            </w:r>
            <w:r>
              <w:rPr>
                <w:noProof/>
                <w:webHidden/>
              </w:rPr>
              <w:tab/>
            </w:r>
            <w:r>
              <w:rPr>
                <w:noProof/>
                <w:webHidden/>
              </w:rPr>
              <w:fldChar w:fldCharType="begin"/>
            </w:r>
            <w:r>
              <w:rPr>
                <w:noProof/>
                <w:webHidden/>
              </w:rPr>
              <w:instrText xml:space="preserve"> PAGEREF _Toc78526361 \h </w:instrText>
            </w:r>
            <w:r>
              <w:rPr>
                <w:noProof/>
                <w:webHidden/>
              </w:rPr>
            </w:r>
            <w:r>
              <w:rPr>
                <w:noProof/>
                <w:webHidden/>
              </w:rPr>
              <w:fldChar w:fldCharType="separate"/>
            </w:r>
            <w:r>
              <w:rPr>
                <w:noProof/>
                <w:webHidden/>
              </w:rPr>
              <w:t>18</w:t>
            </w:r>
            <w:r>
              <w:rPr>
                <w:noProof/>
                <w:webHidden/>
              </w:rPr>
              <w:fldChar w:fldCharType="end"/>
            </w:r>
          </w:hyperlink>
        </w:p>
        <w:p w14:paraId="7BF84DCD" w14:textId="42ED9FC0" w:rsidR="000A4A0B" w:rsidRDefault="000A4A0B">
          <w:pPr>
            <w:pStyle w:val="TOC3"/>
            <w:rPr>
              <w:rFonts w:asciiTheme="minorHAnsi" w:eastAsiaTheme="minorEastAsia" w:hAnsiTheme="minorHAnsi" w:cstheme="minorBidi"/>
              <w:noProof/>
              <w:kern w:val="0"/>
              <w:sz w:val="22"/>
              <w:szCs w:val="22"/>
            </w:rPr>
          </w:pPr>
          <w:hyperlink w:anchor="_Toc78526362" w:history="1">
            <w:r w:rsidRPr="0001315D">
              <w:rPr>
                <w:rStyle w:val="Hyperlink"/>
                <w:noProof/>
              </w:rPr>
              <w:t>3.4.3 Vòng lặp loop</w:t>
            </w:r>
            <w:r>
              <w:rPr>
                <w:noProof/>
                <w:webHidden/>
              </w:rPr>
              <w:tab/>
            </w:r>
            <w:r>
              <w:rPr>
                <w:noProof/>
                <w:webHidden/>
              </w:rPr>
              <w:fldChar w:fldCharType="begin"/>
            </w:r>
            <w:r>
              <w:rPr>
                <w:noProof/>
                <w:webHidden/>
              </w:rPr>
              <w:instrText xml:space="preserve"> PAGEREF _Toc78526362 \h </w:instrText>
            </w:r>
            <w:r>
              <w:rPr>
                <w:noProof/>
                <w:webHidden/>
              </w:rPr>
            </w:r>
            <w:r>
              <w:rPr>
                <w:noProof/>
                <w:webHidden/>
              </w:rPr>
              <w:fldChar w:fldCharType="separate"/>
            </w:r>
            <w:r>
              <w:rPr>
                <w:noProof/>
                <w:webHidden/>
              </w:rPr>
              <w:t>19</w:t>
            </w:r>
            <w:r>
              <w:rPr>
                <w:noProof/>
                <w:webHidden/>
              </w:rPr>
              <w:fldChar w:fldCharType="end"/>
            </w:r>
          </w:hyperlink>
        </w:p>
        <w:p w14:paraId="7FCDB4AB" w14:textId="2BAAA926" w:rsidR="000A4A0B" w:rsidRDefault="000A4A0B">
          <w:pPr>
            <w:pStyle w:val="TOC3"/>
            <w:rPr>
              <w:rFonts w:asciiTheme="minorHAnsi" w:eastAsiaTheme="minorEastAsia" w:hAnsiTheme="minorHAnsi" w:cstheme="minorBidi"/>
              <w:noProof/>
              <w:kern w:val="0"/>
              <w:sz w:val="22"/>
              <w:szCs w:val="22"/>
            </w:rPr>
          </w:pPr>
          <w:hyperlink w:anchor="_Toc78526363" w:history="1">
            <w:r w:rsidRPr="0001315D">
              <w:rPr>
                <w:rStyle w:val="Hyperlink"/>
                <w:noProof/>
              </w:rPr>
              <w:t>3.4.4 Các hàm đọc, gửi dữ liệu và điều khiển</w:t>
            </w:r>
            <w:r>
              <w:rPr>
                <w:noProof/>
                <w:webHidden/>
              </w:rPr>
              <w:tab/>
            </w:r>
            <w:r>
              <w:rPr>
                <w:noProof/>
                <w:webHidden/>
              </w:rPr>
              <w:fldChar w:fldCharType="begin"/>
            </w:r>
            <w:r>
              <w:rPr>
                <w:noProof/>
                <w:webHidden/>
              </w:rPr>
              <w:instrText xml:space="preserve"> PAGEREF _Toc78526363 \h </w:instrText>
            </w:r>
            <w:r>
              <w:rPr>
                <w:noProof/>
                <w:webHidden/>
              </w:rPr>
            </w:r>
            <w:r>
              <w:rPr>
                <w:noProof/>
                <w:webHidden/>
              </w:rPr>
              <w:fldChar w:fldCharType="separate"/>
            </w:r>
            <w:r>
              <w:rPr>
                <w:noProof/>
                <w:webHidden/>
              </w:rPr>
              <w:t>19</w:t>
            </w:r>
            <w:r>
              <w:rPr>
                <w:noProof/>
                <w:webHidden/>
              </w:rPr>
              <w:fldChar w:fldCharType="end"/>
            </w:r>
          </w:hyperlink>
        </w:p>
        <w:p w14:paraId="1199066D" w14:textId="6F393720" w:rsidR="000A4A0B" w:rsidRDefault="000A4A0B">
          <w:pPr>
            <w:pStyle w:val="TOC3"/>
            <w:rPr>
              <w:rFonts w:asciiTheme="minorHAnsi" w:eastAsiaTheme="minorEastAsia" w:hAnsiTheme="minorHAnsi" w:cstheme="minorBidi"/>
              <w:noProof/>
              <w:kern w:val="0"/>
              <w:sz w:val="22"/>
              <w:szCs w:val="22"/>
            </w:rPr>
          </w:pPr>
          <w:hyperlink w:anchor="_Toc78526364" w:history="1">
            <w:r w:rsidRPr="0001315D">
              <w:rPr>
                <w:rStyle w:val="Hyperlink"/>
                <w:noProof/>
              </w:rPr>
              <w:t>3.4.5 Hàm điều khiển bật tắt thiết bị bằng phím bấm trên App Blynk</w:t>
            </w:r>
            <w:r>
              <w:rPr>
                <w:noProof/>
                <w:webHidden/>
              </w:rPr>
              <w:tab/>
            </w:r>
            <w:r>
              <w:rPr>
                <w:noProof/>
                <w:webHidden/>
              </w:rPr>
              <w:fldChar w:fldCharType="begin"/>
            </w:r>
            <w:r>
              <w:rPr>
                <w:noProof/>
                <w:webHidden/>
              </w:rPr>
              <w:instrText xml:space="preserve"> PAGEREF _Toc78526364 \h </w:instrText>
            </w:r>
            <w:r>
              <w:rPr>
                <w:noProof/>
                <w:webHidden/>
              </w:rPr>
            </w:r>
            <w:r>
              <w:rPr>
                <w:noProof/>
                <w:webHidden/>
              </w:rPr>
              <w:fldChar w:fldCharType="separate"/>
            </w:r>
            <w:r>
              <w:rPr>
                <w:noProof/>
                <w:webHidden/>
              </w:rPr>
              <w:t>19</w:t>
            </w:r>
            <w:r>
              <w:rPr>
                <w:noProof/>
                <w:webHidden/>
              </w:rPr>
              <w:fldChar w:fldCharType="end"/>
            </w:r>
          </w:hyperlink>
        </w:p>
        <w:p w14:paraId="36983247" w14:textId="61A80BB5" w:rsidR="000A4A0B" w:rsidRDefault="000A4A0B">
          <w:pPr>
            <w:pStyle w:val="TOC3"/>
            <w:rPr>
              <w:rFonts w:asciiTheme="minorHAnsi" w:eastAsiaTheme="minorEastAsia" w:hAnsiTheme="minorHAnsi" w:cstheme="minorBidi"/>
              <w:noProof/>
              <w:kern w:val="0"/>
              <w:sz w:val="22"/>
              <w:szCs w:val="22"/>
            </w:rPr>
          </w:pPr>
          <w:hyperlink w:anchor="_Toc78526365" w:history="1">
            <w:r w:rsidRPr="0001315D">
              <w:rPr>
                <w:rStyle w:val="Hyperlink"/>
                <w:noProof/>
              </w:rPr>
              <w:t>3.4.6 Hàm điều khiển tự động bật tắt thiết bị</w:t>
            </w:r>
            <w:r>
              <w:rPr>
                <w:noProof/>
                <w:webHidden/>
              </w:rPr>
              <w:tab/>
            </w:r>
            <w:r>
              <w:rPr>
                <w:noProof/>
                <w:webHidden/>
              </w:rPr>
              <w:fldChar w:fldCharType="begin"/>
            </w:r>
            <w:r>
              <w:rPr>
                <w:noProof/>
                <w:webHidden/>
              </w:rPr>
              <w:instrText xml:space="preserve"> PAGEREF _Toc78526365 \h </w:instrText>
            </w:r>
            <w:r>
              <w:rPr>
                <w:noProof/>
                <w:webHidden/>
              </w:rPr>
            </w:r>
            <w:r>
              <w:rPr>
                <w:noProof/>
                <w:webHidden/>
              </w:rPr>
              <w:fldChar w:fldCharType="separate"/>
            </w:r>
            <w:r>
              <w:rPr>
                <w:noProof/>
                <w:webHidden/>
              </w:rPr>
              <w:t>20</w:t>
            </w:r>
            <w:r>
              <w:rPr>
                <w:noProof/>
                <w:webHidden/>
              </w:rPr>
              <w:fldChar w:fldCharType="end"/>
            </w:r>
          </w:hyperlink>
        </w:p>
        <w:p w14:paraId="07CDADDB" w14:textId="5205CA3A"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66" w:history="1">
            <w:r w:rsidRPr="0001315D">
              <w:rPr>
                <w:rStyle w:val="Hyperlink"/>
                <w:noProof/>
              </w:rPr>
              <w:t>3.5 Tạo giao diện App Blynk</w:t>
            </w:r>
            <w:r>
              <w:rPr>
                <w:noProof/>
                <w:webHidden/>
              </w:rPr>
              <w:tab/>
            </w:r>
            <w:r>
              <w:rPr>
                <w:noProof/>
                <w:webHidden/>
              </w:rPr>
              <w:fldChar w:fldCharType="begin"/>
            </w:r>
            <w:r>
              <w:rPr>
                <w:noProof/>
                <w:webHidden/>
              </w:rPr>
              <w:instrText xml:space="preserve"> PAGEREF _Toc78526366 \h </w:instrText>
            </w:r>
            <w:r>
              <w:rPr>
                <w:noProof/>
                <w:webHidden/>
              </w:rPr>
            </w:r>
            <w:r>
              <w:rPr>
                <w:noProof/>
                <w:webHidden/>
              </w:rPr>
              <w:fldChar w:fldCharType="separate"/>
            </w:r>
            <w:r>
              <w:rPr>
                <w:noProof/>
                <w:webHidden/>
              </w:rPr>
              <w:t>21</w:t>
            </w:r>
            <w:r>
              <w:rPr>
                <w:noProof/>
                <w:webHidden/>
              </w:rPr>
              <w:fldChar w:fldCharType="end"/>
            </w:r>
          </w:hyperlink>
        </w:p>
        <w:p w14:paraId="789358C9" w14:textId="59BAF58E"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67" w:history="1">
            <w:r w:rsidRPr="0001315D">
              <w:rPr>
                <w:rStyle w:val="Hyperlink"/>
                <w:noProof/>
              </w:rPr>
              <w:t>3.6 Thiết kế mạch in</w:t>
            </w:r>
            <w:r>
              <w:rPr>
                <w:noProof/>
                <w:webHidden/>
              </w:rPr>
              <w:tab/>
            </w:r>
            <w:r>
              <w:rPr>
                <w:noProof/>
                <w:webHidden/>
              </w:rPr>
              <w:fldChar w:fldCharType="begin"/>
            </w:r>
            <w:r>
              <w:rPr>
                <w:noProof/>
                <w:webHidden/>
              </w:rPr>
              <w:instrText xml:space="preserve"> PAGEREF _Toc78526367 \h </w:instrText>
            </w:r>
            <w:r>
              <w:rPr>
                <w:noProof/>
                <w:webHidden/>
              </w:rPr>
            </w:r>
            <w:r>
              <w:rPr>
                <w:noProof/>
                <w:webHidden/>
              </w:rPr>
              <w:fldChar w:fldCharType="separate"/>
            </w:r>
            <w:r>
              <w:rPr>
                <w:noProof/>
                <w:webHidden/>
              </w:rPr>
              <w:t>23</w:t>
            </w:r>
            <w:r>
              <w:rPr>
                <w:noProof/>
                <w:webHidden/>
              </w:rPr>
              <w:fldChar w:fldCharType="end"/>
            </w:r>
          </w:hyperlink>
        </w:p>
        <w:p w14:paraId="47C219FE" w14:textId="65037609" w:rsidR="000A4A0B" w:rsidRDefault="000A4A0B">
          <w:pPr>
            <w:pStyle w:val="TOC3"/>
            <w:rPr>
              <w:rFonts w:asciiTheme="minorHAnsi" w:eastAsiaTheme="minorEastAsia" w:hAnsiTheme="minorHAnsi" w:cstheme="minorBidi"/>
              <w:noProof/>
              <w:kern w:val="0"/>
              <w:sz w:val="22"/>
              <w:szCs w:val="22"/>
            </w:rPr>
          </w:pPr>
          <w:hyperlink w:anchor="_Toc78526368" w:history="1">
            <w:r w:rsidRPr="0001315D">
              <w:rPr>
                <w:rStyle w:val="Hyperlink"/>
                <w:noProof/>
              </w:rPr>
              <w:t>3.6.1 Danh sách linh kiện sử dụng</w:t>
            </w:r>
            <w:r>
              <w:rPr>
                <w:noProof/>
                <w:webHidden/>
              </w:rPr>
              <w:tab/>
            </w:r>
            <w:r>
              <w:rPr>
                <w:noProof/>
                <w:webHidden/>
              </w:rPr>
              <w:fldChar w:fldCharType="begin"/>
            </w:r>
            <w:r>
              <w:rPr>
                <w:noProof/>
                <w:webHidden/>
              </w:rPr>
              <w:instrText xml:space="preserve"> PAGEREF _Toc78526368 \h </w:instrText>
            </w:r>
            <w:r>
              <w:rPr>
                <w:noProof/>
                <w:webHidden/>
              </w:rPr>
            </w:r>
            <w:r>
              <w:rPr>
                <w:noProof/>
                <w:webHidden/>
              </w:rPr>
              <w:fldChar w:fldCharType="separate"/>
            </w:r>
            <w:r>
              <w:rPr>
                <w:noProof/>
                <w:webHidden/>
              </w:rPr>
              <w:t>23</w:t>
            </w:r>
            <w:r>
              <w:rPr>
                <w:noProof/>
                <w:webHidden/>
              </w:rPr>
              <w:fldChar w:fldCharType="end"/>
            </w:r>
          </w:hyperlink>
        </w:p>
        <w:p w14:paraId="7C6C1297" w14:textId="371D6AF4" w:rsidR="000A4A0B" w:rsidRDefault="000A4A0B">
          <w:pPr>
            <w:pStyle w:val="TOC3"/>
            <w:rPr>
              <w:rFonts w:asciiTheme="minorHAnsi" w:eastAsiaTheme="minorEastAsia" w:hAnsiTheme="minorHAnsi" w:cstheme="minorBidi"/>
              <w:noProof/>
              <w:kern w:val="0"/>
              <w:sz w:val="22"/>
              <w:szCs w:val="22"/>
            </w:rPr>
          </w:pPr>
          <w:hyperlink w:anchor="_Toc78526369" w:history="1">
            <w:r w:rsidRPr="0001315D">
              <w:rPr>
                <w:rStyle w:val="Hyperlink"/>
                <w:noProof/>
              </w:rPr>
              <w:t>3.6.2 Mạch in</w:t>
            </w:r>
            <w:r>
              <w:rPr>
                <w:noProof/>
                <w:webHidden/>
              </w:rPr>
              <w:tab/>
            </w:r>
            <w:r>
              <w:rPr>
                <w:noProof/>
                <w:webHidden/>
              </w:rPr>
              <w:fldChar w:fldCharType="begin"/>
            </w:r>
            <w:r>
              <w:rPr>
                <w:noProof/>
                <w:webHidden/>
              </w:rPr>
              <w:instrText xml:space="preserve"> PAGEREF _Toc78526369 \h </w:instrText>
            </w:r>
            <w:r>
              <w:rPr>
                <w:noProof/>
                <w:webHidden/>
              </w:rPr>
            </w:r>
            <w:r>
              <w:rPr>
                <w:noProof/>
                <w:webHidden/>
              </w:rPr>
              <w:fldChar w:fldCharType="separate"/>
            </w:r>
            <w:r>
              <w:rPr>
                <w:noProof/>
                <w:webHidden/>
              </w:rPr>
              <w:t>25</w:t>
            </w:r>
            <w:r>
              <w:rPr>
                <w:noProof/>
                <w:webHidden/>
              </w:rPr>
              <w:fldChar w:fldCharType="end"/>
            </w:r>
          </w:hyperlink>
        </w:p>
        <w:p w14:paraId="59122B95" w14:textId="6BC3DFC4" w:rsidR="000A4A0B" w:rsidRDefault="000A4A0B">
          <w:pPr>
            <w:pStyle w:val="TOC1"/>
            <w:rPr>
              <w:rFonts w:asciiTheme="minorHAnsi" w:eastAsiaTheme="minorEastAsia" w:hAnsiTheme="minorHAnsi" w:cstheme="minorBidi"/>
              <w:b w:val="0"/>
              <w:noProof/>
              <w:kern w:val="0"/>
              <w:sz w:val="22"/>
              <w:szCs w:val="22"/>
            </w:rPr>
          </w:pPr>
          <w:hyperlink w:anchor="_Toc78526370" w:history="1">
            <w:r w:rsidRPr="0001315D">
              <w:rPr>
                <w:rStyle w:val="Hyperlink"/>
                <w:noProof/>
              </w:rPr>
              <w:t>CHƯƠNG 4. KẾT QUẢ MÔ PHỎNG</w:t>
            </w:r>
            <w:r>
              <w:rPr>
                <w:noProof/>
                <w:webHidden/>
              </w:rPr>
              <w:tab/>
            </w:r>
            <w:r>
              <w:rPr>
                <w:noProof/>
                <w:webHidden/>
              </w:rPr>
              <w:fldChar w:fldCharType="begin"/>
            </w:r>
            <w:r>
              <w:rPr>
                <w:noProof/>
                <w:webHidden/>
              </w:rPr>
              <w:instrText xml:space="preserve"> PAGEREF _Toc78526370 \h </w:instrText>
            </w:r>
            <w:r>
              <w:rPr>
                <w:noProof/>
                <w:webHidden/>
              </w:rPr>
            </w:r>
            <w:r>
              <w:rPr>
                <w:noProof/>
                <w:webHidden/>
              </w:rPr>
              <w:fldChar w:fldCharType="separate"/>
            </w:r>
            <w:r>
              <w:rPr>
                <w:noProof/>
                <w:webHidden/>
              </w:rPr>
              <w:t>27</w:t>
            </w:r>
            <w:r>
              <w:rPr>
                <w:noProof/>
                <w:webHidden/>
              </w:rPr>
              <w:fldChar w:fldCharType="end"/>
            </w:r>
          </w:hyperlink>
        </w:p>
        <w:p w14:paraId="291ECF5E" w14:textId="3C0D1230"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71" w:history="1">
            <w:r w:rsidRPr="0001315D">
              <w:rPr>
                <w:rStyle w:val="Hyperlink"/>
                <w:noProof/>
              </w:rPr>
              <w:t>4.1 Thực hiện mô phỏng</w:t>
            </w:r>
            <w:r>
              <w:rPr>
                <w:noProof/>
                <w:webHidden/>
              </w:rPr>
              <w:tab/>
            </w:r>
            <w:r>
              <w:rPr>
                <w:noProof/>
                <w:webHidden/>
              </w:rPr>
              <w:fldChar w:fldCharType="begin"/>
            </w:r>
            <w:r>
              <w:rPr>
                <w:noProof/>
                <w:webHidden/>
              </w:rPr>
              <w:instrText xml:space="preserve"> PAGEREF _Toc78526371 \h </w:instrText>
            </w:r>
            <w:r>
              <w:rPr>
                <w:noProof/>
                <w:webHidden/>
              </w:rPr>
            </w:r>
            <w:r>
              <w:rPr>
                <w:noProof/>
                <w:webHidden/>
              </w:rPr>
              <w:fldChar w:fldCharType="separate"/>
            </w:r>
            <w:r>
              <w:rPr>
                <w:noProof/>
                <w:webHidden/>
              </w:rPr>
              <w:t>27</w:t>
            </w:r>
            <w:r>
              <w:rPr>
                <w:noProof/>
                <w:webHidden/>
              </w:rPr>
              <w:fldChar w:fldCharType="end"/>
            </w:r>
          </w:hyperlink>
        </w:p>
        <w:p w14:paraId="1E0613A1" w14:textId="45B6E70C"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72" w:history="1">
            <w:r w:rsidRPr="0001315D">
              <w:rPr>
                <w:rStyle w:val="Hyperlink"/>
                <w:noProof/>
              </w:rPr>
              <w:t>4.2 Kết quả mô phỏng</w:t>
            </w:r>
            <w:r>
              <w:rPr>
                <w:noProof/>
                <w:webHidden/>
              </w:rPr>
              <w:tab/>
            </w:r>
            <w:r>
              <w:rPr>
                <w:noProof/>
                <w:webHidden/>
              </w:rPr>
              <w:fldChar w:fldCharType="begin"/>
            </w:r>
            <w:r>
              <w:rPr>
                <w:noProof/>
                <w:webHidden/>
              </w:rPr>
              <w:instrText xml:space="preserve"> PAGEREF _Toc78526372 \h </w:instrText>
            </w:r>
            <w:r>
              <w:rPr>
                <w:noProof/>
                <w:webHidden/>
              </w:rPr>
            </w:r>
            <w:r>
              <w:rPr>
                <w:noProof/>
                <w:webHidden/>
              </w:rPr>
              <w:fldChar w:fldCharType="separate"/>
            </w:r>
            <w:r>
              <w:rPr>
                <w:noProof/>
                <w:webHidden/>
              </w:rPr>
              <w:t>29</w:t>
            </w:r>
            <w:r>
              <w:rPr>
                <w:noProof/>
                <w:webHidden/>
              </w:rPr>
              <w:fldChar w:fldCharType="end"/>
            </w:r>
          </w:hyperlink>
        </w:p>
        <w:p w14:paraId="6A2BD017" w14:textId="506641EB" w:rsidR="000A4A0B" w:rsidRDefault="000A4A0B">
          <w:pPr>
            <w:pStyle w:val="TOC1"/>
            <w:rPr>
              <w:rFonts w:asciiTheme="minorHAnsi" w:eastAsiaTheme="minorEastAsia" w:hAnsiTheme="minorHAnsi" w:cstheme="minorBidi"/>
              <w:b w:val="0"/>
              <w:noProof/>
              <w:kern w:val="0"/>
              <w:sz w:val="22"/>
              <w:szCs w:val="22"/>
            </w:rPr>
          </w:pPr>
          <w:hyperlink w:anchor="_Toc78526373" w:history="1">
            <w:r w:rsidRPr="0001315D">
              <w:rPr>
                <w:rStyle w:val="Hyperlink"/>
                <w:noProof/>
              </w:rPr>
              <w:t>CHƯƠNG 5. KẾT QUẢ THỰC NGHIỆM</w:t>
            </w:r>
            <w:r>
              <w:rPr>
                <w:noProof/>
                <w:webHidden/>
              </w:rPr>
              <w:tab/>
            </w:r>
            <w:r>
              <w:rPr>
                <w:noProof/>
                <w:webHidden/>
              </w:rPr>
              <w:fldChar w:fldCharType="begin"/>
            </w:r>
            <w:r>
              <w:rPr>
                <w:noProof/>
                <w:webHidden/>
              </w:rPr>
              <w:instrText xml:space="preserve"> PAGEREF _Toc78526373 \h </w:instrText>
            </w:r>
            <w:r>
              <w:rPr>
                <w:noProof/>
                <w:webHidden/>
              </w:rPr>
            </w:r>
            <w:r>
              <w:rPr>
                <w:noProof/>
                <w:webHidden/>
              </w:rPr>
              <w:fldChar w:fldCharType="separate"/>
            </w:r>
            <w:r>
              <w:rPr>
                <w:noProof/>
                <w:webHidden/>
              </w:rPr>
              <w:t>30</w:t>
            </w:r>
            <w:r>
              <w:rPr>
                <w:noProof/>
                <w:webHidden/>
              </w:rPr>
              <w:fldChar w:fldCharType="end"/>
            </w:r>
          </w:hyperlink>
        </w:p>
        <w:p w14:paraId="2DDB02EF" w14:textId="14B119E9"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74" w:history="1">
            <w:r w:rsidRPr="0001315D">
              <w:rPr>
                <w:rStyle w:val="Hyperlink"/>
                <w:noProof/>
              </w:rPr>
              <w:t>5.1 Test một số chức năng</w:t>
            </w:r>
            <w:r>
              <w:rPr>
                <w:noProof/>
                <w:webHidden/>
              </w:rPr>
              <w:tab/>
            </w:r>
            <w:r>
              <w:rPr>
                <w:noProof/>
                <w:webHidden/>
              </w:rPr>
              <w:fldChar w:fldCharType="begin"/>
            </w:r>
            <w:r>
              <w:rPr>
                <w:noProof/>
                <w:webHidden/>
              </w:rPr>
              <w:instrText xml:space="preserve"> PAGEREF _Toc78526374 \h </w:instrText>
            </w:r>
            <w:r>
              <w:rPr>
                <w:noProof/>
                <w:webHidden/>
              </w:rPr>
            </w:r>
            <w:r>
              <w:rPr>
                <w:noProof/>
                <w:webHidden/>
              </w:rPr>
              <w:fldChar w:fldCharType="separate"/>
            </w:r>
            <w:r>
              <w:rPr>
                <w:noProof/>
                <w:webHidden/>
              </w:rPr>
              <w:t>30</w:t>
            </w:r>
            <w:r>
              <w:rPr>
                <w:noProof/>
                <w:webHidden/>
              </w:rPr>
              <w:fldChar w:fldCharType="end"/>
            </w:r>
          </w:hyperlink>
        </w:p>
        <w:p w14:paraId="460C58F9" w14:textId="1D08EFA5" w:rsidR="000A4A0B" w:rsidRDefault="000A4A0B">
          <w:pPr>
            <w:pStyle w:val="TOC3"/>
            <w:rPr>
              <w:rFonts w:asciiTheme="minorHAnsi" w:eastAsiaTheme="minorEastAsia" w:hAnsiTheme="minorHAnsi" w:cstheme="minorBidi"/>
              <w:noProof/>
              <w:kern w:val="0"/>
              <w:sz w:val="22"/>
              <w:szCs w:val="22"/>
            </w:rPr>
          </w:pPr>
          <w:hyperlink w:anchor="_Toc78526375" w:history="1">
            <w:r w:rsidRPr="0001315D">
              <w:rPr>
                <w:rStyle w:val="Hyperlink"/>
                <w:noProof/>
              </w:rPr>
              <w:t>5.1.1 Test chức năng đọc giá trị nhiệt độ, độ ẩm và gửi lên Blynk</w:t>
            </w:r>
            <w:r>
              <w:rPr>
                <w:noProof/>
                <w:webHidden/>
              </w:rPr>
              <w:tab/>
            </w:r>
            <w:r>
              <w:rPr>
                <w:noProof/>
                <w:webHidden/>
              </w:rPr>
              <w:fldChar w:fldCharType="begin"/>
            </w:r>
            <w:r>
              <w:rPr>
                <w:noProof/>
                <w:webHidden/>
              </w:rPr>
              <w:instrText xml:space="preserve"> PAGEREF _Toc78526375 \h </w:instrText>
            </w:r>
            <w:r>
              <w:rPr>
                <w:noProof/>
                <w:webHidden/>
              </w:rPr>
            </w:r>
            <w:r>
              <w:rPr>
                <w:noProof/>
                <w:webHidden/>
              </w:rPr>
              <w:fldChar w:fldCharType="separate"/>
            </w:r>
            <w:r>
              <w:rPr>
                <w:noProof/>
                <w:webHidden/>
              </w:rPr>
              <w:t>30</w:t>
            </w:r>
            <w:r>
              <w:rPr>
                <w:noProof/>
                <w:webHidden/>
              </w:rPr>
              <w:fldChar w:fldCharType="end"/>
            </w:r>
          </w:hyperlink>
        </w:p>
        <w:p w14:paraId="62BE339A" w14:textId="52431CDF" w:rsidR="000A4A0B" w:rsidRDefault="000A4A0B">
          <w:pPr>
            <w:pStyle w:val="TOC3"/>
            <w:rPr>
              <w:rFonts w:asciiTheme="minorHAnsi" w:eastAsiaTheme="minorEastAsia" w:hAnsiTheme="minorHAnsi" w:cstheme="minorBidi"/>
              <w:noProof/>
              <w:kern w:val="0"/>
              <w:sz w:val="22"/>
              <w:szCs w:val="22"/>
            </w:rPr>
          </w:pPr>
          <w:hyperlink w:anchor="_Toc78526376" w:history="1">
            <w:r w:rsidRPr="0001315D">
              <w:rPr>
                <w:rStyle w:val="Hyperlink"/>
                <w:noProof/>
              </w:rPr>
              <w:t>5.1.2 Test chức đăng bật tắt thiết bị thiết bị trên App</w:t>
            </w:r>
            <w:r>
              <w:rPr>
                <w:noProof/>
                <w:webHidden/>
              </w:rPr>
              <w:tab/>
            </w:r>
            <w:r>
              <w:rPr>
                <w:noProof/>
                <w:webHidden/>
              </w:rPr>
              <w:fldChar w:fldCharType="begin"/>
            </w:r>
            <w:r>
              <w:rPr>
                <w:noProof/>
                <w:webHidden/>
              </w:rPr>
              <w:instrText xml:space="preserve"> PAGEREF _Toc78526376 \h </w:instrText>
            </w:r>
            <w:r>
              <w:rPr>
                <w:noProof/>
                <w:webHidden/>
              </w:rPr>
            </w:r>
            <w:r>
              <w:rPr>
                <w:noProof/>
                <w:webHidden/>
              </w:rPr>
              <w:fldChar w:fldCharType="separate"/>
            </w:r>
            <w:r>
              <w:rPr>
                <w:noProof/>
                <w:webHidden/>
              </w:rPr>
              <w:t>31</w:t>
            </w:r>
            <w:r>
              <w:rPr>
                <w:noProof/>
                <w:webHidden/>
              </w:rPr>
              <w:fldChar w:fldCharType="end"/>
            </w:r>
          </w:hyperlink>
        </w:p>
        <w:p w14:paraId="35CE9168" w14:textId="05FDE650" w:rsidR="000A4A0B" w:rsidRDefault="000A4A0B">
          <w:pPr>
            <w:pStyle w:val="TOC3"/>
            <w:rPr>
              <w:rFonts w:asciiTheme="minorHAnsi" w:eastAsiaTheme="minorEastAsia" w:hAnsiTheme="minorHAnsi" w:cstheme="minorBidi"/>
              <w:noProof/>
              <w:kern w:val="0"/>
              <w:sz w:val="22"/>
              <w:szCs w:val="22"/>
            </w:rPr>
          </w:pPr>
          <w:hyperlink w:anchor="_Toc78526377" w:history="1">
            <w:r w:rsidRPr="0001315D">
              <w:rPr>
                <w:rStyle w:val="Hyperlink"/>
                <w:noProof/>
              </w:rPr>
              <w:t>5.1.3 Test chế độ điều khiển tự động</w:t>
            </w:r>
            <w:r>
              <w:rPr>
                <w:noProof/>
                <w:webHidden/>
              </w:rPr>
              <w:tab/>
            </w:r>
            <w:r>
              <w:rPr>
                <w:noProof/>
                <w:webHidden/>
              </w:rPr>
              <w:fldChar w:fldCharType="begin"/>
            </w:r>
            <w:r>
              <w:rPr>
                <w:noProof/>
                <w:webHidden/>
              </w:rPr>
              <w:instrText xml:space="preserve"> PAGEREF _Toc78526377 \h </w:instrText>
            </w:r>
            <w:r>
              <w:rPr>
                <w:noProof/>
                <w:webHidden/>
              </w:rPr>
            </w:r>
            <w:r>
              <w:rPr>
                <w:noProof/>
                <w:webHidden/>
              </w:rPr>
              <w:fldChar w:fldCharType="separate"/>
            </w:r>
            <w:r>
              <w:rPr>
                <w:noProof/>
                <w:webHidden/>
              </w:rPr>
              <w:t>32</w:t>
            </w:r>
            <w:r>
              <w:rPr>
                <w:noProof/>
                <w:webHidden/>
              </w:rPr>
              <w:fldChar w:fldCharType="end"/>
            </w:r>
          </w:hyperlink>
        </w:p>
        <w:p w14:paraId="50AD234A" w14:textId="27674155" w:rsidR="000A4A0B" w:rsidRDefault="000A4A0B">
          <w:pPr>
            <w:pStyle w:val="TOC3"/>
            <w:rPr>
              <w:rFonts w:asciiTheme="minorHAnsi" w:eastAsiaTheme="minorEastAsia" w:hAnsiTheme="minorHAnsi" w:cstheme="minorBidi"/>
              <w:noProof/>
              <w:kern w:val="0"/>
              <w:sz w:val="22"/>
              <w:szCs w:val="22"/>
            </w:rPr>
          </w:pPr>
          <w:hyperlink w:anchor="_Toc78526378" w:history="1">
            <w:r w:rsidRPr="0001315D">
              <w:rPr>
                <w:rStyle w:val="Hyperlink"/>
                <w:noProof/>
              </w:rPr>
              <w:t>5.1.4 Test mạch kích relay trên Proteus</w:t>
            </w:r>
            <w:r>
              <w:rPr>
                <w:noProof/>
                <w:webHidden/>
              </w:rPr>
              <w:tab/>
            </w:r>
            <w:r>
              <w:rPr>
                <w:noProof/>
                <w:webHidden/>
              </w:rPr>
              <w:fldChar w:fldCharType="begin"/>
            </w:r>
            <w:r>
              <w:rPr>
                <w:noProof/>
                <w:webHidden/>
              </w:rPr>
              <w:instrText xml:space="preserve"> PAGEREF _Toc78526378 \h </w:instrText>
            </w:r>
            <w:r>
              <w:rPr>
                <w:noProof/>
                <w:webHidden/>
              </w:rPr>
            </w:r>
            <w:r>
              <w:rPr>
                <w:noProof/>
                <w:webHidden/>
              </w:rPr>
              <w:fldChar w:fldCharType="separate"/>
            </w:r>
            <w:r>
              <w:rPr>
                <w:noProof/>
                <w:webHidden/>
              </w:rPr>
              <w:t>33</w:t>
            </w:r>
            <w:r>
              <w:rPr>
                <w:noProof/>
                <w:webHidden/>
              </w:rPr>
              <w:fldChar w:fldCharType="end"/>
            </w:r>
          </w:hyperlink>
        </w:p>
        <w:p w14:paraId="1D2FA5ED" w14:textId="057FA3DE"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79" w:history="1">
            <w:r w:rsidRPr="0001315D">
              <w:rPr>
                <w:rStyle w:val="Hyperlink"/>
                <w:noProof/>
              </w:rPr>
              <w:t>5.2 Chạy thử hệ thống</w:t>
            </w:r>
            <w:r>
              <w:rPr>
                <w:noProof/>
                <w:webHidden/>
              </w:rPr>
              <w:tab/>
            </w:r>
            <w:r>
              <w:rPr>
                <w:noProof/>
                <w:webHidden/>
              </w:rPr>
              <w:fldChar w:fldCharType="begin"/>
            </w:r>
            <w:r>
              <w:rPr>
                <w:noProof/>
                <w:webHidden/>
              </w:rPr>
              <w:instrText xml:space="preserve"> PAGEREF _Toc78526379 \h </w:instrText>
            </w:r>
            <w:r>
              <w:rPr>
                <w:noProof/>
                <w:webHidden/>
              </w:rPr>
            </w:r>
            <w:r>
              <w:rPr>
                <w:noProof/>
                <w:webHidden/>
              </w:rPr>
              <w:fldChar w:fldCharType="separate"/>
            </w:r>
            <w:r>
              <w:rPr>
                <w:noProof/>
                <w:webHidden/>
              </w:rPr>
              <w:t>34</w:t>
            </w:r>
            <w:r>
              <w:rPr>
                <w:noProof/>
                <w:webHidden/>
              </w:rPr>
              <w:fldChar w:fldCharType="end"/>
            </w:r>
          </w:hyperlink>
        </w:p>
        <w:p w14:paraId="47FD38FC" w14:textId="0C80D44E" w:rsidR="000A4A0B" w:rsidRDefault="000A4A0B">
          <w:pPr>
            <w:pStyle w:val="TOC3"/>
            <w:rPr>
              <w:rFonts w:asciiTheme="minorHAnsi" w:eastAsiaTheme="minorEastAsia" w:hAnsiTheme="minorHAnsi" w:cstheme="minorBidi"/>
              <w:noProof/>
              <w:kern w:val="0"/>
              <w:sz w:val="22"/>
              <w:szCs w:val="22"/>
            </w:rPr>
          </w:pPr>
          <w:hyperlink w:anchor="_Toc78526380" w:history="1">
            <w:r w:rsidRPr="0001315D">
              <w:rPr>
                <w:rStyle w:val="Hyperlink"/>
                <w:noProof/>
              </w:rPr>
              <w:t>5.2.1 Cắm mạch trên Boardtest</w:t>
            </w:r>
            <w:r>
              <w:rPr>
                <w:noProof/>
                <w:webHidden/>
              </w:rPr>
              <w:tab/>
            </w:r>
            <w:r>
              <w:rPr>
                <w:noProof/>
                <w:webHidden/>
              </w:rPr>
              <w:fldChar w:fldCharType="begin"/>
            </w:r>
            <w:r>
              <w:rPr>
                <w:noProof/>
                <w:webHidden/>
              </w:rPr>
              <w:instrText xml:space="preserve"> PAGEREF _Toc78526380 \h </w:instrText>
            </w:r>
            <w:r>
              <w:rPr>
                <w:noProof/>
                <w:webHidden/>
              </w:rPr>
            </w:r>
            <w:r>
              <w:rPr>
                <w:noProof/>
                <w:webHidden/>
              </w:rPr>
              <w:fldChar w:fldCharType="separate"/>
            </w:r>
            <w:r>
              <w:rPr>
                <w:noProof/>
                <w:webHidden/>
              </w:rPr>
              <w:t>34</w:t>
            </w:r>
            <w:r>
              <w:rPr>
                <w:noProof/>
                <w:webHidden/>
              </w:rPr>
              <w:fldChar w:fldCharType="end"/>
            </w:r>
          </w:hyperlink>
        </w:p>
        <w:p w14:paraId="587FE4C0" w14:textId="7D23F896" w:rsidR="000A4A0B" w:rsidRDefault="000A4A0B">
          <w:pPr>
            <w:pStyle w:val="TOC3"/>
            <w:rPr>
              <w:rFonts w:asciiTheme="minorHAnsi" w:eastAsiaTheme="minorEastAsia" w:hAnsiTheme="minorHAnsi" w:cstheme="minorBidi"/>
              <w:noProof/>
              <w:kern w:val="0"/>
              <w:sz w:val="22"/>
              <w:szCs w:val="22"/>
            </w:rPr>
          </w:pPr>
          <w:hyperlink w:anchor="_Toc78526381" w:history="1">
            <w:r w:rsidRPr="0001315D">
              <w:rPr>
                <w:rStyle w:val="Hyperlink"/>
                <w:noProof/>
              </w:rPr>
              <w:t>5.2.2 Kết quả</w:t>
            </w:r>
            <w:r>
              <w:rPr>
                <w:noProof/>
                <w:webHidden/>
              </w:rPr>
              <w:tab/>
            </w:r>
            <w:r>
              <w:rPr>
                <w:noProof/>
                <w:webHidden/>
              </w:rPr>
              <w:fldChar w:fldCharType="begin"/>
            </w:r>
            <w:r>
              <w:rPr>
                <w:noProof/>
                <w:webHidden/>
              </w:rPr>
              <w:instrText xml:space="preserve"> PAGEREF _Toc78526381 \h </w:instrText>
            </w:r>
            <w:r>
              <w:rPr>
                <w:noProof/>
                <w:webHidden/>
              </w:rPr>
            </w:r>
            <w:r>
              <w:rPr>
                <w:noProof/>
                <w:webHidden/>
              </w:rPr>
              <w:fldChar w:fldCharType="separate"/>
            </w:r>
            <w:r>
              <w:rPr>
                <w:noProof/>
                <w:webHidden/>
              </w:rPr>
              <w:t>35</w:t>
            </w:r>
            <w:r>
              <w:rPr>
                <w:noProof/>
                <w:webHidden/>
              </w:rPr>
              <w:fldChar w:fldCharType="end"/>
            </w:r>
          </w:hyperlink>
        </w:p>
        <w:p w14:paraId="3D778559" w14:textId="04ABF8D1" w:rsidR="000A4A0B" w:rsidRDefault="000A4A0B">
          <w:pPr>
            <w:pStyle w:val="TOC3"/>
            <w:rPr>
              <w:rFonts w:asciiTheme="minorHAnsi" w:eastAsiaTheme="minorEastAsia" w:hAnsiTheme="minorHAnsi" w:cstheme="minorBidi"/>
              <w:noProof/>
              <w:kern w:val="0"/>
              <w:sz w:val="22"/>
              <w:szCs w:val="22"/>
            </w:rPr>
          </w:pPr>
          <w:hyperlink w:anchor="_Toc78526382" w:history="1">
            <w:r w:rsidRPr="0001315D">
              <w:rPr>
                <w:rStyle w:val="Hyperlink"/>
                <w:noProof/>
              </w:rPr>
              <w:t>5.2.3 Nhận xét</w:t>
            </w:r>
            <w:r>
              <w:rPr>
                <w:noProof/>
                <w:webHidden/>
              </w:rPr>
              <w:tab/>
            </w:r>
            <w:r>
              <w:rPr>
                <w:noProof/>
                <w:webHidden/>
              </w:rPr>
              <w:fldChar w:fldCharType="begin"/>
            </w:r>
            <w:r>
              <w:rPr>
                <w:noProof/>
                <w:webHidden/>
              </w:rPr>
              <w:instrText xml:space="preserve"> PAGEREF _Toc78526382 \h </w:instrText>
            </w:r>
            <w:r>
              <w:rPr>
                <w:noProof/>
                <w:webHidden/>
              </w:rPr>
            </w:r>
            <w:r>
              <w:rPr>
                <w:noProof/>
                <w:webHidden/>
              </w:rPr>
              <w:fldChar w:fldCharType="separate"/>
            </w:r>
            <w:r>
              <w:rPr>
                <w:noProof/>
                <w:webHidden/>
              </w:rPr>
              <w:t>36</w:t>
            </w:r>
            <w:r>
              <w:rPr>
                <w:noProof/>
                <w:webHidden/>
              </w:rPr>
              <w:fldChar w:fldCharType="end"/>
            </w:r>
          </w:hyperlink>
        </w:p>
        <w:p w14:paraId="2D437AE1" w14:textId="7E2BCC42" w:rsidR="000A4A0B" w:rsidRDefault="000A4A0B">
          <w:pPr>
            <w:pStyle w:val="TOC1"/>
            <w:rPr>
              <w:rFonts w:asciiTheme="minorHAnsi" w:eastAsiaTheme="minorEastAsia" w:hAnsiTheme="minorHAnsi" w:cstheme="minorBidi"/>
              <w:b w:val="0"/>
              <w:noProof/>
              <w:kern w:val="0"/>
              <w:sz w:val="22"/>
              <w:szCs w:val="22"/>
            </w:rPr>
          </w:pPr>
          <w:hyperlink w:anchor="_Toc78526383" w:history="1">
            <w:r w:rsidRPr="0001315D">
              <w:rPr>
                <w:rStyle w:val="Hyperlink"/>
                <w:noProof/>
              </w:rPr>
              <w:t>KẾT LUẬN</w:t>
            </w:r>
            <w:r>
              <w:rPr>
                <w:noProof/>
                <w:webHidden/>
              </w:rPr>
              <w:tab/>
            </w:r>
            <w:r>
              <w:rPr>
                <w:noProof/>
                <w:webHidden/>
              </w:rPr>
              <w:fldChar w:fldCharType="begin"/>
            </w:r>
            <w:r>
              <w:rPr>
                <w:noProof/>
                <w:webHidden/>
              </w:rPr>
              <w:instrText xml:space="preserve"> PAGEREF _Toc78526383 \h </w:instrText>
            </w:r>
            <w:r>
              <w:rPr>
                <w:noProof/>
                <w:webHidden/>
              </w:rPr>
            </w:r>
            <w:r>
              <w:rPr>
                <w:noProof/>
                <w:webHidden/>
              </w:rPr>
              <w:fldChar w:fldCharType="separate"/>
            </w:r>
            <w:r>
              <w:rPr>
                <w:noProof/>
                <w:webHidden/>
              </w:rPr>
              <w:t>37</w:t>
            </w:r>
            <w:r>
              <w:rPr>
                <w:noProof/>
                <w:webHidden/>
              </w:rPr>
              <w:fldChar w:fldCharType="end"/>
            </w:r>
          </w:hyperlink>
        </w:p>
        <w:p w14:paraId="10CDD186" w14:textId="03E64703" w:rsidR="000A4A0B" w:rsidRDefault="000A4A0B">
          <w:pPr>
            <w:pStyle w:val="TOC1"/>
            <w:rPr>
              <w:rFonts w:asciiTheme="minorHAnsi" w:eastAsiaTheme="minorEastAsia" w:hAnsiTheme="minorHAnsi" w:cstheme="minorBidi"/>
              <w:b w:val="0"/>
              <w:noProof/>
              <w:kern w:val="0"/>
              <w:sz w:val="22"/>
              <w:szCs w:val="22"/>
            </w:rPr>
          </w:pPr>
          <w:hyperlink w:anchor="_Toc78526384" w:history="1">
            <w:r w:rsidRPr="0001315D">
              <w:rPr>
                <w:rStyle w:val="Hyperlink"/>
                <w:noProof/>
              </w:rPr>
              <w:t>TÀI LIỆU THAM KHẢO</w:t>
            </w:r>
            <w:r>
              <w:rPr>
                <w:noProof/>
                <w:webHidden/>
              </w:rPr>
              <w:tab/>
            </w:r>
            <w:r>
              <w:rPr>
                <w:noProof/>
                <w:webHidden/>
              </w:rPr>
              <w:fldChar w:fldCharType="begin"/>
            </w:r>
            <w:r>
              <w:rPr>
                <w:noProof/>
                <w:webHidden/>
              </w:rPr>
              <w:instrText xml:space="preserve"> PAGEREF _Toc78526384 \h </w:instrText>
            </w:r>
            <w:r>
              <w:rPr>
                <w:noProof/>
                <w:webHidden/>
              </w:rPr>
            </w:r>
            <w:r>
              <w:rPr>
                <w:noProof/>
                <w:webHidden/>
              </w:rPr>
              <w:fldChar w:fldCharType="separate"/>
            </w:r>
            <w:r>
              <w:rPr>
                <w:noProof/>
                <w:webHidden/>
              </w:rPr>
              <w:t>38</w:t>
            </w:r>
            <w:r>
              <w:rPr>
                <w:noProof/>
                <w:webHidden/>
              </w:rPr>
              <w:fldChar w:fldCharType="end"/>
            </w:r>
          </w:hyperlink>
        </w:p>
        <w:p w14:paraId="42EBB59B" w14:textId="3CDA8FCE" w:rsidR="000A4A0B" w:rsidRDefault="000A4A0B">
          <w:pPr>
            <w:pStyle w:val="TOC1"/>
            <w:rPr>
              <w:rFonts w:asciiTheme="minorHAnsi" w:eastAsiaTheme="minorEastAsia" w:hAnsiTheme="minorHAnsi" w:cstheme="minorBidi"/>
              <w:b w:val="0"/>
              <w:noProof/>
              <w:kern w:val="0"/>
              <w:sz w:val="22"/>
              <w:szCs w:val="22"/>
            </w:rPr>
          </w:pPr>
          <w:hyperlink w:anchor="_Toc78526385" w:history="1">
            <w:r w:rsidRPr="0001315D">
              <w:rPr>
                <w:rStyle w:val="Hyperlink"/>
                <w:noProof/>
              </w:rPr>
              <w:t>PHỤ LỤC</w:t>
            </w:r>
            <w:r>
              <w:rPr>
                <w:noProof/>
                <w:webHidden/>
              </w:rPr>
              <w:tab/>
            </w:r>
            <w:r>
              <w:rPr>
                <w:noProof/>
                <w:webHidden/>
              </w:rPr>
              <w:fldChar w:fldCharType="begin"/>
            </w:r>
            <w:r>
              <w:rPr>
                <w:noProof/>
                <w:webHidden/>
              </w:rPr>
              <w:instrText xml:space="preserve"> PAGEREF _Toc78526385 \h </w:instrText>
            </w:r>
            <w:r>
              <w:rPr>
                <w:noProof/>
                <w:webHidden/>
              </w:rPr>
            </w:r>
            <w:r>
              <w:rPr>
                <w:noProof/>
                <w:webHidden/>
              </w:rPr>
              <w:fldChar w:fldCharType="separate"/>
            </w:r>
            <w:r>
              <w:rPr>
                <w:noProof/>
                <w:webHidden/>
              </w:rPr>
              <w:t>39</w:t>
            </w:r>
            <w:r>
              <w:rPr>
                <w:noProof/>
                <w:webHidden/>
              </w:rPr>
              <w:fldChar w:fldCharType="end"/>
            </w:r>
          </w:hyperlink>
        </w:p>
        <w:p w14:paraId="67A2D06D" w14:textId="05AACC66"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86" w:history="1">
            <w:r w:rsidRPr="0001315D">
              <w:rPr>
                <w:rStyle w:val="Hyperlink"/>
                <w:noProof/>
              </w:rPr>
              <w:t>Phụ lục 1. Sơ đồ chân Module ESP8266 V1 và giải thích</w:t>
            </w:r>
            <w:r>
              <w:rPr>
                <w:noProof/>
                <w:webHidden/>
              </w:rPr>
              <w:tab/>
            </w:r>
            <w:r>
              <w:rPr>
                <w:noProof/>
                <w:webHidden/>
              </w:rPr>
              <w:fldChar w:fldCharType="begin"/>
            </w:r>
            <w:r>
              <w:rPr>
                <w:noProof/>
                <w:webHidden/>
              </w:rPr>
              <w:instrText xml:space="preserve"> PAGEREF _Toc78526386 \h </w:instrText>
            </w:r>
            <w:r>
              <w:rPr>
                <w:noProof/>
                <w:webHidden/>
              </w:rPr>
            </w:r>
            <w:r>
              <w:rPr>
                <w:noProof/>
                <w:webHidden/>
              </w:rPr>
              <w:fldChar w:fldCharType="separate"/>
            </w:r>
            <w:r>
              <w:rPr>
                <w:noProof/>
                <w:webHidden/>
              </w:rPr>
              <w:t>39</w:t>
            </w:r>
            <w:r>
              <w:rPr>
                <w:noProof/>
                <w:webHidden/>
              </w:rPr>
              <w:fldChar w:fldCharType="end"/>
            </w:r>
          </w:hyperlink>
        </w:p>
        <w:p w14:paraId="6C22CC9F" w14:textId="2A5EA00D" w:rsidR="000A4A0B" w:rsidRDefault="000A4A0B">
          <w:pPr>
            <w:pStyle w:val="TOC2"/>
            <w:tabs>
              <w:tab w:val="right" w:leader="dot" w:pos="9061"/>
            </w:tabs>
            <w:rPr>
              <w:rFonts w:asciiTheme="minorHAnsi" w:eastAsiaTheme="minorEastAsia" w:hAnsiTheme="minorHAnsi" w:cstheme="minorBidi"/>
              <w:b w:val="0"/>
              <w:i w:val="0"/>
              <w:noProof/>
              <w:kern w:val="0"/>
              <w:sz w:val="22"/>
              <w:szCs w:val="22"/>
            </w:rPr>
          </w:pPr>
          <w:hyperlink w:anchor="_Toc78526387" w:history="1">
            <w:r w:rsidRPr="0001315D">
              <w:rPr>
                <w:rStyle w:val="Hyperlink"/>
                <w:noProof/>
              </w:rPr>
              <w:t>Phụ lục 2. Mã nguồn chương trình</w:t>
            </w:r>
            <w:r>
              <w:rPr>
                <w:noProof/>
                <w:webHidden/>
              </w:rPr>
              <w:tab/>
            </w:r>
            <w:r>
              <w:rPr>
                <w:noProof/>
                <w:webHidden/>
              </w:rPr>
              <w:fldChar w:fldCharType="begin"/>
            </w:r>
            <w:r>
              <w:rPr>
                <w:noProof/>
                <w:webHidden/>
              </w:rPr>
              <w:instrText xml:space="preserve"> PAGEREF _Toc78526387 \h </w:instrText>
            </w:r>
            <w:r>
              <w:rPr>
                <w:noProof/>
                <w:webHidden/>
              </w:rPr>
            </w:r>
            <w:r>
              <w:rPr>
                <w:noProof/>
                <w:webHidden/>
              </w:rPr>
              <w:fldChar w:fldCharType="separate"/>
            </w:r>
            <w:r>
              <w:rPr>
                <w:noProof/>
                <w:webHidden/>
              </w:rPr>
              <w:t>43</w:t>
            </w:r>
            <w:r>
              <w:rPr>
                <w:noProof/>
                <w:webHidden/>
              </w:rPr>
              <w:fldChar w:fldCharType="end"/>
            </w:r>
          </w:hyperlink>
        </w:p>
        <w:p w14:paraId="169C02FF" w14:textId="0E10E69A" w:rsidR="00F168FA" w:rsidRDefault="00F168FA">
          <w:r>
            <w:rPr>
              <w:b/>
              <w:bCs/>
              <w:noProof/>
            </w:rPr>
            <w:fldChar w:fldCharType="end"/>
          </w:r>
        </w:p>
      </w:sdtContent>
    </w:sdt>
    <w:p w14:paraId="35982D6B" w14:textId="30157813" w:rsidR="004654D1" w:rsidRDefault="004654D1">
      <w:pPr>
        <w:spacing w:before="0" w:after="200" w:line="276" w:lineRule="auto"/>
        <w:jc w:val="left"/>
      </w:pPr>
    </w:p>
    <w:p w14:paraId="1C9AB948" w14:textId="4190BD9D" w:rsidR="00F33230" w:rsidRDefault="00895458" w:rsidP="00926B5B">
      <w:pPr>
        <w:pStyle w:val="Heading1"/>
        <w:numPr>
          <w:ilvl w:val="0"/>
          <w:numId w:val="0"/>
        </w:numPr>
      </w:pPr>
      <w:bookmarkStart w:id="0" w:name="_Toc75950896"/>
      <w:bookmarkStart w:id="1" w:name="_Toc78526335"/>
      <w:r w:rsidRPr="00895458">
        <w:lastRenderedPageBreak/>
        <w:t>DANH MỤC HÌNH VẼ</w:t>
      </w:r>
      <w:bookmarkEnd w:id="0"/>
      <w:bookmarkEnd w:id="1"/>
    </w:p>
    <w:p w14:paraId="2E10FD4B" w14:textId="5C7E42C4" w:rsidR="00926B5B" w:rsidRDefault="00926B5B">
      <w:pPr>
        <w:pStyle w:val="TableofFigures"/>
        <w:tabs>
          <w:tab w:val="right" w:leader="dot" w:pos="9061"/>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78526388" w:history="1">
        <w:r w:rsidRPr="004C6F95">
          <w:rPr>
            <w:rStyle w:val="Hyperlink"/>
            <w:noProof/>
          </w:rPr>
          <w:t>Hình 3.1 Sơ đồ khối của hệ thống</w:t>
        </w:r>
        <w:r>
          <w:rPr>
            <w:noProof/>
            <w:webHidden/>
          </w:rPr>
          <w:tab/>
        </w:r>
        <w:r>
          <w:rPr>
            <w:noProof/>
            <w:webHidden/>
          </w:rPr>
          <w:fldChar w:fldCharType="begin"/>
        </w:r>
        <w:r>
          <w:rPr>
            <w:noProof/>
            <w:webHidden/>
          </w:rPr>
          <w:instrText xml:space="preserve"> PAGEREF _Toc78526388 \h </w:instrText>
        </w:r>
        <w:r>
          <w:rPr>
            <w:noProof/>
            <w:webHidden/>
          </w:rPr>
        </w:r>
        <w:r>
          <w:rPr>
            <w:noProof/>
            <w:webHidden/>
          </w:rPr>
          <w:fldChar w:fldCharType="separate"/>
        </w:r>
        <w:r>
          <w:rPr>
            <w:noProof/>
            <w:webHidden/>
          </w:rPr>
          <w:t>7</w:t>
        </w:r>
        <w:r>
          <w:rPr>
            <w:noProof/>
            <w:webHidden/>
          </w:rPr>
          <w:fldChar w:fldCharType="end"/>
        </w:r>
      </w:hyperlink>
    </w:p>
    <w:p w14:paraId="5CD1E0D7" w14:textId="459B9E34"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89" w:history="1">
        <w:r w:rsidRPr="004C6F95">
          <w:rPr>
            <w:rStyle w:val="Hyperlink"/>
            <w:noProof/>
          </w:rPr>
          <w:t>Hình 3.2 Hai kiểu cảm biến DHT11 trên thị trường</w:t>
        </w:r>
        <w:r>
          <w:rPr>
            <w:noProof/>
            <w:webHidden/>
          </w:rPr>
          <w:tab/>
        </w:r>
        <w:r>
          <w:rPr>
            <w:noProof/>
            <w:webHidden/>
          </w:rPr>
          <w:fldChar w:fldCharType="begin"/>
        </w:r>
        <w:r>
          <w:rPr>
            <w:noProof/>
            <w:webHidden/>
          </w:rPr>
          <w:instrText xml:space="preserve"> PAGEREF _Toc78526389 \h </w:instrText>
        </w:r>
        <w:r>
          <w:rPr>
            <w:noProof/>
            <w:webHidden/>
          </w:rPr>
        </w:r>
        <w:r>
          <w:rPr>
            <w:noProof/>
            <w:webHidden/>
          </w:rPr>
          <w:fldChar w:fldCharType="separate"/>
        </w:r>
        <w:r>
          <w:rPr>
            <w:noProof/>
            <w:webHidden/>
          </w:rPr>
          <w:t>9</w:t>
        </w:r>
        <w:r>
          <w:rPr>
            <w:noProof/>
            <w:webHidden/>
          </w:rPr>
          <w:fldChar w:fldCharType="end"/>
        </w:r>
      </w:hyperlink>
    </w:p>
    <w:p w14:paraId="7AAB7397" w14:textId="235CAD10"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0" w:history="1">
        <w:r w:rsidRPr="004C6F95">
          <w:rPr>
            <w:rStyle w:val="Hyperlink"/>
            <w:noProof/>
          </w:rPr>
          <w:t>Hình 3.3 ESP32 Dev kit V1</w:t>
        </w:r>
        <w:r>
          <w:rPr>
            <w:noProof/>
            <w:webHidden/>
          </w:rPr>
          <w:tab/>
        </w:r>
        <w:r>
          <w:rPr>
            <w:noProof/>
            <w:webHidden/>
          </w:rPr>
          <w:fldChar w:fldCharType="begin"/>
        </w:r>
        <w:r>
          <w:rPr>
            <w:noProof/>
            <w:webHidden/>
          </w:rPr>
          <w:instrText xml:space="preserve"> PAGEREF _Toc78526390 \h </w:instrText>
        </w:r>
        <w:r>
          <w:rPr>
            <w:noProof/>
            <w:webHidden/>
          </w:rPr>
        </w:r>
        <w:r>
          <w:rPr>
            <w:noProof/>
            <w:webHidden/>
          </w:rPr>
          <w:fldChar w:fldCharType="separate"/>
        </w:r>
        <w:r>
          <w:rPr>
            <w:noProof/>
            <w:webHidden/>
          </w:rPr>
          <w:t>10</w:t>
        </w:r>
        <w:r>
          <w:rPr>
            <w:noProof/>
            <w:webHidden/>
          </w:rPr>
          <w:fldChar w:fldCharType="end"/>
        </w:r>
      </w:hyperlink>
    </w:p>
    <w:p w14:paraId="1E7E5FBE" w14:textId="440C4D92"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1" w:history="1">
        <w:r w:rsidRPr="004C6F95">
          <w:rPr>
            <w:rStyle w:val="Hyperlink"/>
            <w:noProof/>
          </w:rPr>
          <w:t>Hình 3.4 NodeMCU ESP8266</w:t>
        </w:r>
        <w:r>
          <w:rPr>
            <w:noProof/>
            <w:webHidden/>
          </w:rPr>
          <w:tab/>
        </w:r>
        <w:r>
          <w:rPr>
            <w:noProof/>
            <w:webHidden/>
          </w:rPr>
          <w:fldChar w:fldCharType="begin"/>
        </w:r>
        <w:r>
          <w:rPr>
            <w:noProof/>
            <w:webHidden/>
          </w:rPr>
          <w:instrText xml:space="preserve"> PAGEREF _Toc78526391 \h </w:instrText>
        </w:r>
        <w:r>
          <w:rPr>
            <w:noProof/>
            <w:webHidden/>
          </w:rPr>
        </w:r>
        <w:r>
          <w:rPr>
            <w:noProof/>
            <w:webHidden/>
          </w:rPr>
          <w:fldChar w:fldCharType="separate"/>
        </w:r>
        <w:r>
          <w:rPr>
            <w:noProof/>
            <w:webHidden/>
          </w:rPr>
          <w:t>10</w:t>
        </w:r>
        <w:r>
          <w:rPr>
            <w:noProof/>
            <w:webHidden/>
          </w:rPr>
          <w:fldChar w:fldCharType="end"/>
        </w:r>
      </w:hyperlink>
    </w:p>
    <w:p w14:paraId="712BC779" w14:textId="77F02F41"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2" w:history="1">
        <w:r w:rsidRPr="004C6F95">
          <w:rPr>
            <w:rStyle w:val="Hyperlink"/>
            <w:noProof/>
          </w:rPr>
          <w:t>Hình 3.5 Relay Songle SLA 6P</w:t>
        </w:r>
        <w:r>
          <w:rPr>
            <w:noProof/>
            <w:webHidden/>
          </w:rPr>
          <w:tab/>
        </w:r>
        <w:r>
          <w:rPr>
            <w:noProof/>
            <w:webHidden/>
          </w:rPr>
          <w:fldChar w:fldCharType="begin"/>
        </w:r>
        <w:r>
          <w:rPr>
            <w:noProof/>
            <w:webHidden/>
          </w:rPr>
          <w:instrText xml:space="preserve"> PAGEREF _Toc78526392 \h </w:instrText>
        </w:r>
        <w:r>
          <w:rPr>
            <w:noProof/>
            <w:webHidden/>
          </w:rPr>
        </w:r>
        <w:r>
          <w:rPr>
            <w:noProof/>
            <w:webHidden/>
          </w:rPr>
          <w:fldChar w:fldCharType="separate"/>
        </w:r>
        <w:r>
          <w:rPr>
            <w:noProof/>
            <w:webHidden/>
          </w:rPr>
          <w:t>11</w:t>
        </w:r>
        <w:r>
          <w:rPr>
            <w:noProof/>
            <w:webHidden/>
          </w:rPr>
          <w:fldChar w:fldCharType="end"/>
        </w:r>
      </w:hyperlink>
    </w:p>
    <w:p w14:paraId="379069CA" w14:textId="5C1076E2"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3" w:history="1">
        <w:r w:rsidRPr="004C6F95">
          <w:rPr>
            <w:rStyle w:val="Hyperlink"/>
            <w:noProof/>
          </w:rPr>
          <w:t>Hình 3.6 Relay Songle SRD 5P</w:t>
        </w:r>
        <w:r>
          <w:rPr>
            <w:noProof/>
            <w:webHidden/>
          </w:rPr>
          <w:tab/>
        </w:r>
        <w:r>
          <w:rPr>
            <w:noProof/>
            <w:webHidden/>
          </w:rPr>
          <w:fldChar w:fldCharType="begin"/>
        </w:r>
        <w:r>
          <w:rPr>
            <w:noProof/>
            <w:webHidden/>
          </w:rPr>
          <w:instrText xml:space="preserve"> PAGEREF _Toc78526393 \h </w:instrText>
        </w:r>
        <w:r>
          <w:rPr>
            <w:noProof/>
            <w:webHidden/>
          </w:rPr>
        </w:r>
        <w:r>
          <w:rPr>
            <w:noProof/>
            <w:webHidden/>
          </w:rPr>
          <w:fldChar w:fldCharType="separate"/>
        </w:r>
        <w:r>
          <w:rPr>
            <w:noProof/>
            <w:webHidden/>
          </w:rPr>
          <w:t>11</w:t>
        </w:r>
        <w:r>
          <w:rPr>
            <w:noProof/>
            <w:webHidden/>
          </w:rPr>
          <w:fldChar w:fldCharType="end"/>
        </w:r>
      </w:hyperlink>
    </w:p>
    <w:p w14:paraId="3A373589" w14:textId="55D68BDB"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4" w:history="1">
        <w:r w:rsidRPr="004C6F95">
          <w:rPr>
            <w:rStyle w:val="Hyperlink"/>
            <w:noProof/>
          </w:rPr>
          <w:t>Hình 3.7 Sơ đồ khối Relay</w:t>
        </w:r>
        <w:r>
          <w:rPr>
            <w:noProof/>
            <w:webHidden/>
          </w:rPr>
          <w:tab/>
        </w:r>
        <w:r>
          <w:rPr>
            <w:noProof/>
            <w:webHidden/>
          </w:rPr>
          <w:fldChar w:fldCharType="begin"/>
        </w:r>
        <w:r>
          <w:rPr>
            <w:noProof/>
            <w:webHidden/>
          </w:rPr>
          <w:instrText xml:space="preserve"> PAGEREF _Toc78526394 \h </w:instrText>
        </w:r>
        <w:r>
          <w:rPr>
            <w:noProof/>
            <w:webHidden/>
          </w:rPr>
        </w:r>
        <w:r>
          <w:rPr>
            <w:noProof/>
            <w:webHidden/>
          </w:rPr>
          <w:fldChar w:fldCharType="separate"/>
        </w:r>
        <w:r>
          <w:rPr>
            <w:noProof/>
            <w:webHidden/>
          </w:rPr>
          <w:t>12</w:t>
        </w:r>
        <w:r>
          <w:rPr>
            <w:noProof/>
            <w:webHidden/>
          </w:rPr>
          <w:fldChar w:fldCharType="end"/>
        </w:r>
      </w:hyperlink>
    </w:p>
    <w:p w14:paraId="730DA9B9" w14:textId="2A1DA438"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5" w:history="1">
        <w:r w:rsidRPr="004C6F95">
          <w:rPr>
            <w:rStyle w:val="Hyperlink"/>
            <w:noProof/>
          </w:rPr>
          <w:t>Hình 3.8 Adapter nguồn 5V-1A</w:t>
        </w:r>
        <w:r>
          <w:rPr>
            <w:noProof/>
            <w:webHidden/>
          </w:rPr>
          <w:tab/>
        </w:r>
        <w:r>
          <w:rPr>
            <w:noProof/>
            <w:webHidden/>
          </w:rPr>
          <w:fldChar w:fldCharType="begin"/>
        </w:r>
        <w:r>
          <w:rPr>
            <w:noProof/>
            <w:webHidden/>
          </w:rPr>
          <w:instrText xml:space="preserve"> PAGEREF _Toc78526395 \h </w:instrText>
        </w:r>
        <w:r>
          <w:rPr>
            <w:noProof/>
            <w:webHidden/>
          </w:rPr>
        </w:r>
        <w:r>
          <w:rPr>
            <w:noProof/>
            <w:webHidden/>
          </w:rPr>
          <w:fldChar w:fldCharType="separate"/>
        </w:r>
        <w:r>
          <w:rPr>
            <w:noProof/>
            <w:webHidden/>
          </w:rPr>
          <w:t>13</w:t>
        </w:r>
        <w:r>
          <w:rPr>
            <w:noProof/>
            <w:webHidden/>
          </w:rPr>
          <w:fldChar w:fldCharType="end"/>
        </w:r>
      </w:hyperlink>
    </w:p>
    <w:p w14:paraId="6E35200E" w14:textId="358A8D88"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6" w:history="1">
        <w:r w:rsidRPr="004C6F95">
          <w:rPr>
            <w:rStyle w:val="Hyperlink"/>
            <w:noProof/>
          </w:rPr>
          <w:t>Hình 3.9 Các thành phần của Blynk</w:t>
        </w:r>
        <w:r>
          <w:rPr>
            <w:noProof/>
            <w:webHidden/>
          </w:rPr>
          <w:tab/>
        </w:r>
        <w:r>
          <w:rPr>
            <w:noProof/>
            <w:webHidden/>
          </w:rPr>
          <w:fldChar w:fldCharType="begin"/>
        </w:r>
        <w:r>
          <w:rPr>
            <w:noProof/>
            <w:webHidden/>
          </w:rPr>
          <w:instrText xml:space="preserve"> PAGEREF _Toc78526396 \h </w:instrText>
        </w:r>
        <w:r>
          <w:rPr>
            <w:noProof/>
            <w:webHidden/>
          </w:rPr>
        </w:r>
        <w:r>
          <w:rPr>
            <w:noProof/>
            <w:webHidden/>
          </w:rPr>
          <w:fldChar w:fldCharType="separate"/>
        </w:r>
        <w:r>
          <w:rPr>
            <w:noProof/>
            <w:webHidden/>
          </w:rPr>
          <w:t>14</w:t>
        </w:r>
        <w:r>
          <w:rPr>
            <w:noProof/>
            <w:webHidden/>
          </w:rPr>
          <w:fldChar w:fldCharType="end"/>
        </w:r>
      </w:hyperlink>
    </w:p>
    <w:p w14:paraId="071BB10D" w14:textId="168528B1"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7" w:history="1">
        <w:r w:rsidRPr="004C6F95">
          <w:rPr>
            <w:rStyle w:val="Hyperlink"/>
            <w:noProof/>
          </w:rPr>
          <w:t>Hình 3.10 Sơ đồ nguyên lý mạch</w:t>
        </w:r>
        <w:r>
          <w:rPr>
            <w:noProof/>
            <w:webHidden/>
          </w:rPr>
          <w:tab/>
        </w:r>
        <w:r>
          <w:rPr>
            <w:noProof/>
            <w:webHidden/>
          </w:rPr>
          <w:fldChar w:fldCharType="begin"/>
        </w:r>
        <w:r>
          <w:rPr>
            <w:noProof/>
            <w:webHidden/>
          </w:rPr>
          <w:instrText xml:space="preserve"> PAGEREF _Toc78526397 \h </w:instrText>
        </w:r>
        <w:r>
          <w:rPr>
            <w:noProof/>
            <w:webHidden/>
          </w:rPr>
        </w:r>
        <w:r>
          <w:rPr>
            <w:noProof/>
            <w:webHidden/>
          </w:rPr>
          <w:fldChar w:fldCharType="separate"/>
        </w:r>
        <w:r>
          <w:rPr>
            <w:noProof/>
            <w:webHidden/>
          </w:rPr>
          <w:t>15</w:t>
        </w:r>
        <w:r>
          <w:rPr>
            <w:noProof/>
            <w:webHidden/>
          </w:rPr>
          <w:fldChar w:fldCharType="end"/>
        </w:r>
      </w:hyperlink>
    </w:p>
    <w:p w14:paraId="4C63EBDB" w14:textId="52F95FCC"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8" w:history="1">
        <w:r w:rsidRPr="004C6F95">
          <w:rPr>
            <w:rStyle w:val="Hyperlink"/>
            <w:noProof/>
          </w:rPr>
          <w:t>Hình 3.11 Giao diện người dùng trên App Blynk</w:t>
        </w:r>
        <w:r>
          <w:rPr>
            <w:noProof/>
            <w:webHidden/>
          </w:rPr>
          <w:tab/>
        </w:r>
        <w:r>
          <w:rPr>
            <w:noProof/>
            <w:webHidden/>
          </w:rPr>
          <w:fldChar w:fldCharType="begin"/>
        </w:r>
        <w:r>
          <w:rPr>
            <w:noProof/>
            <w:webHidden/>
          </w:rPr>
          <w:instrText xml:space="preserve"> PAGEREF _Toc78526398 \h </w:instrText>
        </w:r>
        <w:r>
          <w:rPr>
            <w:noProof/>
            <w:webHidden/>
          </w:rPr>
        </w:r>
        <w:r>
          <w:rPr>
            <w:noProof/>
            <w:webHidden/>
          </w:rPr>
          <w:fldChar w:fldCharType="separate"/>
        </w:r>
        <w:r>
          <w:rPr>
            <w:noProof/>
            <w:webHidden/>
          </w:rPr>
          <w:t>23</w:t>
        </w:r>
        <w:r>
          <w:rPr>
            <w:noProof/>
            <w:webHidden/>
          </w:rPr>
          <w:fldChar w:fldCharType="end"/>
        </w:r>
      </w:hyperlink>
    </w:p>
    <w:p w14:paraId="305C09E0" w14:textId="7B37082B"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399" w:history="1">
        <w:r w:rsidRPr="004C6F95">
          <w:rPr>
            <w:rStyle w:val="Hyperlink"/>
            <w:noProof/>
          </w:rPr>
          <w:t>Hình 3.12 Mạch in dạng 2D</w:t>
        </w:r>
        <w:r>
          <w:rPr>
            <w:noProof/>
            <w:webHidden/>
          </w:rPr>
          <w:tab/>
        </w:r>
        <w:r>
          <w:rPr>
            <w:noProof/>
            <w:webHidden/>
          </w:rPr>
          <w:fldChar w:fldCharType="begin"/>
        </w:r>
        <w:r>
          <w:rPr>
            <w:noProof/>
            <w:webHidden/>
          </w:rPr>
          <w:instrText xml:space="preserve"> PAGEREF _Toc78526399 \h </w:instrText>
        </w:r>
        <w:r>
          <w:rPr>
            <w:noProof/>
            <w:webHidden/>
          </w:rPr>
        </w:r>
        <w:r>
          <w:rPr>
            <w:noProof/>
            <w:webHidden/>
          </w:rPr>
          <w:fldChar w:fldCharType="separate"/>
        </w:r>
        <w:r>
          <w:rPr>
            <w:noProof/>
            <w:webHidden/>
          </w:rPr>
          <w:t>25</w:t>
        </w:r>
        <w:r>
          <w:rPr>
            <w:noProof/>
            <w:webHidden/>
          </w:rPr>
          <w:fldChar w:fldCharType="end"/>
        </w:r>
      </w:hyperlink>
    </w:p>
    <w:p w14:paraId="55F39DA1" w14:textId="65AA51FE"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0" w:history="1">
        <w:r w:rsidRPr="004C6F95">
          <w:rPr>
            <w:rStyle w:val="Hyperlink"/>
            <w:noProof/>
          </w:rPr>
          <w:t>Hình 3.13 Mạch in dạng 3D</w:t>
        </w:r>
        <w:r>
          <w:rPr>
            <w:noProof/>
            <w:webHidden/>
          </w:rPr>
          <w:tab/>
        </w:r>
        <w:r>
          <w:rPr>
            <w:noProof/>
            <w:webHidden/>
          </w:rPr>
          <w:fldChar w:fldCharType="begin"/>
        </w:r>
        <w:r>
          <w:rPr>
            <w:noProof/>
            <w:webHidden/>
          </w:rPr>
          <w:instrText xml:space="preserve"> PAGEREF _Toc78526400 \h </w:instrText>
        </w:r>
        <w:r>
          <w:rPr>
            <w:noProof/>
            <w:webHidden/>
          </w:rPr>
        </w:r>
        <w:r>
          <w:rPr>
            <w:noProof/>
            <w:webHidden/>
          </w:rPr>
          <w:fldChar w:fldCharType="separate"/>
        </w:r>
        <w:r>
          <w:rPr>
            <w:noProof/>
            <w:webHidden/>
          </w:rPr>
          <w:t>26</w:t>
        </w:r>
        <w:r>
          <w:rPr>
            <w:noProof/>
            <w:webHidden/>
          </w:rPr>
          <w:fldChar w:fldCharType="end"/>
        </w:r>
      </w:hyperlink>
    </w:p>
    <w:p w14:paraId="7DF31FB9" w14:textId="428B77D3"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1" w:history="1">
        <w:r w:rsidRPr="004C6F95">
          <w:rPr>
            <w:rStyle w:val="Hyperlink"/>
            <w:noProof/>
          </w:rPr>
          <w:t>Hình 4.1 Sơ đồ nguyên lý mạch mô phỏng hệ thống</w:t>
        </w:r>
        <w:r>
          <w:rPr>
            <w:noProof/>
            <w:webHidden/>
          </w:rPr>
          <w:tab/>
        </w:r>
        <w:r>
          <w:rPr>
            <w:noProof/>
            <w:webHidden/>
          </w:rPr>
          <w:fldChar w:fldCharType="begin"/>
        </w:r>
        <w:r>
          <w:rPr>
            <w:noProof/>
            <w:webHidden/>
          </w:rPr>
          <w:instrText xml:space="preserve"> PAGEREF _Toc78526401 \h </w:instrText>
        </w:r>
        <w:r>
          <w:rPr>
            <w:noProof/>
            <w:webHidden/>
          </w:rPr>
        </w:r>
        <w:r>
          <w:rPr>
            <w:noProof/>
            <w:webHidden/>
          </w:rPr>
          <w:fldChar w:fldCharType="separate"/>
        </w:r>
        <w:r>
          <w:rPr>
            <w:noProof/>
            <w:webHidden/>
          </w:rPr>
          <w:t>27</w:t>
        </w:r>
        <w:r>
          <w:rPr>
            <w:noProof/>
            <w:webHidden/>
          </w:rPr>
          <w:fldChar w:fldCharType="end"/>
        </w:r>
      </w:hyperlink>
    </w:p>
    <w:p w14:paraId="7314EE2C" w14:textId="5729413C"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2" w:history="1">
        <w:r w:rsidRPr="004C6F95">
          <w:rPr>
            <w:rStyle w:val="Hyperlink"/>
            <w:noProof/>
          </w:rPr>
          <w:t>Hình 4.2 App Blynk trong BlueStack 5.0</w:t>
        </w:r>
        <w:r>
          <w:rPr>
            <w:noProof/>
            <w:webHidden/>
          </w:rPr>
          <w:tab/>
        </w:r>
        <w:r>
          <w:rPr>
            <w:noProof/>
            <w:webHidden/>
          </w:rPr>
          <w:fldChar w:fldCharType="begin"/>
        </w:r>
        <w:r>
          <w:rPr>
            <w:noProof/>
            <w:webHidden/>
          </w:rPr>
          <w:instrText xml:space="preserve"> PAGEREF _Toc78526402 \h </w:instrText>
        </w:r>
        <w:r>
          <w:rPr>
            <w:noProof/>
            <w:webHidden/>
          </w:rPr>
        </w:r>
        <w:r>
          <w:rPr>
            <w:noProof/>
            <w:webHidden/>
          </w:rPr>
          <w:fldChar w:fldCharType="separate"/>
        </w:r>
        <w:r>
          <w:rPr>
            <w:noProof/>
            <w:webHidden/>
          </w:rPr>
          <w:t>28</w:t>
        </w:r>
        <w:r>
          <w:rPr>
            <w:noProof/>
            <w:webHidden/>
          </w:rPr>
          <w:fldChar w:fldCharType="end"/>
        </w:r>
      </w:hyperlink>
    </w:p>
    <w:p w14:paraId="0501F278" w14:textId="4FEC6660"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3" w:history="1">
        <w:r w:rsidRPr="004C6F95">
          <w:rPr>
            <w:rStyle w:val="Hyperlink"/>
            <w:noProof/>
          </w:rPr>
          <w:t>Hình 4.3 Kết nối cổng COM1 với Blynk server</w:t>
        </w:r>
        <w:r>
          <w:rPr>
            <w:noProof/>
            <w:webHidden/>
          </w:rPr>
          <w:tab/>
        </w:r>
        <w:r>
          <w:rPr>
            <w:noProof/>
            <w:webHidden/>
          </w:rPr>
          <w:fldChar w:fldCharType="begin"/>
        </w:r>
        <w:r>
          <w:rPr>
            <w:noProof/>
            <w:webHidden/>
          </w:rPr>
          <w:instrText xml:space="preserve"> PAGEREF _Toc78526403 \h </w:instrText>
        </w:r>
        <w:r>
          <w:rPr>
            <w:noProof/>
            <w:webHidden/>
          </w:rPr>
        </w:r>
        <w:r>
          <w:rPr>
            <w:noProof/>
            <w:webHidden/>
          </w:rPr>
          <w:fldChar w:fldCharType="separate"/>
        </w:r>
        <w:r>
          <w:rPr>
            <w:noProof/>
            <w:webHidden/>
          </w:rPr>
          <w:t>28</w:t>
        </w:r>
        <w:r>
          <w:rPr>
            <w:noProof/>
            <w:webHidden/>
          </w:rPr>
          <w:fldChar w:fldCharType="end"/>
        </w:r>
      </w:hyperlink>
    </w:p>
    <w:p w14:paraId="36BF8909" w14:textId="56B83D9B"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4" w:history="1">
        <w:r w:rsidRPr="004C6F95">
          <w:rPr>
            <w:rStyle w:val="Hyperlink"/>
            <w:noProof/>
          </w:rPr>
          <w:t>Hình 4.4 Chạy mô phỏng hệ thống</w:t>
        </w:r>
        <w:r>
          <w:rPr>
            <w:noProof/>
            <w:webHidden/>
          </w:rPr>
          <w:tab/>
        </w:r>
        <w:r>
          <w:rPr>
            <w:noProof/>
            <w:webHidden/>
          </w:rPr>
          <w:fldChar w:fldCharType="begin"/>
        </w:r>
        <w:r>
          <w:rPr>
            <w:noProof/>
            <w:webHidden/>
          </w:rPr>
          <w:instrText xml:space="preserve"> PAGEREF _Toc78526404 \h </w:instrText>
        </w:r>
        <w:r>
          <w:rPr>
            <w:noProof/>
            <w:webHidden/>
          </w:rPr>
        </w:r>
        <w:r>
          <w:rPr>
            <w:noProof/>
            <w:webHidden/>
          </w:rPr>
          <w:fldChar w:fldCharType="separate"/>
        </w:r>
        <w:r>
          <w:rPr>
            <w:noProof/>
            <w:webHidden/>
          </w:rPr>
          <w:t>29</w:t>
        </w:r>
        <w:r>
          <w:rPr>
            <w:noProof/>
            <w:webHidden/>
          </w:rPr>
          <w:fldChar w:fldCharType="end"/>
        </w:r>
      </w:hyperlink>
    </w:p>
    <w:p w14:paraId="6CF8F4E2" w14:textId="26B2EFA1"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5" w:history="1">
        <w:r w:rsidRPr="004C6F95">
          <w:rPr>
            <w:rStyle w:val="Hyperlink"/>
            <w:noProof/>
          </w:rPr>
          <w:t>Hình 5.1 Dữ liệu nhiệt độ và độ ẩm từ cảm biến DHT11</w:t>
        </w:r>
        <w:r>
          <w:rPr>
            <w:noProof/>
            <w:webHidden/>
          </w:rPr>
          <w:tab/>
        </w:r>
        <w:r>
          <w:rPr>
            <w:noProof/>
            <w:webHidden/>
          </w:rPr>
          <w:fldChar w:fldCharType="begin"/>
        </w:r>
        <w:r>
          <w:rPr>
            <w:noProof/>
            <w:webHidden/>
          </w:rPr>
          <w:instrText xml:space="preserve"> PAGEREF _Toc78526405 \h </w:instrText>
        </w:r>
        <w:r>
          <w:rPr>
            <w:noProof/>
            <w:webHidden/>
          </w:rPr>
        </w:r>
        <w:r>
          <w:rPr>
            <w:noProof/>
            <w:webHidden/>
          </w:rPr>
          <w:fldChar w:fldCharType="separate"/>
        </w:r>
        <w:r>
          <w:rPr>
            <w:noProof/>
            <w:webHidden/>
          </w:rPr>
          <w:t>30</w:t>
        </w:r>
        <w:r>
          <w:rPr>
            <w:noProof/>
            <w:webHidden/>
          </w:rPr>
          <w:fldChar w:fldCharType="end"/>
        </w:r>
      </w:hyperlink>
    </w:p>
    <w:p w14:paraId="25D78168" w14:textId="11645ECE"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6" w:history="1">
        <w:r w:rsidRPr="004C6F95">
          <w:rPr>
            <w:rStyle w:val="Hyperlink"/>
            <w:noProof/>
          </w:rPr>
          <w:t>Hình 5.2 Hiển thị nhiệt độ và độ ẩm trên App Blynk</w:t>
        </w:r>
        <w:r>
          <w:rPr>
            <w:noProof/>
            <w:webHidden/>
          </w:rPr>
          <w:tab/>
        </w:r>
        <w:r>
          <w:rPr>
            <w:noProof/>
            <w:webHidden/>
          </w:rPr>
          <w:fldChar w:fldCharType="begin"/>
        </w:r>
        <w:r>
          <w:rPr>
            <w:noProof/>
            <w:webHidden/>
          </w:rPr>
          <w:instrText xml:space="preserve"> PAGEREF _Toc78526406 \h </w:instrText>
        </w:r>
        <w:r>
          <w:rPr>
            <w:noProof/>
            <w:webHidden/>
          </w:rPr>
        </w:r>
        <w:r>
          <w:rPr>
            <w:noProof/>
            <w:webHidden/>
          </w:rPr>
          <w:fldChar w:fldCharType="separate"/>
        </w:r>
        <w:r>
          <w:rPr>
            <w:noProof/>
            <w:webHidden/>
          </w:rPr>
          <w:t>31</w:t>
        </w:r>
        <w:r>
          <w:rPr>
            <w:noProof/>
            <w:webHidden/>
          </w:rPr>
          <w:fldChar w:fldCharType="end"/>
        </w:r>
      </w:hyperlink>
    </w:p>
    <w:p w14:paraId="578C3DA2" w14:textId="2FDD1C29"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7" w:history="1">
        <w:r w:rsidRPr="004C6F95">
          <w:rPr>
            <w:rStyle w:val="Hyperlink"/>
            <w:noProof/>
          </w:rPr>
          <w:t>Hình 5.3 Bật tắt thiết bị trên App Blynk</w:t>
        </w:r>
        <w:r>
          <w:rPr>
            <w:noProof/>
            <w:webHidden/>
          </w:rPr>
          <w:tab/>
        </w:r>
        <w:r>
          <w:rPr>
            <w:noProof/>
            <w:webHidden/>
          </w:rPr>
          <w:fldChar w:fldCharType="begin"/>
        </w:r>
        <w:r>
          <w:rPr>
            <w:noProof/>
            <w:webHidden/>
          </w:rPr>
          <w:instrText xml:space="preserve"> PAGEREF _Toc78526407 \h </w:instrText>
        </w:r>
        <w:r>
          <w:rPr>
            <w:noProof/>
            <w:webHidden/>
          </w:rPr>
        </w:r>
        <w:r>
          <w:rPr>
            <w:noProof/>
            <w:webHidden/>
          </w:rPr>
          <w:fldChar w:fldCharType="separate"/>
        </w:r>
        <w:r>
          <w:rPr>
            <w:noProof/>
            <w:webHidden/>
          </w:rPr>
          <w:t>31</w:t>
        </w:r>
        <w:r>
          <w:rPr>
            <w:noProof/>
            <w:webHidden/>
          </w:rPr>
          <w:fldChar w:fldCharType="end"/>
        </w:r>
      </w:hyperlink>
    </w:p>
    <w:p w14:paraId="3A255B4D" w14:textId="3D5E9065"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8" w:history="1">
        <w:r w:rsidRPr="004C6F95">
          <w:rPr>
            <w:rStyle w:val="Hyperlink"/>
            <w:noProof/>
          </w:rPr>
          <w:t>Hình 5.4 Chế độ điều khiển tự động</w:t>
        </w:r>
        <w:r>
          <w:rPr>
            <w:noProof/>
            <w:webHidden/>
          </w:rPr>
          <w:tab/>
        </w:r>
        <w:r>
          <w:rPr>
            <w:noProof/>
            <w:webHidden/>
          </w:rPr>
          <w:fldChar w:fldCharType="begin"/>
        </w:r>
        <w:r>
          <w:rPr>
            <w:noProof/>
            <w:webHidden/>
          </w:rPr>
          <w:instrText xml:space="preserve"> PAGEREF _Toc78526408 \h </w:instrText>
        </w:r>
        <w:r>
          <w:rPr>
            <w:noProof/>
            <w:webHidden/>
          </w:rPr>
        </w:r>
        <w:r>
          <w:rPr>
            <w:noProof/>
            <w:webHidden/>
          </w:rPr>
          <w:fldChar w:fldCharType="separate"/>
        </w:r>
        <w:r>
          <w:rPr>
            <w:noProof/>
            <w:webHidden/>
          </w:rPr>
          <w:t>32</w:t>
        </w:r>
        <w:r>
          <w:rPr>
            <w:noProof/>
            <w:webHidden/>
          </w:rPr>
          <w:fldChar w:fldCharType="end"/>
        </w:r>
      </w:hyperlink>
    </w:p>
    <w:p w14:paraId="462C5E95" w14:textId="5195406C"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09" w:history="1">
        <w:r w:rsidRPr="004C6F95">
          <w:rPr>
            <w:rStyle w:val="Hyperlink"/>
            <w:noProof/>
          </w:rPr>
          <w:t>Hình 5.5 Mô phỏng mạch kích relay trên Proteus</w:t>
        </w:r>
        <w:r>
          <w:rPr>
            <w:noProof/>
            <w:webHidden/>
          </w:rPr>
          <w:tab/>
        </w:r>
        <w:r>
          <w:rPr>
            <w:noProof/>
            <w:webHidden/>
          </w:rPr>
          <w:fldChar w:fldCharType="begin"/>
        </w:r>
        <w:r>
          <w:rPr>
            <w:noProof/>
            <w:webHidden/>
          </w:rPr>
          <w:instrText xml:space="preserve"> PAGEREF _Toc78526409 \h </w:instrText>
        </w:r>
        <w:r>
          <w:rPr>
            <w:noProof/>
            <w:webHidden/>
          </w:rPr>
        </w:r>
        <w:r>
          <w:rPr>
            <w:noProof/>
            <w:webHidden/>
          </w:rPr>
          <w:fldChar w:fldCharType="separate"/>
        </w:r>
        <w:r>
          <w:rPr>
            <w:noProof/>
            <w:webHidden/>
          </w:rPr>
          <w:t>33</w:t>
        </w:r>
        <w:r>
          <w:rPr>
            <w:noProof/>
            <w:webHidden/>
          </w:rPr>
          <w:fldChar w:fldCharType="end"/>
        </w:r>
      </w:hyperlink>
    </w:p>
    <w:p w14:paraId="2F354A27" w14:textId="28222F6C"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10" w:history="1">
        <w:r w:rsidRPr="004C6F95">
          <w:rPr>
            <w:rStyle w:val="Hyperlink"/>
            <w:noProof/>
          </w:rPr>
          <w:t>Hình 5.6 Cắm mạch chạy thử trên Boardtest</w:t>
        </w:r>
        <w:r>
          <w:rPr>
            <w:noProof/>
            <w:webHidden/>
          </w:rPr>
          <w:tab/>
        </w:r>
        <w:r>
          <w:rPr>
            <w:noProof/>
            <w:webHidden/>
          </w:rPr>
          <w:fldChar w:fldCharType="begin"/>
        </w:r>
        <w:r>
          <w:rPr>
            <w:noProof/>
            <w:webHidden/>
          </w:rPr>
          <w:instrText xml:space="preserve"> PAGEREF _Toc78526410 \h </w:instrText>
        </w:r>
        <w:r>
          <w:rPr>
            <w:noProof/>
            <w:webHidden/>
          </w:rPr>
        </w:r>
        <w:r>
          <w:rPr>
            <w:noProof/>
            <w:webHidden/>
          </w:rPr>
          <w:fldChar w:fldCharType="separate"/>
        </w:r>
        <w:r>
          <w:rPr>
            <w:noProof/>
            <w:webHidden/>
          </w:rPr>
          <w:t>34</w:t>
        </w:r>
        <w:r>
          <w:rPr>
            <w:noProof/>
            <w:webHidden/>
          </w:rPr>
          <w:fldChar w:fldCharType="end"/>
        </w:r>
      </w:hyperlink>
    </w:p>
    <w:p w14:paraId="2A6A93B5" w14:textId="0483F6E7"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11" w:history="1">
        <w:r w:rsidRPr="004C6F95">
          <w:rPr>
            <w:rStyle w:val="Hyperlink"/>
            <w:noProof/>
          </w:rPr>
          <w:t>Hình 5.7 Nạp chương trình cho ESP8266</w:t>
        </w:r>
        <w:r>
          <w:rPr>
            <w:noProof/>
            <w:webHidden/>
          </w:rPr>
          <w:tab/>
        </w:r>
        <w:r>
          <w:rPr>
            <w:noProof/>
            <w:webHidden/>
          </w:rPr>
          <w:fldChar w:fldCharType="begin"/>
        </w:r>
        <w:r>
          <w:rPr>
            <w:noProof/>
            <w:webHidden/>
          </w:rPr>
          <w:instrText xml:space="preserve"> PAGEREF _Toc78526411 \h </w:instrText>
        </w:r>
        <w:r>
          <w:rPr>
            <w:noProof/>
            <w:webHidden/>
          </w:rPr>
        </w:r>
        <w:r>
          <w:rPr>
            <w:noProof/>
            <w:webHidden/>
          </w:rPr>
          <w:fldChar w:fldCharType="separate"/>
        </w:r>
        <w:r>
          <w:rPr>
            <w:noProof/>
            <w:webHidden/>
          </w:rPr>
          <w:t>35</w:t>
        </w:r>
        <w:r>
          <w:rPr>
            <w:noProof/>
            <w:webHidden/>
          </w:rPr>
          <w:fldChar w:fldCharType="end"/>
        </w:r>
      </w:hyperlink>
    </w:p>
    <w:p w14:paraId="55B162EA" w14:textId="1B6A08D0"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12" w:history="1">
        <w:r w:rsidRPr="004C6F95">
          <w:rPr>
            <w:rStyle w:val="Hyperlink"/>
            <w:noProof/>
          </w:rPr>
          <w:t>Hình 5.8 Giao diện App Blynk hoàn chỉnh</w:t>
        </w:r>
        <w:r>
          <w:rPr>
            <w:noProof/>
            <w:webHidden/>
          </w:rPr>
          <w:tab/>
        </w:r>
        <w:r>
          <w:rPr>
            <w:noProof/>
            <w:webHidden/>
          </w:rPr>
          <w:fldChar w:fldCharType="begin"/>
        </w:r>
        <w:r>
          <w:rPr>
            <w:noProof/>
            <w:webHidden/>
          </w:rPr>
          <w:instrText xml:space="preserve"> PAGEREF _Toc78526412 \h </w:instrText>
        </w:r>
        <w:r>
          <w:rPr>
            <w:noProof/>
            <w:webHidden/>
          </w:rPr>
        </w:r>
        <w:r>
          <w:rPr>
            <w:noProof/>
            <w:webHidden/>
          </w:rPr>
          <w:fldChar w:fldCharType="separate"/>
        </w:r>
        <w:r>
          <w:rPr>
            <w:noProof/>
            <w:webHidden/>
          </w:rPr>
          <w:t>36</w:t>
        </w:r>
        <w:r>
          <w:rPr>
            <w:noProof/>
            <w:webHidden/>
          </w:rPr>
          <w:fldChar w:fldCharType="end"/>
        </w:r>
      </w:hyperlink>
    </w:p>
    <w:p w14:paraId="112C94E2" w14:textId="111E5DF6" w:rsidR="00926B5B" w:rsidRDefault="00926B5B">
      <w:pPr>
        <w:pStyle w:val="TableofFigures"/>
        <w:tabs>
          <w:tab w:val="right" w:leader="dot" w:pos="9061"/>
        </w:tabs>
        <w:rPr>
          <w:rFonts w:asciiTheme="minorHAnsi" w:eastAsiaTheme="minorEastAsia" w:hAnsiTheme="minorHAnsi" w:cstheme="minorBidi"/>
          <w:noProof/>
          <w:kern w:val="0"/>
          <w:sz w:val="22"/>
          <w:szCs w:val="22"/>
        </w:rPr>
      </w:pPr>
      <w:hyperlink w:anchor="_Toc78526413" w:history="1">
        <w:r w:rsidRPr="004C6F95">
          <w:rPr>
            <w:rStyle w:val="Hyperlink"/>
            <w:noProof/>
          </w:rPr>
          <w:t>Hình 0.1 Sơ đồ chân ESP8266 V1</w:t>
        </w:r>
        <w:r>
          <w:rPr>
            <w:noProof/>
            <w:webHidden/>
          </w:rPr>
          <w:tab/>
        </w:r>
        <w:r>
          <w:rPr>
            <w:noProof/>
            <w:webHidden/>
          </w:rPr>
          <w:fldChar w:fldCharType="begin"/>
        </w:r>
        <w:r>
          <w:rPr>
            <w:noProof/>
            <w:webHidden/>
          </w:rPr>
          <w:instrText xml:space="preserve"> PAGEREF _Toc78526413 \h </w:instrText>
        </w:r>
        <w:r>
          <w:rPr>
            <w:noProof/>
            <w:webHidden/>
          </w:rPr>
        </w:r>
        <w:r>
          <w:rPr>
            <w:noProof/>
            <w:webHidden/>
          </w:rPr>
          <w:fldChar w:fldCharType="separate"/>
        </w:r>
        <w:r>
          <w:rPr>
            <w:noProof/>
            <w:webHidden/>
          </w:rPr>
          <w:t>39</w:t>
        </w:r>
        <w:r>
          <w:rPr>
            <w:noProof/>
            <w:webHidden/>
          </w:rPr>
          <w:fldChar w:fldCharType="end"/>
        </w:r>
      </w:hyperlink>
    </w:p>
    <w:p w14:paraId="68C6F8F0" w14:textId="76586ED3" w:rsidR="00926B5B" w:rsidRPr="00926B5B" w:rsidRDefault="00926B5B" w:rsidP="00926B5B">
      <w:r>
        <w:fldChar w:fldCharType="end"/>
      </w:r>
    </w:p>
    <w:p w14:paraId="79770592" w14:textId="362C0EF1" w:rsidR="00CE7D35" w:rsidRDefault="00895458" w:rsidP="00F168FA">
      <w:pPr>
        <w:pStyle w:val="Heading1"/>
        <w:numPr>
          <w:ilvl w:val="0"/>
          <w:numId w:val="0"/>
        </w:numPr>
      </w:pPr>
      <w:bookmarkStart w:id="2" w:name="_Toc75950897"/>
      <w:bookmarkStart w:id="3" w:name="_Toc78526336"/>
      <w:r>
        <w:lastRenderedPageBreak/>
        <w:t>DANH MỤC BẢNG BIỂU</w:t>
      </w:r>
      <w:bookmarkStart w:id="4" w:name="_Toc75790333"/>
      <w:bookmarkEnd w:id="2"/>
      <w:bookmarkEnd w:id="3"/>
    </w:p>
    <w:p w14:paraId="1A6076DF" w14:textId="0ADD5893" w:rsidR="00761EEB" w:rsidRDefault="00761EEB">
      <w:pPr>
        <w:pStyle w:val="TableofFigures"/>
        <w:tabs>
          <w:tab w:val="right" w:leader="dot" w:pos="9061"/>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75952939" w:history="1">
        <w:r w:rsidRPr="00DB4B8B">
          <w:rPr>
            <w:rStyle w:val="Hyperlink"/>
            <w:noProof/>
          </w:rPr>
          <w:t>Bảng 1.1 Bảng phân tích nhân lực</w:t>
        </w:r>
        <w:r>
          <w:rPr>
            <w:noProof/>
            <w:webHidden/>
          </w:rPr>
          <w:tab/>
        </w:r>
        <w:r>
          <w:rPr>
            <w:noProof/>
            <w:webHidden/>
          </w:rPr>
          <w:fldChar w:fldCharType="begin"/>
        </w:r>
        <w:r>
          <w:rPr>
            <w:noProof/>
            <w:webHidden/>
          </w:rPr>
          <w:instrText xml:space="preserve"> PAGEREF _Toc75952939 \h </w:instrText>
        </w:r>
        <w:r>
          <w:rPr>
            <w:noProof/>
            <w:webHidden/>
          </w:rPr>
        </w:r>
        <w:r>
          <w:rPr>
            <w:noProof/>
            <w:webHidden/>
          </w:rPr>
          <w:fldChar w:fldCharType="separate"/>
        </w:r>
        <w:r w:rsidR="00C9274A">
          <w:rPr>
            <w:noProof/>
            <w:webHidden/>
          </w:rPr>
          <w:t>2</w:t>
        </w:r>
        <w:r>
          <w:rPr>
            <w:noProof/>
            <w:webHidden/>
          </w:rPr>
          <w:fldChar w:fldCharType="end"/>
        </w:r>
      </w:hyperlink>
    </w:p>
    <w:p w14:paraId="01BD01D0" w14:textId="36024C3E"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0" w:history="1">
        <w:r w:rsidR="00761EEB" w:rsidRPr="00DB4B8B">
          <w:rPr>
            <w:rStyle w:val="Hyperlink"/>
            <w:noProof/>
          </w:rPr>
          <w:t>Bảng 1.2 Phân chia công việc theo thành viên</w:t>
        </w:r>
        <w:r w:rsidR="00761EEB">
          <w:rPr>
            <w:noProof/>
            <w:webHidden/>
          </w:rPr>
          <w:tab/>
        </w:r>
        <w:r w:rsidR="00761EEB">
          <w:rPr>
            <w:noProof/>
            <w:webHidden/>
          </w:rPr>
          <w:fldChar w:fldCharType="begin"/>
        </w:r>
        <w:r w:rsidR="00761EEB">
          <w:rPr>
            <w:noProof/>
            <w:webHidden/>
          </w:rPr>
          <w:instrText xml:space="preserve"> PAGEREF _Toc75952940 \h </w:instrText>
        </w:r>
        <w:r w:rsidR="00761EEB">
          <w:rPr>
            <w:noProof/>
            <w:webHidden/>
          </w:rPr>
        </w:r>
        <w:r w:rsidR="00761EEB">
          <w:rPr>
            <w:noProof/>
            <w:webHidden/>
          </w:rPr>
          <w:fldChar w:fldCharType="separate"/>
        </w:r>
        <w:r w:rsidR="00C9274A">
          <w:rPr>
            <w:noProof/>
            <w:webHidden/>
          </w:rPr>
          <w:t>3</w:t>
        </w:r>
        <w:r w:rsidR="00761EEB">
          <w:rPr>
            <w:noProof/>
            <w:webHidden/>
          </w:rPr>
          <w:fldChar w:fldCharType="end"/>
        </w:r>
      </w:hyperlink>
    </w:p>
    <w:p w14:paraId="4AFB2FE6" w14:textId="072E5B11"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1" w:history="1">
        <w:r w:rsidR="00761EEB" w:rsidRPr="00DB4B8B">
          <w:rPr>
            <w:rStyle w:val="Hyperlink"/>
            <w:noProof/>
          </w:rPr>
          <w:t>Bảng 2.1 Các thông số yêu cầu chế độ điều khiển tự động</w:t>
        </w:r>
        <w:r w:rsidR="00761EEB">
          <w:rPr>
            <w:noProof/>
            <w:webHidden/>
          </w:rPr>
          <w:tab/>
        </w:r>
        <w:r w:rsidR="00761EEB">
          <w:rPr>
            <w:noProof/>
            <w:webHidden/>
          </w:rPr>
          <w:fldChar w:fldCharType="begin"/>
        </w:r>
        <w:r w:rsidR="00761EEB">
          <w:rPr>
            <w:noProof/>
            <w:webHidden/>
          </w:rPr>
          <w:instrText xml:space="preserve"> PAGEREF _Toc75952941 \h </w:instrText>
        </w:r>
        <w:r w:rsidR="00761EEB">
          <w:rPr>
            <w:noProof/>
            <w:webHidden/>
          </w:rPr>
        </w:r>
        <w:r w:rsidR="00761EEB">
          <w:rPr>
            <w:noProof/>
            <w:webHidden/>
          </w:rPr>
          <w:fldChar w:fldCharType="separate"/>
        </w:r>
        <w:r w:rsidR="00C9274A">
          <w:rPr>
            <w:noProof/>
            <w:webHidden/>
          </w:rPr>
          <w:t>6</w:t>
        </w:r>
        <w:r w:rsidR="00761EEB">
          <w:rPr>
            <w:noProof/>
            <w:webHidden/>
          </w:rPr>
          <w:fldChar w:fldCharType="end"/>
        </w:r>
      </w:hyperlink>
    </w:p>
    <w:p w14:paraId="21697243" w14:textId="76199D44"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2" w:history="1">
        <w:r w:rsidR="00761EEB" w:rsidRPr="00DB4B8B">
          <w:rPr>
            <w:rStyle w:val="Hyperlink"/>
            <w:noProof/>
          </w:rPr>
          <w:t>Bảng 3.1 Bảng so sánh cảm biến DHT11 và DHT22</w:t>
        </w:r>
        <w:r w:rsidR="00761EEB">
          <w:rPr>
            <w:noProof/>
            <w:webHidden/>
          </w:rPr>
          <w:tab/>
        </w:r>
        <w:r w:rsidR="00761EEB">
          <w:rPr>
            <w:noProof/>
            <w:webHidden/>
          </w:rPr>
          <w:fldChar w:fldCharType="begin"/>
        </w:r>
        <w:r w:rsidR="00761EEB">
          <w:rPr>
            <w:noProof/>
            <w:webHidden/>
          </w:rPr>
          <w:instrText xml:space="preserve"> PAGEREF _Toc75952942 \h </w:instrText>
        </w:r>
        <w:r w:rsidR="00761EEB">
          <w:rPr>
            <w:noProof/>
            <w:webHidden/>
          </w:rPr>
        </w:r>
        <w:r w:rsidR="00761EEB">
          <w:rPr>
            <w:noProof/>
            <w:webHidden/>
          </w:rPr>
          <w:fldChar w:fldCharType="separate"/>
        </w:r>
        <w:r w:rsidR="00C9274A">
          <w:rPr>
            <w:noProof/>
            <w:webHidden/>
          </w:rPr>
          <w:t>8</w:t>
        </w:r>
        <w:r w:rsidR="00761EEB">
          <w:rPr>
            <w:noProof/>
            <w:webHidden/>
          </w:rPr>
          <w:fldChar w:fldCharType="end"/>
        </w:r>
      </w:hyperlink>
    </w:p>
    <w:p w14:paraId="65512770" w14:textId="28A797B4"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3" w:history="1">
        <w:r w:rsidR="00761EEB" w:rsidRPr="00DB4B8B">
          <w:rPr>
            <w:rStyle w:val="Hyperlink"/>
            <w:noProof/>
          </w:rPr>
          <w:t>Bảng 3.2 Bảng so sánh 2 vi điều khiển ESP32 và ESP8266</w:t>
        </w:r>
        <w:r w:rsidR="00761EEB">
          <w:rPr>
            <w:noProof/>
            <w:webHidden/>
          </w:rPr>
          <w:tab/>
        </w:r>
        <w:r w:rsidR="00761EEB">
          <w:rPr>
            <w:noProof/>
            <w:webHidden/>
          </w:rPr>
          <w:fldChar w:fldCharType="begin"/>
        </w:r>
        <w:r w:rsidR="00761EEB">
          <w:rPr>
            <w:noProof/>
            <w:webHidden/>
          </w:rPr>
          <w:instrText xml:space="preserve"> PAGEREF _Toc75952943 \h </w:instrText>
        </w:r>
        <w:r w:rsidR="00761EEB">
          <w:rPr>
            <w:noProof/>
            <w:webHidden/>
          </w:rPr>
        </w:r>
        <w:r w:rsidR="00761EEB">
          <w:rPr>
            <w:noProof/>
            <w:webHidden/>
          </w:rPr>
          <w:fldChar w:fldCharType="separate"/>
        </w:r>
        <w:r w:rsidR="00C9274A">
          <w:rPr>
            <w:noProof/>
            <w:webHidden/>
          </w:rPr>
          <w:t>10</w:t>
        </w:r>
        <w:r w:rsidR="00761EEB">
          <w:rPr>
            <w:noProof/>
            <w:webHidden/>
          </w:rPr>
          <w:fldChar w:fldCharType="end"/>
        </w:r>
      </w:hyperlink>
    </w:p>
    <w:p w14:paraId="7562EF3E" w14:textId="2F325327"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4" w:history="1">
        <w:r w:rsidR="00761EEB" w:rsidRPr="00DB4B8B">
          <w:rPr>
            <w:rStyle w:val="Hyperlink"/>
            <w:noProof/>
          </w:rPr>
          <w:t>Bảng 3.3 Bảng so sánh 2 loại Relay</w:t>
        </w:r>
        <w:r w:rsidR="00761EEB">
          <w:rPr>
            <w:noProof/>
            <w:webHidden/>
          </w:rPr>
          <w:tab/>
        </w:r>
        <w:r w:rsidR="00761EEB">
          <w:rPr>
            <w:noProof/>
            <w:webHidden/>
          </w:rPr>
          <w:fldChar w:fldCharType="begin"/>
        </w:r>
        <w:r w:rsidR="00761EEB">
          <w:rPr>
            <w:noProof/>
            <w:webHidden/>
          </w:rPr>
          <w:instrText xml:space="preserve"> PAGEREF _Toc75952944 \h </w:instrText>
        </w:r>
        <w:r w:rsidR="00761EEB">
          <w:rPr>
            <w:noProof/>
            <w:webHidden/>
          </w:rPr>
        </w:r>
        <w:r w:rsidR="00761EEB">
          <w:rPr>
            <w:noProof/>
            <w:webHidden/>
          </w:rPr>
          <w:fldChar w:fldCharType="separate"/>
        </w:r>
        <w:r w:rsidR="00C9274A">
          <w:rPr>
            <w:noProof/>
            <w:webHidden/>
          </w:rPr>
          <w:t>11</w:t>
        </w:r>
        <w:r w:rsidR="00761EEB">
          <w:rPr>
            <w:noProof/>
            <w:webHidden/>
          </w:rPr>
          <w:fldChar w:fldCharType="end"/>
        </w:r>
      </w:hyperlink>
    </w:p>
    <w:p w14:paraId="6F810B84" w14:textId="57FA2B53"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5" w:history="1">
        <w:r w:rsidR="00761EEB" w:rsidRPr="00DB4B8B">
          <w:rPr>
            <w:rStyle w:val="Hyperlink"/>
            <w:noProof/>
          </w:rPr>
          <w:t>Bảng 3.4 Năng lượng tiêu thụ cho các linh kiện trong mạch</w:t>
        </w:r>
        <w:r w:rsidR="00761EEB">
          <w:rPr>
            <w:noProof/>
            <w:webHidden/>
          </w:rPr>
          <w:tab/>
        </w:r>
        <w:r w:rsidR="00761EEB">
          <w:rPr>
            <w:noProof/>
            <w:webHidden/>
          </w:rPr>
          <w:fldChar w:fldCharType="begin"/>
        </w:r>
        <w:r w:rsidR="00761EEB">
          <w:rPr>
            <w:noProof/>
            <w:webHidden/>
          </w:rPr>
          <w:instrText xml:space="preserve"> PAGEREF _Toc75952945 \h </w:instrText>
        </w:r>
        <w:r w:rsidR="00761EEB">
          <w:rPr>
            <w:noProof/>
            <w:webHidden/>
          </w:rPr>
        </w:r>
        <w:r w:rsidR="00761EEB">
          <w:rPr>
            <w:noProof/>
            <w:webHidden/>
          </w:rPr>
          <w:fldChar w:fldCharType="separate"/>
        </w:r>
        <w:r w:rsidR="00C9274A">
          <w:rPr>
            <w:noProof/>
            <w:webHidden/>
          </w:rPr>
          <w:t>12</w:t>
        </w:r>
        <w:r w:rsidR="00761EEB">
          <w:rPr>
            <w:noProof/>
            <w:webHidden/>
          </w:rPr>
          <w:fldChar w:fldCharType="end"/>
        </w:r>
      </w:hyperlink>
    </w:p>
    <w:p w14:paraId="44A3B9AB" w14:textId="0D971321"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6" w:history="1">
        <w:r w:rsidR="00761EEB" w:rsidRPr="00DB4B8B">
          <w:rPr>
            <w:rStyle w:val="Hyperlink"/>
            <w:noProof/>
          </w:rPr>
          <w:t>Bảng 3.5 Danh sách và bảng giá linh kiện</w:t>
        </w:r>
        <w:r w:rsidR="00761EEB">
          <w:rPr>
            <w:noProof/>
            <w:webHidden/>
          </w:rPr>
          <w:tab/>
        </w:r>
        <w:r w:rsidR="00761EEB">
          <w:rPr>
            <w:noProof/>
            <w:webHidden/>
          </w:rPr>
          <w:fldChar w:fldCharType="begin"/>
        </w:r>
        <w:r w:rsidR="00761EEB">
          <w:rPr>
            <w:noProof/>
            <w:webHidden/>
          </w:rPr>
          <w:instrText xml:space="preserve"> PAGEREF _Toc75952946 \h </w:instrText>
        </w:r>
        <w:r w:rsidR="00761EEB">
          <w:rPr>
            <w:noProof/>
            <w:webHidden/>
          </w:rPr>
        </w:r>
        <w:r w:rsidR="00761EEB">
          <w:rPr>
            <w:noProof/>
            <w:webHidden/>
          </w:rPr>
          <w:fldChar w:fldCharType="separate"/>
        </w:r>
        <w:r w:rsidR="00C9274A">
          <w:rPr>
            <w:noProof/>
            <w:webHidden/>
          </w:rPr>
          <w:t>23</w:t>
        </w:r>
        <w:r w:rsidR="00761EEB">
          <w:rPr>
            <w:noProof/>
            <w:webHidden/>
          </w:rPr>
          <w:fldChar w:fldCharType="end"/>
        </w:r>
      </w:hyperlink>
    </w:p>
    <w:p w14:paraId="5816B28E" w14:textId="7433FA29" w:rsidR="00761EEB" w:rsidRDefault="00E468DA">
      <w:pPr>
        <w:pStyle w:val="TableofFigures"/>
        <w:tabs>
          <w:tab w:val="right" w:leader="dot" w:pos="9061"/>
        </w:tabs>
        <w:rPr>
          <w:rFonts w:asciiTheme="minorHAnsi" w:eastAsiaTheme="minorEastAsia" w:hAnsiTheme="minorHAnsi" w:cstheme="minorBidi"/>
          <w:noProof/>
          <w:kern w:val="0"/>
          <w:sz w:val="22"/>
          <w:szCs w:val="22"/>
        </w:rPr>
      </w:pPr>
      <w:hyperlink w:anchor="_Toc75952947" w:history="1">
        <w:r w:rsidR="00761EEB" w:rsidRPr="00DB4B8B">
          <w:rPr>
            <w:rStyle w:val="Hyperlink"/>
            <w:noProof/>
          </w:rPr>
          <w:t>Bảng 0.1 Bảng số GPIO</w:t>
        </w:r>
        <w:r w:rsidR="00761EEB">
          <w:rPr>
            <w:noProof/>
            <w:webHidden/>
          </w:rPr>
          <w:tab/>
        </w:r>
        <w:r w:rsidR="00761EEB">
          <w:rPr>
            <w:noProof/>
            <w:webHidden/>
          </w:rPr>
          <w:fldChar w:fldCharType="begin"/>
        </w:r>
        <w:r w:rsidR="00761EEB">
          <w:rPr>
            <w:noProof/>
            <w:webHidden/>
          </w:rPr>
          <w:instrText xml:space="preserve"> PAGEREF _Toc75952947 \h </w:instrText>
        </w:r>
        <w:r w:rsidR="00761EEB">
          <w:rPr>
            <w:noProof/>
            <w:webHidden/>
          </w:rPr>
        </w:r>
        <w:r w:rsidR="00761EEB">
          <w:rPr>
            <w:noProof/>
            <w:webHidden/>
          </w:rPr>
          <w:fldChar w:fldCharType="separate"/>
        </w:r>
        <w:r w:rsidR="00C9274A">
          <w:rPr>
            <w:noProof/>
            <w:webHidden/>
          </w:rPr>
          <w:t>36</w:t>
        </w:r>
        <w:r w:rsidR="00761EEB">
          <w:rPr>
            <w:noProof/>
            <w:webHidden/>
          </w:rPr>
          <w:fldChar w:fldCharType="end"/>
        </w:r>
      </w:hyperlink>
    </w:p>
    <w:p w14:paraId="53461362" w14:textId="79CCDED4" w:rsidR="00F168FA" w:rsidRDefault="00761EEB" w:rsidP="00F168FA">
      <w:r>
        <w:fldChar w:fldCharType="end"/>
      </w:r>
    </w:p>
    <w:p w14:paraId="3C29C91D" w14:textId="623FDB98" w:rsidR="00761EEB" w:rsidRDefault="00761EEB" w:rsidP="00F168FA"/>
    <w:p w14:paraId="46D83EAB" w14:textId="70E907E6" w:rsidR="00761EEB" w:rsidRDefault="00761EEB" w:rsidP="00F168FA"/>
    <w:p w14:paraId="36E10455" w14:textId="716FFB6E" w:rsidR="00761EEB" w:rsidRDefault="00761EEB" w:rsidP="00F168FA"/>
    <w:p w14:paraId="700DA0E5" w14:textId="238B51A3" w:rsidR="00761EEB" w:rsidRDefault="00761EEB" w:rsidP="00F168FA"/>
    <w:p w14:paraId="32C79AE1" w14:textId="2E8D7A36" w:rsidR="00761EEB" w:rsidRDefault="00761EEB" w:rsidP="00F168FA"/>
    <w:p w14:paraId="0496469B" w14:textId="141F6BBF" w:rsidR="00761EEB" w:rsidRDefault="00761EEB" w:rsidP="00F168FA"/>
    <w:p w14:paraId="14754426" w14:textId="77777777" w:rsidR="00761EEB" w:rsidRPr="00F168FA" w:rsidRDefault="00761EEB" w:rsidP="00F168FA"/>
    <w:p w14:paraId="01F0AF48" w14:textId="72CE321B" w:rsidR="00F168FA" w:rsidRDefault="00F168FA">
      <w:pPr>
        <w:spacing w:before="0" w:after="200" w:line="276" w:lineRule="auto"/>
        <w:jc w:val="left"/>
        <w:rPr>
          <w:rFonts w:eastAsiaTheme="majorEastAsia" w:cstheme="majorBidi"/>
          <w:b/>
          <w:bCs/>
          <w:sz w:val="32"/>
          <w:szCs w:val="28"/>
        </w:rPr>
      </w:pPr>
    </w:p>
    <w:p w14:paraId="225E6DC2" w14:textId="596BA033" w:rsidR="00F168FA" w:rsidRDefault="00F168FA">
      <w:pPr>
        <w:spacing w:before="0" w:after="200" w:line="276" w:lineRule="auto"/>
        <w:jc w:val="left"/>
        <w:rPr>
          <w:rFonts w:eastAsiaTheme="majorEastAsia" w:cstheme="majorBidi"/>
          <w:b/>
          <w:bCs/>
          <w:sz w:val="32"/>
          <w:szCs w:val="28"/>
        </w:rPr>
      </w:pPr>
    </w:p>
    <w:p w14:paraId="10EDB320" w14:textId="4F978B9A" w:rsidR="00F168FA" w:rsidRDefault="00F168FA">
      <w:pPr>
        <w:spacing w:before="0" w:after="200" w:line="276" w:lineRule="auto"/>
        <w:jc w:val="left"/>
        <w:rPr>
          <w:rFonts w:eastAsiaTheme="majorEastAsia" w:cstheme="majorBidi"/>
          <w:b/>
          <w:bCs/>
          <w:sz w:val="32"/>
          <w:szCs w:val="28"/>
        </w:rPr>
      </w:pPr>
    </w:p>
    <w:p w14:paraId="3964517B" w14:textId="77777777" w:rsidR="00F168FA" w:rsidRDefault="00F168FA">
      <w:pPr>
        <w:spacing w:before="0" w:after="200" w:line="276" w:lineRule="auto"/>
        <w:jc w:val="left"/>
        <w:rPr>
          <w:rFonts w:eastAsiaTheme="majorEastAsia" w:cstheme="majorBidi"/>
          <w:b/>
          <w:bCs/>
          <w:sz w:val="32"/>
          <w:szCs w:val="28"/>
        </w:rPr>
      </w:pPr>
    </w:p>
    <w:p w14:paraId="258B48F4" w14:textId="3B5A0D52" w:rsidR="00480046" w:rsidRDefault="00480046" w:rsidP="00480046">
      <w:pPr>
        <w:pStyle w:val="Heading1"/>
        <w:numPr>
          <w:ilvl w:val="0"/>
          <w:numId w:val="0"/>
        </w:numPr>
      </w:pPr>
      <w:bookmarkStart w:id="5" w:name="_Toc75950898"/>
      <w:bookmarkStart w:id="6" w:name="_Toc78526337"/>
      <w:r>
        <w:lastRenderedPageBreak/>
        <w:t>LỜI NÓI ĐẦU</w:t>
      </w:r>
      <w:bookmarkEnd w:id="4"/>
      <w:bookmarkEnd w:id="5"/>
      <w:bookmarkEnd w:id="6"/>
    </w:p>
    <w:p w14:paraId="2F3F0E48" w14:textId="199DB297" w:rsidR="00480046" w:rsidRDefault="00480046" w:rsidP="00480046">
      <w:r>
        <w:t xml:space="preserve">Trong xu thế phát triển hiện nay, với sự bùng nổ của các ngành công nghệ thông tin, điện tử, tự động hóa, … Đã làm cho đời sống của con người ngày càng hoàn thiện. Các thiết bị tự động hóa đã ngày càng xâm lấn vào trong sản xuất và thậm chí là vào cuộc sống sinh hoạt hàng ngày của mỗi con người. Do đó một ngôi nhà thông minh có thể giám sát và điều khiển từ xa đã trở thành hiện thực. Là một sinh viên viện Điện tử viễn thông, bằng những kiến thức đã học và mong muốn thiết kế được một mô hình nhà tự động hóa đáp ứng được nhu cầu sinh hoạt hàng ngày. Nhóm em đã mạnh dạn chọn “Thiết kế mạch điều khiển thiết bị và giám sát nhiệt độ, độ ẩm qua internet” làm đề tài cho </w:t>
      </w:r>
      <w:r w:rsidR="006514C3">
        <w:t xml:space="preserve">bài tập lớn môn học Kỹ thuật vi xử lý </w:t>
      </w:r>
      <w:r w:rsidR="001C58D7" w:rsidRPr="001C58D7">
        <w:t>[1]</w:t>
      </w:r>
      <w:r>
        <w:t>.</w:t>
      </w:r>
    </w:p>
    <w:p w14:paraId="3935BEE4" w14:textId="2BC9E26F" w:rsidR="00480046" w:rsidRDefault="00480046" w:rsidP="00480046">
      <w:r>
        <w:t xml:space="preserve">Trong quá trình thực hiện đồ án của mình, dưới sự hướng dẫn của thầy HÀN HUY DŨNG, chúng em đã cố gắng hết sức để hoàn thiện một cách tốt nhất. Nhưng với kiến thức và sự hiểu biết có hạn nên sẽ không tránh khỏi những thiếu sót mong thầy và các bạn đóng góp ý kiến đề tài của </w:t>
      </w:r>
      <w:r w:rsidR="004C2CFD">
        <w:t xml:space="preserve">nhóm </w:t>
      </w:r>
      <w:r>
        <w:t>em có thể hoàn thiện hơn.</w:t>
      </w:r>
    </w:p>
    <w:p w14:paraId="12CF8256" w14:textId="77777777" w:rsidR="000944E8" w:rsidRDefault="000944E8">
      <w:pPr>
        <w:spacing w:before="0" w:after="200" w:line="276" w:lineRule="auto"/>
        <w:jc w:val="left"/>
      </w:pPr>
    </w:p>
    <w:p w14:paraId="15B5C95E" w14:textId="0CBEE7CE" w:rsidR="0044607C" w:rsidRDefault="0044607C">
      <w:pPr>
        <w:spacing w:before="0" w:after="200" w:line="276" w:lineRule="auto"/>
        <w:jc w:val="left"/>
        <w:sectPr w:rsidR="0044607C" w:rsidSect="004654D1">
          <w:footerReference w:type="default" r:id="rId10"/>
          <w:pgSz w:w="11906" w:h="16838" w:code="9"/>
          <w:pgMar w:top="1134" w:right="1134" w:bottom="1134" w:left="1701" w:header="851" w:footer="431" w:gutter="0"/>
          <w:pgNumType w:fmt="lowerRoman" w:start="1"/>
          <w:cols w:space="454"/>
          <w:docGrid w:type="lines" w:linePitch="360"/>
        </w:sectPr>
      </w:pPr>
    </w:p>
    <w:p w14:paraId="7500FEF5" w14:textId="4097AC32" w:rsidR="003E3C83" w:rsidRDefault="003E3C83">
      <w:pPr>
        <w:spacing w:before="0" w:after="200" w:line="276" w:lineRule="auto"/>
        <w:jc w:val="left"/>
      </w:pPr>
    </w:p>
    <w:p w14:paraId="302BD6CF" w14:textId="683C7CAC" w:rsidR="006F2DE5" w:rsidRDefault="006F2DE5" w:rsidP="006F2DE5">
      <w:pPr>
        <w:pStyle w:val="Heading1"/>
      </w:pPr>
      <w:bookmarkStart w:id="7" w:name="_Toc75790334"/>
      <w:bookmarkStart w:id="8" w:name="_Toc75950899"/>
      <w:bookmarkStart w:id="9" w:name="_Toc78526338"/>
      <w:r>
        <w:t>GIỚI THIỆU</w:t>
      </w:r>
      <w:bookmarkEnd w:id="7"/>
      <w:bookmarkEnd w:id="8"/>
      <w:bookmarkEnd w:id="9"/>
    </w:p>
    <w:p w14:paraId="7387AF51" w14:textId="5EC4A2B3" w:rsidR="0029771B" w:rsidRPr="0029771B" w:rsidRDefault="0029771B" w:rsidP="0029771B">
      <w:pPr>
        <w:pStyle w:val="Heading2"/>
      </w:pPr>
      <w:bookmarkStart w:id="10" w:name="_Toc75950900"/>
      <w:bookmarkStart w:id="11" w:name="_Toc78526339"/>
      <w:r>
        <w:t>Đặt vấn đề</w:t>
      </w:r>
      <w:bookmarkEnd w:id="10"/>
      <w:bookmarkEnd w:id="11"/>
    </w:p>
    <w:p w14:paraId="5FD413DF" w14:textId="77777777" w:rsidR="0029771B" w:rsidRPr="0029771B" w:rsidRDefault="0029771B" w:rsidP="0029771B">
      <w:r w:rsidRPr="0029771B">
        <w:t>Hiện nay cùng với sự phát triển của xã hội, cuộc sống ngày càng được nâng cao thì việc áp dụng công nghệ khoa học kỹ thuật vào đời sống công việc càng cần thiết hơn. Cùng với sự phát triển của các ngành khoa học kỹ thuật, công nghệ kỹ thuật điện tử mà trong đó đặc biệt là kỹ thuật điều khiển tự động đóng vai trò quan trọng trong mọi lĩnh vực đời sống như khoa học kỹ thuật, quản lý, công nghiêp, nông nghiệp, đời sống, quản lý thông tin...</w:t>
      </w:r>
    </w:p>
    <w:p w14:paraId="660B46BF" w14:textId="4FBC87CF" w:rsidR="0029771B" w:rsidRPr="0029771B" w:rsidRDefault="0029771B" w:rsidP="0029771B">
      <w:r w:rsidRPr="0029771B">
        <w:t>Trong thời kỳ phát triển hiện nay, điện thoại di động là một thiết bị không thể thiếu trong cuộc sống. Ngoài chức năng nghe và nhận cuộc gọi, nhắn tin, xem phim, chơi game, chụp ảnh… điện thoại còn có khả năng giám sát và điều khiển thiết bị từ khoảng cách xa thông qua kết nối Internet/Wifi</w:t>
      </w:r>
      <w:r w:rsidRPr="0029771B">
        <w:rPr>
          <w:lang w:val="vi-VN"/>
        </w:rPr>
        <w:t xml:space="preserve"> [</w:t>
      </w:r>
      <w:r w:rsidR="00E34D85">
        <w:t>2</w:t>
      </w:r>
      <w:r w:rsidRPr="0029771B">
        <w:rPr>
          <w:lang w:val="vi-VN"/>
        </w:rPr>
        <w:t>]</w:t>
      </w:r>
      <w:r w:rsidRPr="0029771B">
        <w:t>.</w:t>
      </w:r>
    </w:p>
    <w:p w14:paraId="59A60D70" w14:textId="01FFC557" w:rsidR="0029771B" w:rsidRPr="0029771B" w:rsidRDefault="0029771B" w:rsidP="0029771B">
      <w:pPr>
        <w:rPr>
          <w:lang w:val="vi-VN"/>
        </w:rPr>
      </w:pPr>
      <w:r w:rsidRPr="0029771B">
        <w:t xml:space="preserve">Từ nhu cầu thực tế cần có một thiết bị điều khiển, giám sát nhiệt độ độ ẩm trong gia đình, phòng máy chủ, trung tâm dữ liệu, kho dữ liệu, tủ lạnh vắc xin, tủ lạnh thực phẩm, trong nhà kính… bằng điện thoại di động, thông qua Module Wifi Esp8266. Từ đó, </w:t>
      </w:r>
      <w:r w:rsidRPr="0029771B">
        <w:rPr>
          <w:lang w:val="vi-VN"/>
        </w:rPr>
        <w:t xml:space="preserve">có tính </w:t>
      </w:r>
      <w:r w:rsidRPr="0029771B">
        <w:t>linh động cao, cập nhật các dữ liệu 24/24h nhằm tăng hiệu quả quản lý</w:t>
      </w:r>
      <w:r w:rsidRPr="0029771B">
        <w:rPr>
          <w:lang w:val="vi-VN"/>
        </w:rPr>
        <w:t xml:space="preserve"> [</w:t>
      </w:r>
      <w:r w:rsidR="00E34D85">
        <w:t>2</w:t>
      </w:r>
      <w:r w:rsidRPr="0029771B">
        <w:rPr>
          <w:lang w:val="vi-VN"/>
        </w:rPr>
        <w:t>]</w:t>
      </w:r>
      <w:r w:rsidRPr="0029771B">
        <w:t>.</w:t>
      </w:r>
    </w:p>
    <w:p w14:paraId="525E6BC9" w14:textId="28F373B3" w:rsidR="0029771B" w:rsidRPr="0029771B" w:rsidRDefault="0029771B" w:rsidP="0029771B">
      <w:pPr>
        <w:rPr>
          <w:lang w:val="vi-VN"/>
        </w:rPr>
      </w:pPr>
      <w:r w:rsidRPr="0029771B">
        <w:t xml:space="preserve">Bên cạnh đó cùng với </w:t>
      </w:r>
      <w:r w:rsidRPr="0029771B">
        <w:rPr>
          <w:lang w:val="vi-VN"/>
        </w:rPr>
        <w:t>sự xuất hiện của Arduino vào năm 2005 tại Italia đã góp phần không nhỏ cho nền kinh tế tự động hóa. Sự xuất hiện của Arduino đã hỗ trợ cho con người rất nhiều trong việc lập trình và thiết kế, nhất là đối với những người mới bắt đầu tìm tòi về vi điều khiển mà không có quá nhiều kiến thức, hiểu biết sâu sắc về vật lý và điện tử. Phần cứng của thiết bị đã được tích hợp nhiều chức năng cơ bản và mã nguồn mở. Ngôn ngữ lập trình lại vô cùng dễ sử dụng và được chia sẻ miễn phí nên Arduino đang ngày càng phổ biến và được phát triển mạnh mẽ trên toàn thế giới [</w:t>
      </w:r>
      <w:r w:rsidR="00E34D85">
        <w:t>3</w:t>
      </w:r>
      <w:r w:rsidRPr="0029771B">
        <w:rPr>
          <w:lang w:val="vi-VN"/>
        </w:rPr>
        <w:t>].</w:t>
      </w:r>
    </w:p>
    <w:p w14:paraId="0B59DFA8" w14:textId="3D8CB505" w:rsidR="0029771B" w:rsidRDefault="0029771B" w:rsidP="0029771B">
      <w:r w:rsidRPr="0029771B">
        <w:t>Xuất phát từ những lý do trên em chọn đề tài: “</w:t>
      </w:r>
      <w:r w:rsidR="005A2C86" w:rsidRPr="005A2C86">
        <w:t>Thiết kế</w:t>
      </w:r>
      <w:r w:rsidR="00590082">
        <w:t xml:space="preserve"> hệ thống </w:t>
      </w:r>
      <w:r w:rsidR="005A2C86" w:rsidRPr="005A2C86">
        <w:t>điều khiển thiết bị và giám sát nhiệt độ, độ ẩm qua internet</w:t>
      </w:r>
      <w:r w:rsidRPr="0029771B">
        <w:t xml:space="preserve">” làm đề tài </w:t>
      </w:r>
      <w:r w:rsidR="000F7899">
        <w:t>cho bài tập lớn môn học Kỹ thuật Vi xử lý</w:t>
      </w:r>
      <w:r w:rsidRPr="0029771B">
        <w:t>.</w:t>
      </w:r>
    </w:p>
    <w:p w14:paraId="5A0955DC" w14:textId="332FB8FB" w:rsidR="00CE7D35" w:rsidRPr="00CE7D35" w:rsidRDefault="00CE7D35" w:rsidP="00CE7D35">
      <w:pPr>
        <w:tabs>
          <w:tab w:val="left" w:pos="5040"/>
        </w:tabs>
      </w:pPr>
      <w:r>
        <w:tab/>
      </w:r>
    </w:p>
    <w:p w14:paraId="2597713B" w14:textId="6251E541" w:rsidR="000F7899" w:rsidRPr="000F7899" w:rsidRDefault="000F7899" w:rsidP="000F7899">
      <w:pPr>
        <w:pStyle w:val="Heading2"/>
      </w:pPr>
      <w:bookmarkStart w:id="12" w:name="_Toc513526465"/>
      <w:bookmarkStart w:id="13" w:name="_Toc513528962"/>
      <w:bookmarkStart w:id="14" w:name="_Toc514331534"/>
      <w:bookmarkStart w:id="15" w:name="_Toc75950901"/>
      <w:bookmarkStart w:id="16" w:name="_Toc78526340"/>
      <w:r w:rsidRPr="000F7899">
        <w:lastRenderedPageBreak/>
        <w:t>Mục tiêu nghiên cứu</w:t>
      </w:r>
      <w:bookmarkEnd w:id="12"/>
      <w:bookmarkEnd w:id="13"/>
      <w:bookmarkEnd w:id="14"/>
      <w:bookmarkEnd w:id="15"/>
      <w:bookmarkEnd w:id="16"/>
    </w:p>
    <w:p w14:paraId="3DDF9C2E" w14:textId="12D7307A" w:rsidR="000F7899" w:rsidRPr="000F7899" w:rsidRDefault="000F7899" w:rsidP="000F7899">
      <w:pPr>
        <w:rPr>
          <w:lang w:val="vi-VN"/>
        </w:rPr>
      </w:pPr>
      <w:r w:rsidRPr="000F7899">
        <w:rPr>
          <w:lang w:val="vi-VN"/>
        </w:rPr>
        <w:t>T</w:t>
      </w:r>
      <w:r w:rsidRPr="000F7899">
        <w:t xml:space="preserve">hiết kế </w:t>
      </w:r>
      <w:r w:rsidR="005A2C86">
        <w:t>hệ thống</w:t>
      </w:r>
      <w:r w:rsidRPr="000F7899">
        <w:t xml:space="preserve"> điều khiển thiết bị từ xa</w:t>
      </w:r>
      <w:r w:rsidR="00D7282C">
        <w:t xml:space="preserve"> và hiển thị </w:t>
      </w:r>
      <w:r w:rsidR="00D7282C" w:rsidRPr="000F7899">
        <w:t>nhiệt độ, độ ẩm</w:t>
      </w:r>
      <w:r w:rsidRPr="000F7899">
        <w:t xml:space="preserve"> bằng điện thoại di động</w:t>
      </w:r>
      <w:r w:rsidRPr="000F7899">
        <w:rPr>
          <w:lang w:val="vi-VN"/>
        </w:rPr>
        <w:t xml:space="preserve"> </w:t>
      </w:r>
      <w:r w:rsidRPr="000F7899">
        <w:t>thông qua Module Wifi E</w:t>
      </w:r>
      <w:r w:rsidR="00334EB9">
        <w:t>SP</w:t>
      </w:r>
      <w:r w:rsidRPr="000F7899">
        <w:t>8266</w:t>
      </w:r>
      <w:r w:rsidRPr="000F7899">
        <w:rPr>
          <w:lang w:val="vi-VN"/>
        </w:rPr>
        <w:t>.</w:t>
      </w:r>
    </w:p>
    <w:p w14:paraId="5D6E0707" w14:textId="1AC00E06" w:rsidR="000F7899" w:rsidRPr="000F7899" w:rsidRDefault="000F7899" w:rsidP="005A2C86">
      <w:pPr>
        <w:pStyle w:val="Heading2"/>
      </w:pPr>
      <w:bookmarkStart w:id="17" w:name="_Toc513526467"/>
      <w:bookmarkStart w:id="18" w:name="_Toc513528964"/>
      <w:bookmarkStart w:id="19" w:name="_Toc514331536"/>
      <w:bookmarkStart w:id="20" w:name="_Toc75950902"/>
      <w:bookmarkStart w:id="21" w:name="_Toc78526341"/>
      <w:r w:rsidRPr="000F7899">
        <w:t>Phương pháp nghiên cứu</w:t>
      </w:r>
      <w:bookmarkEnd w:id="17"/>
      <w:bookmarkEnd w:id="18"/>
      <w:bookmarkEnd w:id="19"/>
      <w:bookmarkEnd w:id="20"/>
      <w:bookmarkEnd w:id="21"/>
    </w:p>
    <w:p w14:paraId="6110793F" w14:textId="77777777" w:rsidR="000F7899" w:rsidRPr="000F7899" w:rsidRDefault="000F7899" w:rsidP="000F7899">
      <w:r w:rsidRPr="000F7899">
        <w:t>Trong đề tài này em đã sử dụng các phương pháp nghiên cứu:</w:t>
      </w:r>
    </w:p>
    <w:p w14:paraId="500860B2" w14:textId="53CEC4B3" w:rsidR="000F7899" w:rsidRPr="000F7899" w:rsidRDefault="000F7899" w:rsidP="005A2C86">
      <w:r w:rsidRPr="000F7899">
        <w:t xml:space="preserve">Phương pháp </w:t>
      </w:r>
      <w:r w:rsidRPr="000F7899">
        <w:rPr>
          <w:lang w:val="vi-VN"/>
        </w:rPr>
        <w:t>nghiên cứu lí thuyết: tìm hiểu khái niệm, cấu tạo,</w:t>
      </w:r>
      <w:r w:rsidR="0068250D">
        <w:t>nguyên lý hoạt động,</w:t>
      </w:r>
      <w:r w:rsidRPr="000F7899">
        <w:rPr>
          <w:lang w:val="vi-VN"/>
        </w:rPr>
        <w:t xml:space="preserve"> các thông số kĩ thuật, sơ đồ nối chân </w:t>
      </w:r>
      <w:r w:rsidR="00F21212">
        <w:t>của</w:t>
      </w:r>
      <w:r w:rsidRPr="000F7899">
        <w:rPr>
          <w:lang w:val="vi-VN"/>
        </w:rPr>
        <w:t xml:space="preserve"> DHT11 và Esp8266. Tìm hiểu cách sử dụng App </w:t>
      </w:r>
      <w:r w:rsidR="00F21212">
        <w:t>Blynk</w:t>
      </w:r>
      <w:r w:rsidRPr="000F7899">
        <w:rPr>
          <w:lang w:val="vi-VN"/>
        </w:rPr>
        <w:t xml:space="preserve">, </w:t>
      </w:r>
      <w:r w:rsidR="00F21212">
        <w:t>phần mềm P</w:t>
      </w:r>
      <w:r w:rsidRPr="000F7899">
        <w:rPr>
          <w:lang w:val="vi-VN"/>
        </w:rPr>
        <w:t>roteus,</w:t>
      </w:r>
      <w:r w:rsidR="00F21212">
        <w:t xml:space="preserve"> </w:t>
      </w:r>
      <w:r w:rsidR="0068250D">
        <w:t>Altium</w:t>
      </w:r>
      <w:r w:rsidRPr="000F7899">
        <w:rPr>
          <w:lang w:val="vi-VN"/>
        </w:rPr>
        <w:t xml:space="preserve"> và Arduino IDE.</w:t>
      </w:r>
    </w:p>
    <w:p w14:paraId="6C725B56" w14:textId="77777777" w:rsidR="000F7899" w:rsidRPr="000F7899" w:rsidRDefault="000F7899" w:rsidP="005A2C86">
      <w:r w:rsidRPr="000F7899">
        <w:t xml:space="preserve">Phương pháp </w:t>
      </w:r>
      <w:r w:rsidRPr="000F7899">
        <w:rPr>
          <w:lang w:val="vi-VN"/>
        </w:rPr>
        <w:t xml:space="preserve">nghiên cứu </w:t>
      </w:r>
      <w:r w:rsidRPr="000F7899">
        <w:t>thực nghiệm:</w:t>
      </w:r>
      <w:r w:rsidRPr="000F7899">
        <w:rPr>
          <w:lang w:val="vi-VN"/>
        </w:rPr>
        <w:t xml:space="preserve"> thiết kế mạch điều khiển từ xa về nhiệt độ và độ ẩm trên điện thoại di động thông qua Module Wifi Esp8266</w:t>
      </w:r>
      <w:r w:rsidRPr="000F7899">
        <w:t>.</w:t>
      </w:r>
    </w:p>
    <w:p w14:paraId="716935DA" w14:textId="795C9D78" w:rsidR="000F7899" w:rsidRPr="000F7899" w:rsidRDefault="000F7899" w:rsidP="005A2C86">
      <w:pPr>
        <w:pStyle w:val="Heading2"/>
      </w:pPr>
      <w:bookmarkStart w:id="22" w:name="_Toc513526469"/>
      <w:bookmarkStart w:id="23" w:name="_Toc513528966"/>
      <w:bookmarkStart w:id="24" w:name="_Toc514331538"/>
      <w:bookmarkStart w:id="25" w:name="_Toc75950903"/>
      <w:bookmarkStart w:id="26" w:name="_Toc78526342"/>
      <w:r w:rsidRPr="000F7899">
        <w:t>Phạm vi nghiên cứu</w:t>
      </w:r>
      <w:bookmarkEnd w:id="22"/>
      <w:bookmarkEnd w:id="23"/>
      <w:bookmarkEnd w:id="24"/>
      <w:bookmarkEnd w:id="25"/>
      <w:bookmarkEnd w:id="26"/>
    </w:p>
    <w:p w14:paraId="09621E09" w14:textId="40EC99E4" w:rsidR="005A2C86" w:rsidRPr="00F66FCB" w:rsidRDefault="005A2C86" w:rsidP="005A2C86">
      <w:r w:rsidRPr="005A2C86">
        <w:rPr>
          <w:lang w:val="vi-VN"/>
        </w:rPr>
        <w:t>T</w:t>
      </w:r>
      <w:r w:rsidRPr="005A2C86">
        <w:t>hiết kế hệ thống điều khiển thiết bị từ xa và hiển thị nhiệt độ, độ ẩm bằng điện thoại di động</w:t>
      </w:r>
      <w:r w:rsidRPr="005A2C86">
        <w:rPr>
          <w:lang w:val="vi-VN"/>
        </w:rPr>
        <w:t xml:space="preserve"> </w:t>
      </w:r>
      <w:r w:rsidRPr="005A2C86">
        <w:t>thông qua Module Wifi ESP8266</w:t>
      </w:r>
      <w:r w:rsidR="00F66FCB">
        <w:t xml:space="preserve"> bằng kiến thức được học trong môn kỹ thuật vi xử lý và kiến thức tìm hiểu trên mạng.</w:t>
      </w:r>
    </w:p>
    <w:p w14:paraId="5142B71B" w14:textId="7DCC3F7E" w:rsidR="000F7899" w:rsidRDefault="00BB7DD5" w:rsidP="000F7899">
      <w:pPr>
        <w:pStyle w:val="Heading2"/>
      </w:pPr>
      <w:bookmarkStart w:id="27" w:name="_Toc75950904"/>
      <w:bookmarkStart w:id="28" w:name="_Toc78526343"/>
      <w:r>
        <w:t>Lập kế hoạch và p</w:t>
      </w:r>
      <w:r w:rsidR="000F7899">
        <w:t>hân công nhiệm vụ</w:t>
      </w:r>
      <w:bookmarkEnd w:id="27"/>
      <w:bookmarkEnd w:id="28"/>
    </w:p>
    <w:p w14:paraId="3B797DA5" w14:textId="77777777" w:rsidR="001F7E96" w:rsidRPr="001F7E96" w:rsidRDefault="001F7E96" w:rsidP="001F7E96">
      <w:pPr>
        <w:pStyle w:val="Heading3"/>
      </w:pPr>
      <w:bookmarkStart w:id="29" w:name="_Toc75950905"/>
      <w:bookmarkStart w:id="30" w:name="_Toc78526344"/>
      <w:r w:rsidRPr="001F7E96">
        <w:t>Phân tích nhân lực</w:t>
      </w:r>
      <w:bookmarkEnd w:id="29"/>
      <w:bookmarkEnd w:id="30"/>
    </w:p>
    <w:p w14:paraId="3ED5FA29" w14:textId="77777777" w:rsidR="001F7E96" w:rsidRPr="001F7E96" w:rsidRDefault="001F7E96" w:rsidP="001F7E96">
      <w:r w:rsidRPr="001F7E96">
        <w:t>Để có thể hoàn thành project hoàn chỉnh nhất, nhóm đã thực hiện phân tích các điểm mạnh, điểm yếu của từng thành viên nhóm làm căn cứ phân chia công việc 1 cách hiệu quả.</w:t>
      </w:r>
    </w:p>
    <w:p w14:paraId="24769214" w14:textId="18ABB883" w:rsidR="00F168FA" w:rsidRDefault="00F168FA" w:rsidP="00F168FA">
      <w:pPr>
        <w:pStyle w:val="Caption"/>
        <w:keepNext/>
        <w:jc w:val="both"/>
      </w:pPr>
    </w:p>
    <w:p w14:paraId="1F85B387" w14:textId="7E282F44" w:rsidR="00F168FA" w:rsidRDefault="00F168FA" w:rsidP="00F168FA">
      <w:pPr>
        <w:pStyle w:val="Caption"/>
        <w:keepNext/>
      </w:pPr>
    </w:p>
    <w:p w14:paraId="43B4DEEB" w14:textId="04FB21B8" w:rsidR="00761EEB" w:rsidRDefault="00761EEB" w:rsidP="00761EEB">
      <w:pPr>
        <w:pStyle w:val="Caption"/>
        <w:keepNext/>
      </w:pPr>
      <w:bookmarkStart w:id="31" w:name="_Toc75952939"/>
      <w:r>
        <w:t xml:space="preserve">Bảng </w:t>
      </w:r>
      <w:fldSimple w:instr=" STYLEREF 1 \s ">
        <w:r w:rsidR="00C9274A">
          <w:rPr>
            <w:noProof/>
          </w:rPr>
          <w:t>1</w:t>
        </w:r>
      </w:fldSimple>
      <w:r>
        <w:t>.</w:t>
      </w:r>
      <w:fldSimple w:instr=" SEQ Bảng \* ARABIC \s 1 ">
        <w:r w:rsidR="00C9274A">
          <w:rPr>
            <w:noProof/>
          </w:rPr>
          <w:t>1</w:t>
        </w:r>
      </w:fldSimple>
      <w:r>
        <w:t xml:space="preserve"> Bảng phân tích nhân lực</w:t>
      </w:r>
      <w:bookmarkEnd w:id="31"/>
    </w:p>
    <w:tbl>
      <w:tblPr>
        <w:tblStyle w:val="TableGrid"/>
        <w:tblW w:w="8217" w:type="dxa"/>
        <w:jc w:val="center"/>
        <w:tblLook w:val="04A0" w:firstRow="1" w:lastRow="0" w:firstColumn="1" w:lastColumn="0" w:noHBand="0" w:noVBand="1"/>
      </w:tblPr>
      <w:tblGrid>
        <w:gridCol w:w="679"/>
        <w:gridCol w:w="1868"/>
        <w:gridCol w:w="2861"/>
        <w:gridCol w:w="2809"/>
      </w:tblGrid>
      <w:tr w:rsidR="001F7E96" w:rsidRPr="001F7E96" w14:paraId="47F4C1D0" w14:textId="77777777" w:rsidTr="00F071B9">
        <w:trPr>
          <w:jc w:val="center"/>
        </w:trPr>
        <w:tc>
          <w:tcPr>
            <w:tcW w:w="679" w:type="dxa"/>
          </w:tcPr>
          <w:p w14:paraId="34CB65DC" w14:textId="77777777" w:rsidR="001F7E96" w:rsidRPr="001F7E96" w:rsidRDefault="001F7E96" w:rsidP="001F7E96">
            <w:r w:rsidRPr="001F7E96">
              <w:t>STT</w:t>
            </w:r>
          </w:p>
        </w:tc>
        <w:tc>
          <w:tcPr>
            <w:tcW w:w="1868" w:type="dxa"/>
          </w:tcPr>
          <w:p w14:paraId="7A0F82E8" w14:textId="77777777" w:rsidR="001F7E96" w:rsidRPr="001F7E96" w:rsidRDefault="001F7E96" w:rsidP="001F7E96">
            <w:r w:rsidRPr="001F7E96">
              <w:t>Họ và tên</w:t>
            </w:r>
          </w:p>
        </w:tc>
        <w:tc>
          <w:tcPr>
            <w:tcW w:w="2861" w:type="dxa"/>
          </w:tcPr>
          <w:p w14:paraId="401E0441" w14:textId="77777777" w:rsidR="001F7E96" w:rsidRPr="001F7E96" w:rsidRDefault="001F7E96" w:rsidP="001F7E96">
            <w:r w:rsidRPr="001F7E96">
              <w:t>Điểm mạnh</w:t>
            </w:r>
          </w:p>
        </w:tc>
        <w:tc>
          <w:tcPr>
            <w:tcW w:w="2809" w:type="dxa"/>
          </w:tcPr>
          <w:p w14:paraId="5A9602C2" w14:textId="77777777" w:rsidR="001F7E96" w:rsidRPr="001F7E96" w:rsidRDefault="001F7E96" w:rsidP="001F7E96">
            <w:r w:rsidRPr="001F7E96">
              <w:t>Điểm yếu</w:t>
            </w:r>
          </w:p>
        </w:tc>
      </w:tr>
      <w:tr w:rsidR="001F7E96" w:rsidRPr="001F7E96" w14:paraId="59DA8B9C" w14:textId="77777777" w:rsidTr="00F071B9">
        <w:trPr>
          <w:jc w:val="center"/>
        </w:trPr>
        <w:tc>
          <w:tcPr>
            <w:tcW w:w="679" w:type="dxa"/>
          </w:tcPr>
          <w:p w14:paraId="13BC33A3" w14:textId="77777777" w:rsidR="001F7E96" w:rsidRPr="001F7E96" w:rsidRDefault="001F7E96" w:rsidP="001F7E96">
            <w:r w:rsidRPr="001F7E96">
              <w:t>1</w:t>
            </w:r>
          </w:p>
        </w:tc>
        <w:tc>
          <w:tcPr>
            <w:tcW w:w="1868" w:type="dxa"/>
          </w:tcPr>
          <w:p w14:paraId="3615BD59" w14:textId="1FD88AD7" w:rsidR="001F7E96" w:rsidRPr="001F7E96" w:rsidRDefault="0078562C" w:rsidP="001F7E96">
            <w:r>
              <w:t>Ngô Gia Hải</w:t>
            </w:r>
          </w:p>
        </w:tc>
        <w:tc>
          <w:tcPr>
            <w:tcW w:w="2861" w:type="dxa"/>
          </w:tcPr>
          <w:p w14:paraId="7B0DBD98" w14:textId="77777777" w:rsidR="001F7E96" w:rsidRPr="001F7E96" w:rsidRDefault="001F7E96" w:rsidP="0078562C">
            <w:pPr>
              <w:pStyle w:val="ListParagraph"/>
              <w:numPr>
                <w:ilvl w:val="0"/>
                <w:numId w:val="39"/>
              </w:numPr>
              <w:ind w:left="465"/>
            </w:pPr>
            <w:r w:rsidRPr="001F7E96">
              <w:t>Điện tử tương tự</w:t>
            </w:r>
          </w:p>
          <w:p w14:paraId="592F6E3F" w14:textId="77777777" w:rsidR="001F7E96" w:rsidRPr="001F7E96" w:rsidRDefault="001F7E96" w:rsidP="0078562C">
            <w:pPr>
              <w:pStyle w:val="ListParagraph"/>
              <w:numPr>
                <w:ilvl w:val="0"/>
                <w:numId w:val="39"/>
              </w:numPr>
              <w:ind w:left="465"/>
            </w:pPr>
            <w:r w:rsidRPr="001F7E96">
              <w:t>Lập trình Arduino</w:t>
            </w:r>
          </w:p>
          <w:p w14:paraId="6E17952E" w14:textId="77777777" w:rsidR="001F7E96" w:rsidRDefault="0078562C" w:rsidP="0078562C">
            <w:pPr>
              <w:pStyle w:val="ListParagraph"/>
              <w:numPr>
                <w:ilvl w:val="0"/>
                <w:numId w:val="39"/>
              </w:numPr>
              <w:ind w:left="465"/>
            </w:pPr>
            <w:r w:rsidRPr="001F7E96">
              <w:t>Thiết kế mạch</w:t>
            </w:r>
          </w:p>
          <w:p w14:paraId="0BA554CF" w14:textId="0832CE09" w:rsidR="0078562C" w:rsidRPr="001F7E96" w:rsidRDefault="0078562C" w:rsidP="0078562C">
            <w:pPr>
              <w:pStyle w:val="ListParagraph"/>
              <w:numPr>
                <w:ilvl w:val="0"/>
                <w:numId w:val="39"/>
              </w:numPr>
              <w:ind w:left="465"/>
            </w:pPr>
            <w:r w:rsidRPr="0078562C">
              <w:t>Layout PCB</w:t>
            </w:r>
          </w:p>
        </w:tc>
        <w:tc>
          <w:tcPr>
            <w:tcW w:w="2809" w:type="dxa"/>
          </w:tcPr>
          <w:p w14:paraId="04C18A81" w14:textId="605A9F13" w:rsidR="001F7E96" w:rsidRDefault="0078562C" w:rsidP="0078562C">
            <w:pPr>
              <w:pStyle w:val="ListParagraph"/>
              <w:numPr>
                <w:ilvl w:val="0"/>
                <w:numId w:val="39"/>
              </w:numPr>
              <w:ind w:left="465"/>
            </w:pPr>
            <w:r>
              <w:t>Điện tử số</w:t>
            </w:r>
          </w:p>
          <w:p w14:paraId="60B34E95" w14:textId="45B2360B" w:rsidR="0078562C" w:rsidRPr="001F7E96" w:rsidRDefault="0078562C" w:rsidP="0078562C">
            <w:pPr>
              <w:pStyle w:val="ListParagraph"/>
              <w:numPr>
                <w:ilvl w:val="0"/>
                <w:numId w:val="39"/>
              </w:numPr>
              <w:ind w:left="465"/>
            </w:pPr>
            <w:r>
              <w:t>Hạn chế về thời gian</w:t>
            </w:r>
          </w:p>
        </w:tc>
      </w:tr>
      <w:tr w:rsidR="0078562C" w:rsidRPr="001F7E96" w14:paraId="140CCF01" w14:textId="77777777" w:rsidTr="00F071B9">
        <w:trPr>
          <w:jc w:val="center"/>
        </w:trPr>
        <w:tc>
          <w:tcPr>
            <w:tcW w:w="679" w:type="dxa"/>
          </w:tcPr>
          <w:p w14:paraId="302AC593" w14:textId="77777777" w:rsidR="0078562C" w:rsidRPr="001F7E96" w:rsidRDefault="0078562C" w:rsidP="0078562C">
            <w:r w:rsidRPr="001F7E96">
              <w:t>2</w:t>
            </w:r>
          </w:p>
        </w:tc>
        <w:tc>
          <w:tcPr>
            <w:tcW w:w="1868" w:type="dxa"/>
          </w:tcPr>
          <w:p w14:paraId="73EA7370" w14:textId="572F5025" w:rsidR="0078562C" w:rsidRPr="001F7E96" w:rsidRDefault="0078562C" w:rsidP="0078562C">
            <w:r w:rsidRPr="00CF52DF">
              <w:rPr>
                <w:rFonts w:cs="Times New Roman"/>
                <w:szCs w:val="26"/>
              </w:rPr>
              <w:t>Đoàn</w:t>
            </w:r>
            <w:r w:rsidR="0042184E">
              <w:rPr>
                <w:rFonts w:cs="Times New Roman"/>
                <w:szCs w:val="26"/>
              </w:rPr>
              <w:t xml:space="preserve"> </w:t>
            </w:r>
            <w:r w:rsidRPr="00CF52DF">
              <w:rPr>
                <w:rFonts w:cs="Times New Roman"/>
                <w:szCs w:val="26"/>
              </w:rPr>
              <w:t xml:space="preserve">Ngọc </w:t>
            </w:r>
            <w:r w:rsidRPr="00CF52DF">
              <w:rPr>
                <w:rFonts w:cs="Times New Roman"/>
                <w:szCs w:val="26"/>
              </w:rPr>
              <w:lastRenderedPageBreak/>
              <w:t>Phú</w:t>
            </w:r>
          </w:p>
        </w:tc>
        <w:tc>
          <w:tcPr>
            <w:tcW w:w="2861" w:type="dxa"/>
          </w:tcPr>
          <w:p w14:paraId="535451A8" w14:textId="77777777" w:rsidR="00A02091" w:rsidRDefault="0078562C" w:rsidP="00A02091">
            <w:pPr>
              <w:pStyle w:val="ListParagraph"/>
              <w:numPr>
                <w:ilvl w:val="0"/>
                <w:numId w:val="39"/>
              </w:numPr>
              <w:ind w:left="465"/>
            </w:pPr>
            <w:r w:rsidRPr="001F7E96">
              <w:lastRenderedPageBreak/>
              <w:t>Lập trình C</w:t>
            </w:r>
          </w:p>
          <w:p w14:paraId="1F4BDF7F" w14:textId="77C1728C" w:rsidR="00A02091" w:rsidRPr="00A02091" w:rsidRDefault="00A02091" w:rsidP="00A02091">
            <w:pPr>
              <w:pStyle w:val="ListParagraph"/>
              <w:numPr>
                <w:ilvl w:val="0"/>
                <w:numId w:val="39"/>
              </w:numPr>
              <w:ind w:left="465"/>
            </w:pPr>
            <w:r w:rsidRPr="00A02091">
              <w:t>Lập trình Arduino</w:t>
            </w:r>
          </w:p>
          <w:p w14:paraId="45E8A3F4" w14:textId="7D96C310" w:rsidR="0078562C" w:rsidRPr="001F7E96" w:rsidRDefault="00A02091" w:rsidP="0078562C">
            <w:pPr>
              <w:pStyle w:val="ListParagraph"/>
              <w:numPr>
                <w:ilvl w:val="0"/>
                <w:numId w:val="39"/>
              </w:numPr>
              <w:ind w:left="465"/>
            </w:pPr>
            <w:r w:rsidRPr="00A02091">
              <w:lastRenderedPageBreak/>
              <w:t>Teamwork tốt</w:t>
            </w:r>
          </w:p>
        </w:tc>
        <w:tc>
          <w:tcPr>
            <w:tcW w:w="2809" w:type="dxa"/>
          </w:tcPr>
          <w:p w14:paraId="0456F40F" w14:textId="77777777" w:rsidR="0078562C" w:rsidRDefault="0078562C" w:rsidP="0078562C">
            <w:pPr>
              <w:pStyle w:val="ListParagraph"/>
              <w:numPr>
                <w:ilvl w:val="0"/>
                <w:numId w:val="39"/>
              </w:numPr>
              <w:ind w:left="465"/>
            </w:pPr>
            <w:r>
              <w:lastRenderedPageBreak/>
              <w:t>Layout PCB</w:t>
            </w:r>
          </w:p>
          <w:p w14:paraId="08E6A9CD" w14:textId="0DC9733F" w:rsidR="0078562C" w:rsidRPr="001F7E96" w:rsidRDefault="0078562C" w:rsidP="0078562C">
            <w:pPr>
              <w:ind w:left="465"/>
            </w:pPr>
          </w:p>
        </w:tc>
      </w:tr>
      <w:tr w:rsidR="0078562C" w:rsidRPr="001F7E96" w14:paraId="3EF95EBF" w14:textId="77777777" w:rsidTr="00F071B9">
        <w:trPr>
          <w:jc w:val="center"/>
        </w:trPr>
        <w:tc>
          <w:tcPr>
            <w:tcW w:w="679" w:type="dxa"/>
          </w:tcPr>
          <w:p w14:paraId="4A6E0F50" w14:textId="77777777" w:rsidR="0078562C" w:rsidRPr="001F7E96" w:rsidRDefault="0078562C" w:rsidP="0078562C">
            <w:r w:rsidRPr="001F7E96">
              <w:t>3</w:t>
            </w:r>
          </w:p>
        </w:tc>
        <w:tc>
          <w:tcPr>
            <w:tcW w:w="1868" w:type="dxa"/>
          </w:tcPr>
          <w:p w14:paraId="7B4E4182" w14:textId="1A979806" w:rsidR="0078562C" w:rsidRPr="001F7E96" w:rsidRDefault="0078562C" w:rsidP="0078562C">
            <w:r w:rsidRPr="00CF52DF">
              <w:rPr>
                <w:rFonts w:cs="Times New Roman"/>
                <w:szCs w:val="26"/>
              </w:rPr>
              <w:t>Vũ Ngọc Tú</w:t>
            </w:r>
          </w:p>
        </w:tc>
        <w:tc>
          <w:tcPr>
            <w:tcW w:w="2861" w:type="dxa"/>
          </w:tcPr>
          <w:p w14:paraId="4EA2289C" w14:textId="77777777" w:rsidR="0078562C" w:rsidRPr="0078562C" w:rsidRDefault="0078562C" w:rsidP="0078562C">
            <w:pPr>
              <w:pStyle w:val="ListParagraph"/>
              <w:numPr>
                <w:ilvl w:val="0"/>
                <w:numId w:val="39"/>
              </w:numPr>
              <w:ind w:left="465"/>
            </w:pPr>
            <w:r w:rsidRPr="0078562C">
              <w:t>Điện tử tương tự</w:t>
            </w:r>
          </w:p>
          <w:p w14:paraId="5D0FA7EA" w14:textId="77777777" w:rsidR="0078562C" w:rsidRPr="0078562C" w:rsidRDefault="0078562C" w:rsidP="0078562C">
            <w:pPr>
              <w:pStyle w:val="ListParagraph"/>
              <w:numPr>
                <w:ilvl w:val="0"/>
                <w:numId w:val="39"/>
              </w:numPr>
              <w:ind w:left="465"/>
            </w:pPr>
            <w:r w:rsidRPr="0078562C">
              <w:t>Từng làm việc với arduino</w:t>
            </w:r>
          </w:p>
          <w:p w14:paraId="3478CE25" w14:textId="19538045" w:rsidR="0078562C" w:rsidRPr="001F7E96" w:rsidRDefault="0078562C" w:rsidP="0078562C">
            <w:pPr>
              <w:pStyle w:val="ListParagraph"/>
              <w:numPr>
                <w:ilvl w:val="0"/>
                <w:numId w:val="39"/>
              </w:numPr>
              <w:ind w:left="465"/>
            </w:pPr>
            <w:r>
              <w:t>Layout PCB</w:t>
            </w:r>
          </w:p>
        </w:tc>
        <w:tc>
          <w:tcPr>
            <w:tcW w:w="2809" w:type="dxa"/>
          </w:tcPr>
          <w:p w14:paraId="73317353" w14:textId="77777777" w:rsidR="0078562C" w:rsidRDefault="0078562C" w:rsidP="00827203">
            <w:pPr>
              <w:pStyle w:val="ListParagraph"/>
              <w:numPr>
                <w:ilvl w:val="0"/>
                <w:numId w:val="39"/>
              </w:numPr>
              <w:ind w:left="465"/>
            </w:pPr>
            <w:r w:rsidRPr="0078562C">
              <w:t>Điện tử số</w:t>
            </w:r>
          </w:p>
          <w:p w14:paraId="19892FBF" w14:textId="35F7446D" w:rsidR="00827203" w:rsidRPr="001F7E96" w:rsidRDefault="00827203" w:rsidP="00827203">
            <w:pPr>
              <w:pStyle w:val="ListParagraph"/>
              <w:numPr>
                <w:ilvl w:val="0"/>
                <w:numId w:val="39"/>
              </w:numPr>
              <w:ind w:left="465"/>
            </w:pPr>
            <w:r>
              <w:t>Lập trình C++</w:t>
            </w:r>
          </w:p>
        </w:tc>
      </w:tr>
      <w:tr w:rsidR="0078562C" w:rsidRPr="001F7E96" w14:paraId="56A7E806" w14:textId="77777777" w:rsidTr="00F071B9">
        <w:trPr>
          <w:jc w:val="center"/>
        </w:trPr>
        <w:tc>
          <w:tcPr>
            <w:tcW w:w="679" w:type="dxa"/>
          </w:tcPr>
          <w:p w14:paraId="7FB48D3D" w14:textId="77777777" w:rsidR="0078562C" w:rsidRPr="001F7E96" w:rsidRDefault="0078562C" w:rsidP="0078562C">
            <w:r w:rsidRPr="001F7E96">
              <w:t>4</w:t>
            </w:r>
          </w:p>
        </w:tc>
        <w:tc>
          <w:tcPr>
            <w:tcW w:w="1868" w:type="dxa"/>
          </w:tcPr>
          <w:p w14:paraId="4C9B64C8" w14:textId="44AFCCB6" w:rsidR="0078562C" w:rsidRPr="001F7E96" w:rsidRDefault="0078562C" w:rsidP="0078562C">
            <w:r w:rsidRPr="00CF52DF">
              <w:rPr>
                <w:rFonts w:cs="Times New Roman"/>
                <w:szCs w:val="26"/>
              </w:rPr>
              <w:t>Đỗ Văn Đại</w:t>
            </w:r>
          </w:p>
        </w:tc>
        <w:tc>
          <w:tcPr>
            <w:tcW w:w="2861" w:type="dxa"/>
          </w:tcPr>
          <w:p w14:paraId="26BC8E1A" w14:textId="77777777" w:rsidR="00A02091" w:rsidRDefault="0078562C" w:rsidP="00A02091">
            <w:pPr>
              <w:pStyle w:val="ListParagraph"/>
              <w:numPr>
                <w:ilvl w:val="0"/>
                <w:numId w:val="39"/>
              </w:numPr>
              <w:ind w:left="465"/>
            </w:pPr>
            <w:r w:rsidRPr="001F7E96">
              <w:t>Thiết kế mạch</w:t>
            </w:r>
          </w:p>
          <w:p w14:paraId="33944B37" w14:textId="77777777" w:rsidR="00A02091" w:rsidRDefault="00A02091" w:rsidP="00A02091">
            <w:pPr>
              <w:pStyle w:val="ListParagraph"/>
              <w:numPr>
                <w:ilvl w:val="0"/>
                <w:numId w:val="39"/>
              </w:numPr>
              <w:ind w:left="465"/>
            </w:pPr>
            <w:r w:rsidRPr="00A02091">
              <w:t>Đọc tài liệu tiếng Anh tốt</w:t>
            </w:r>
          </w:p>
          <w:p w14:paraId="4E6236CF" w14:textId="57B771C4" w:rsidR="00A02091" w:rsidRPr="001F7E96" w:rsidRDefault="00A02091" w:rsidP="00A02091">
            <w:pPr>
              <w:pStyle w:val="ListParagraph"/>
              <w:numPr>
                <w:ilvl w:val="0"/>
                <w:numId w:val="39"/>
              </w:numPr>
              <w:ind w:left="465"/>
            </w:pPr>
            <w:r w:rsidRPr="00A02091">
              <w:t>Lập trình Arduino, C++</w:t>
            </w:r>
          </w:p>
        </w:tc>
        <w:tc>
          <w:tcPr>
            <w:tcW w:w="2809" w:type="dxa"/>
          </w:tcPr>
          <w:p w14:paraId="28DD8E46" w14:textId="5D86812F" w:rsidR="0078562C" w:rsidRPr="001F7E96" w:rsidRDefault="0078562C" w:rsidP="001D14D3">
            <w:pPr>
              <w:pStyle w:val="ListParagraph"/>
              <w:numPr>
                <w:ilvl w:val="0"/>
                <w:numId w:val="39"/>
              </w:numPr>
              <w:ind w:left="465"/>
            </w:pPr>
            <w:r w:rsidRPr="0078562C">
              <w:t>Layout PCB</w:t>
            </w:r>
          </w:p>
        </w:tc>
      </w:tr>
      <w:tr w:rsidR="0078562C" w:rsidRPr="001F7E96" w14:paraId="3F51A541" w14:textId="77777777" w:rsidTr="00F071B9">
        <w:trPr>
          <w:jc w:val="center"/>
        </w:trPr>
        <w:tc>
          <w:tcPr>
            <w:tcW w:w="679" w:type="dxa"/>
          </w:tcPr>
          <w:p w14:paraId="027D0ACC" w14:textId="77777777" w:rsidR="0078562C" w:rsidRPr="001F7E96" w:rsidRDefault="0078562C" w:rsidP="0078562C">
            <w:r w:rsidRPr="001F7E96">
              <w:t>5</w:t>
            </w:r>
          </w:p>
        </w:tc>
        <w:tc>
          <w:tcPr>
            <w:tcW w:w="1868" w:type="dxa"/>
          </w:tcPr>
          <w:p w14:paraId="1213D4B5" w14:textId="274D343E" w:rsidR="0078562C" w:rsidRPr="001F7E96" w:rsidRDefault="0078562C" w:rsidP="0078562C">
            <w:r w:rsidRPr="00CF52DF">
              <w:rPr>
                <w:rFonts w:cs="Times New Roman"/>
                <w:szCs w:val="26"/>
              </w:rPr>
              <w:t>Lê Hoàng Lân</w:t>
            </w:r>
          </w:p>
        </w:tc>
        <w:tc>
          <w:tcPr>
            <w:tcW w:w="2861" w:type="dxa"/>
          </w:tcPr>
          <w:p w14:paraId="2E9226E7" w14:textId="6603619A" w:rsidR="0078562C" w:rsidRDefault="0078562C" w:rsidP="0078562C">
            <w:pPr>
              <w:pStyle w:val="ListParagraph"/>
              <w:numPr>
                <w:ilvl w:val="0"/>
                <w:numId w:val="39"/>
              </w:numPr>
              <w:ind w:left="465"/>
            </w:pPr>
            <w:r>
              <w:t>Đọc tài liệu tiếng Anh tốt</w:t>
            </w:r>
          </w:p>
          <w:p w14:paraId="6308FA34" w14:textId="7B218ACD" w:rsidR="0078562C" w:rsidRPr="001F7E96" w:rsidRDefault="0078562C" w:rsidP="0078562C">
            <w:pPr>
              <w:pStyle w:val="ListParagraph"/>
              <w:numPr>
                <w:ilvl w:val="0"/>
                <w:numId w:val="39"/>
              </w:numPr>
              <w:ind w:left="465"/>
            </w:pPr>
            <w:r w:rsidRPr="001F7E96">
              <w:t>Lập trình Arduino,</w:t>
            </w:r>
            <w:r>
              <w:t xml:space="preserve"> </w:t>
            </w:r>
            <w:r w:rsidRPr="001F7E96">
              <w:t>C</w:t>
            </w:r>
            <w:r>
              <w:t>++</w:t>
            </w:r>
          </w:p>
          <w:p w14:paraId="6A9EB59A" w14:textId="77777777" w:rsidR="0078562C" w:rsidRPr="001F7E96" w:rsidRDefault="0078562C" w:rsidP="0078562C">
            <w:pPr>
              <w:pStyle w:val="ListParagraph"/>
              <w:numPr>
                <w:ilvl w:val="0"/>
                <w:numId w:val="39"/>
              </w:numPr>
              <w:ind w:left="465"/>
            </w:pPr>
            <w:r w:rsidRPr="001F7E96">
              <w:t>Teamwork tốt</w:t>
            </w:r>
          </w:p>
        </w:tc>
        <w:tc>
          <w:tcPr>
            <w:tcW w:w="2809" w:type="dxa"/>
          </w:tcPr>
          <w:p w14:paraId="063EC0A5" w14:textId="77777777" w:rsidR="0078562C" w:rsidRDefault="0078562C" w:rsidP="0078562C">
            <w:pPr>
              <w:pStyle w:val="ListParagraph"/>
              <w:numPr>
                <w:ilvl w:val="0"/>
                <w:numId w:val="39"/>
              </w:numPr>
              <w:ind w:left="465"/>
            </w:pPr>
            <w:r w:rsidRPr="0078562C">
              <w:t>Layout PCB</w:t>
            </w:r>
          </w:p>
          <w:p w14:paraId="65A9D4B2" w14:textId="30711E6F" w:rsidR="0078562C" w:rsidRPr="001F7E96" w:rsidRDefault="0078562C" w:rsidP="001D14D3">
            <w:pPr>
              <w:pStyle w:val="ListParagraph"/>
              <w:keepNext/>
              <w:numPr>
                <w:ilvl w:val="0"/>
                <w:numId w:val="39"/>
              </w:numPr>
              <w:ind w:left="465"/>
            </w:pPr>
            <w:r w:rsidRPr="001F7E96">
              <w:t>Thiết kế mạch</w:t>
            </w:r>
          </w:p>
        </w:tc>
      </w:tr>
    </w:tbl>
    <w:p w14:paraId="70C46AEB" w14:textId="2F6FBA28" w:rsidR="001D14D3" w:rsidRDefault="001D14D3" w:rsidP="00F168FA">
      <w:pPr>
        <w:pStyle w:val="Caption"/>
        <w:jc w:val="both"/>
      </w:pPr>
      <w:bookmarkStart w:id="32" w:name="_Toc73818970"/>
    </w:p>
    <w:p w14:paraId="1294682D" w14:textId="5D6106AD" w:rsidR="00013711" w:rsidRPr="00013711" w:rsidRDefault="00013711" w:rsidP="00013711">
      <w:r w:rsidRPr="00013711">
        <w:t>Căn cứ vào bảng</w:t>
      </w:r>
      <w:r>
        <w:t xml:space="preserve"> 1.1</w:t>
      </w:r>
      <w:r w:rsidRPr="00013711">
        <w:t xml:space="preserve"> phân tích nhân lực</w:t>
      </w:r>
      <w:r>
        <w:t xml:space="preserve"> ở trên</w:t>
      </w:r>
      <w:r w:rsidRPr="00013711">
        <w:t>, cùng với việc phân tích các công việc cần phải làm, nhóm</w:t>
      </w:r>
      <w:r>
        <w:t xml:space="preserve"> sẽ </w:t>
      </w:r>
      <w:r w:rsidRPr="00013711">
        <w:t>phân chia cụ thể công việc cho từng thành viên</w:t>
      </w:r>
      <w:r>
        <w:t>.</w:t>
      </w:r>
    </w:p>
    <w:p w14:paraId="2263CA28" w14:textId="7F577033" w:rsidR="00F17666" w:rsidRPr="00F17666" w:rsidRDefault="009D1BC0" w:rsidP="00F17666">
      <w:pPr>
        <w:pStyle w:val="Heading3"/>
      </w:pPr>
      <w:bookmarkStart w:id="33" w:name="_Toc75950906"/>
      <w:bookmarkStart w:id="34" w:name="_Toc78526345"/>
      <w:r>
        <w:t>Lập kế hoạch và p</w:t>
      </w:r>
      <w:r w:rsidR="001F7E96" w:rsidRPr="001F7E96">
        <w:t xml:space="preserve">hân chia </w:t>
      </w:r>
      <w:bookmarkEnd w:id="32"/>
      <w:r>
        <w:t>nhiệm vụ</w:t>
      </w:r>
      <w:bookmarkEnd w:id="33"/>
      <w:bookmarkEnd w:id="34"/>
    </w:p>
    <w:p w14:paraId="731C5B45" w14:textId="6C960178" w:rsidR="00F168FA" w:rsidRPr="00F168FA" w:rsidRDefault="00F168FA" w:rsidP="00F168FA">
      <w:pPr>
        <w:pStyle w:val="Caption"/>
      </w:pPr>
    </w:p>
    <w:p w14:paraId="3617382B" w14:textId="212C92CE" w:rsidR="00761EEB" w:rsidRDefault="00761EEB" w:rsidP="00761EEB">
      <w:pPr>
        <w:pStyle w:val="Caption"/>
        <w:keepNext/>
      </w:pPr>
      <w:bookmarkStart w:id="35" w:name="_Toc75952940"/>
      <w:r>
        <w:t xml:space="preserve">Bảng </w:t>
      </w:r>
      <w:fldSimple w:instr=" STYLEREF 1 \s ">
        <w:r w:rsidR="00C9274A">
          <w:rPr>
            <w:noProof/>
          </w:rPr>
          <w:t>1</w:t>
        </w:r>
      </w:fldSimple>
      <w:r>
        <w:t>.</w:t>
      </w:r>
      <w:fldSimple w:instr=" SEQ Bảng \* ARABIC \s 1 ">
        <w:r w:rsidR="00C9274A">
          <w:rPr>
            <w:noProof/>
          </w:rPr>
          <w:t>2</w:t>
        </w:r>
      </w:fldSimple>
      <w:r>
        <w:t xml:space="preserve"> Phân chia công việc theo thành viên</w:t>
      </w:r>
      <w:bookmarkEnd w:id="35"/>
    </w:p>
    <w:tbl>
      <w:tblPr>
        <w:tblStyle w:val="TableGrid"/>
        <w:tblW w:w="8642" w:type="dxa"/>
        <w:jc w:val="center"/>
        <w:tblLook w:val="04A0" w:firstRow="1" w:lastRow="0" w:firstColumn="1" w:lastColumn="0" w:noHBand="0" w:noVBand="1"/>
      </w:tblPr>
      <w:tblGrid>
        <w:gridCol w:w="1413"/>
        <w:gridCol w:w="3402"/>
        <w:gridCol w:w="1697"/>
        <w:gridCol w:w="2130"/>
      </w:tblGrid>
      <w:tr w:rsidR="00C80C60" w14:paraId="390E1865" w14:textId="77777777" w:rsidTr="0024583C">
        <w:trPr>
          <w:jc w:val="center"/>
        </w:trPr>
        <w:tc>
          <w:tcPr>
            <w:tcW w:w="1413" w:type="dxa"/>
          </w:tcPr>
          <w:p w14:paraId="2017D8E1" w14:textId="13A1D982" w:rsidR="00C80C60" w:rsidRDefault="00C80C60" w:rsidP="00C80C60">
            <w:r w:rsidRPr="00C80C60">
              <w:t>Nhóm công việc</w:t>
            </w:r>
          </w:p>
        </w:tc>
        <w:tc>
          <w:tcPr>
            <w:tcW w:w="3402" w:type="dxa"/>
          </w:tcPr>
          <w:p w14:paraId="4DE7F6B2" w14:textId="63C3AB27" w:rsidR="00C80C60" w:rsidRDefault="00C80C60" w:rsidP="00C80C60">
            <w:r w:rsidRPr="00C80C60">
              <w:t>Công việc cụ thể</w:t>
            </w:r>
          </w:p>
        </w:tc>
        <w:tc>
          <w:tcPr>
            <w:tcW w:w="1697" w:type="dxa"/>
          </w:tcPr>
          <w:p w14:paraId="56EFE507" w14:textId="06DB48B3" w:rsidR="00C80C60" w:rsidRDefault="00C80C60" w:rsidP="00C80C60">
            <w:r w:rsidRPr="00C80C60">
              <w:t>Nhân lực</w:t>
            </w:r>
          </w:p>
        </w:tc>
        <w:tc>
          <w:tcPr>
            <w:tcW w:w="2130" w:type="dxa"/>
          </w:tcPr>
          <w:p w14:paraId="4C3219A1" w14:textId="5A5C2360" w:rsidR="00C80C60" w:rsidRDefault="00F071B9" w:rsidP="00C80C60">
            <w:r>
              <w:t>Thời gian</w:t>
            </w:r>
          </w:p>
        </w:tc>
      </w:tr>
      <w:tr w:rsidR="00825518" w14:paraId="569C493B" w14:textId="77777777" w:rsidTr="0024583C">
        <w:trPr>
          <w:jc w:val="center"/>
        </w:trPr>
        <w:tc>
          <w:tcPr>
            <w:tcW w:w="1413" w:type="dxa"/>
            <w:vMerge w:val="restart"/>
          </w:tcPr>
          <w:p w14:paraId="6CCAAB89" w14:textId="294B251D" w:rsidR="00825518" w:rsidRDefault="00825518" w:rsidP="00C80C60">
            <w:r w:rsidRPr="00C80C60">
              <w:t>Phân tích đề tài</w:t>
            </w:r>
          </w:p>
        </w:tc>
        <w:tc>
          <w:tcPr>
            <w:tcW w:w="3402" w:type="dxa"/>
            <w:tcBorders>
              <w:top w:val="nil"/>
              <w:left w:val="nil"/>
              <w:bottom w:val="single" w:sz="4" w:space="0" w:color="auto"/>
              <w:right w:val="single" w:sz="4" w:space="0" w:color="auto"/>
            </w:tcBorders>
            <w:shd w:val="clear" w:color="auto" w:fill="auto"/>
            <w:vAlign w:val="bottom"/>
          </w:tcPr>
          <w:p w14:paraId="3623A699" w14:textId="55923D25" w:rsidR="00825518" w:rsidRDefault="00825518" w:rsidP="00C80C60">
            <w:r>
              <w:t>T</w:t>
            </w:r>
            <w:r w:rsidRPr="001F7E96">
              <w:t>ìm hiểu thị trường, các sản phẩm đã có</w:t>
            </w:r>
          </w:p>
        </w:tc>
        <w:tc>
          <w:tcPr>
            <w:tcW w:w="1697" w:type="dxa"/>
          </w:tcPr>
          <w:p w14:paraId="10BB10EE" w14:textId="7F50B0BC" w:rsidR="00825518" w:rsidRDefault="00825518" w:rsidP="00C80C60">
            <w:r w:rsidRPr="00825518">
              <w:t>Hải</w:t>
            </w:r>
            <w:r>
              <w:t>,</w:t>
            </w:r>
            <w:r w:rsidRPr="00825518">
              <w:t xml:space="preserve"> Phú, Tú, Lân, Đại</w:t>
            </w:r>
          </w:p>
        </w:tc>
        <w:tc>
          <w:tcPr>
            <w:tcW w:w="2130" w:type="dxa"/>
          </w:tcPr>
          <w:p w14:paraId="738529AA" w14:textId="2AC427E9" w:rsidR="00825518" w:rsidRDefault="0024583C" w:rsidP="00C80C60">
            <w:r>
              <w:t>3/5 - 9/5</w:t>
            </w:r>
          </w:p>
        </w:tc>
      </w:tr>
      <w:tr w:rsidR="00825518" w14:paraId="65D9933F" w14:textId="77777777" w:rsidTr="0024583C">
        <w:trPr>
          <w:jc w:val="center"/>
        </w:trPr>
        <w:tc>
          <w:tcPr>
            <w:tcW w:w="1413" w:type="dxa"/>
            <w:vMerge/>
          </w:tcPr>
          <w:p w14:paraId="44B23A9E" w14:textId="77777777" w:rsidR="00825518" w:rsidRDefault="00825518" w:rsidP="00C80C60"/>
        </w:tc>
        <w:tc>
          <w:tcPr>
            <w:tcW w:w="3402" w:type="dxa"/>
            <w:tcBorders>
              <w:top w:val="nil"/>
              <w:left w:val="nil"/>
              <w:bottom w:val="single" w:sz="4" w:space="0" w:color="auto"/>
              <w:right w:val="single" w:sz="4" w:space="0" w:color="auto"/>
            </w:tcBorders>
            <w:shd w:val="clear" w:color="auto" w:fill="auto"/>
            <w:vAlign w:val="bottom"/>
          </w:tcPr>
          <w:p w14:paraId="047FA59B" w14:textId="66408F54" w:rsidR="00825518" w:rsidRDefault="00825518" w:rsidP="00C80C60">
            <w:r>
              <w:t>Đ</w:t>
            </w:r>
            <w:r w:rsidRPr="001F7E96">
              <w:t>ịnh hướng sản phẩm, đưa ra mô hình giải quyết bài toán</w:t>
            </w:r>
          </w:p>
        </w:tc>
        <w:tc>
          <w:tcPr>
            <w:tcW w:w="1697" w:type="dxa"/>
          </w:tcPr>
          <w:p w14:paraId="3000D57F" w14:textId="1B4EC88F" w:rsidR="00825518" w:rsidRDefault="00825518" w:rsidP="00C80C60">
            <w:r w:rsidRPr="00825518">
              <w:t>Hải</w:t>
            </w:r>
            <w:r>
              <w:t xml:space="preserve">, </w:t>
            </w:r>
            <w:r w:rsidRPr="00825518">
              <w:t>Phú, Tú</w:t>
            </w:r>
          </w:p>
        </w:tc>
        <w:tc>
          <w:tcPr>
            <w:tcW w:w="2130" w:type="dxa"/>
          </w:tcPr>
          <w:p w14:paraId="2B0B26BB" w14:textId="2DF81D48" w:rsidR="00825518" w:rsidRDefault="0024583C" w:rsidP="00C80C60">
            <w:r>
              <w:t>10/5 - 6/5</w:t>
            </w:r>
          </w:p>
        </w:tc>
      </w:tr>
      <w:tr w:rsidR="00825518" w14:paraId="48AAB86E" w14:textId="77777777" w:rsidTr="0024583C">
        <w:trPr>
          <w:jc w:val="center"/>
        </w:trPr>
        <w:tc>
          <w:tcPr>
            <w:tcW w:w="1413" w:type="dxa"/>
            <w:vMerge/>
          </w:tcPr>
          <w:p w14:paraId="66F2C461" w14:textId="77777777" w:rsidR="00825518" w:rsidRDefault="00825518" w:rsidP="00C80C60"/>
        </w:tc>
        <w:tc>
          <w:tcPr>
            <w:tcW w:w="3402" w:type="dxa"/>
            <w:tcBorders>
              <w:top w:val="nil"/>
              <w:left w:val="nil"/>
              <w:bottom w:val="single" w:sz="4" w:space="0" w:color="auto"/>
              <w:right w:val="single" w:sz="4" w:space="0" w:color="auto"/>
            </w:tcBorders>
            <w:shd w:val="clear" w:color="auto" w:fill="auto"/>
            <w:vAlign w:val="bottom"/>
          </w:tcPr>
          <w:p w14:paraId="0A64BE0B" w14:textId="55C77004" w:rsidR="00825518" w:rsidRDefault="00825518" w:rsidP="00C80C60">
            <w:r w:rsidRPr="001F7E96">
              <w:t>Phân tích các yêu cầu</w:t>
            </w:r>
          </w:p>
        </w:tc>
        <w:tc>
          <w:tcPr>
            <w:tcW w:w="1697" w:type="dxa"/>
          </w:tcPr>
          <w:p w14:paraId="55DB68B0" w14:textId="4145515A" w:rsidR="00825518" w:rsidRDefault="00825518" w:rsidP="00C80C60">
            <w:r w:rsidRPr="00825518">
              <w:t>Hải</w:t>
            </w:r>
            <w:r>
              <w:t xml:space="preserve">, </w:t>
            </w:r>
            <w:r w:rsidRPr="00825518">
              <w:t>Lân, Đại</w:t>
            </w:r>
          </w:p>
        </w:tc>
        <w:tc>
          <w:tcPr>
            <w:tcW w:w="2130" w:type="dxa"/>
          </w:tcPr>
          <w:p w14:paraId="5D4C06B8" w14:textId="7F661183" w:rsidR="00825518" w:rsidRDefault="0024583C" w:rsidP="00C80C60">
            <w:r w:rsidRPr="0024583C">
              <w:t xml:space="preserve">10/5 </w:t>
            </w:r>
            <w:r>
              <w:t>-</w:t>
            </w:r>
            <w:r w:rsidRPr="0024583C">
              <w:t xml:space="preserve"> </w:t>
            </w:r>
            <w:r>
              <w:t>1</w:t>
            </w:r>
            <w:r w:rsidRPr="0024583C">
              <w:t>6/5</w:t>
            </w:r>
          </w:p>
        </w:tc>
      </w:tr>
      <w:tr w:rsidR="00BA1D73" w14:paraId="456D6EE0" w14:textId="77777777" w:rsidTr="0024583C">
        <w:trPr>
          <w:jc w:val="center"/>
        </w:trPr>
        <w:tc>
          <w:tcPr>
            <w:tcW w:w="1413" w:type="dxa"/>
            <w:vMerge w:val="restart"/>
          </w:tcPr>
          <w:p w14:paraId="587229E7" w14:textId="265160E8" w:rsidR="00BA1D73" w:rsidRDefault="00BA1D73" w:rsidP="00C80C60">
            <w:r w:rsidRPr="00EF3AE3">
              <w:t>Thiết kế phần cứng</w:t>
            </w:r>
          </w:p>
        </w:tc>
        <w:tc>
          <w:tcPr>
            <w:tcW w:w="3402" w:type="dxa"/>
          </w:tcPr>
          <w:p w14:paraId="2EBE69DF" w14:textId="36F99044" w:rsidR="00BA1D73" w:rsidRDefault="00BA1D73" w:rsidP="00C80C60">
            <w:r>
              <w:t>Đưa ra s</w:t>
            </w:r>
            <w:r w:rsidRPr="00EF3AE3">
              <w:t>ơ đồ khối</w:t>
            </w:r>
          </w:p>
        </w:tc>
        <w:tc>
          <w:tcPr>
            <w:tcW w:w="1697" w:type="dxa"/>
          </w:tcPr>
          <w:p w14:paraId="59F05984" w14:textId="2C1EC76B" w:rsidR="00BA1D73" w:rsidRDefault="00F17666" w:rsidP="00F17666">
            <w:r>
              <w:t>Hải, Phú, Tú, Lân, Đại</w:t>
            </w:r>
          </w:p>
        </w:tc>
        <w:tc>
          <w:tcPr>
            <w:tcW w:w="2130" w:type="dxa"/>
          </w:tcPr>
          <w:p w14:paraId="74A6FE0F" w14:textId="5C462E64" w:rsidR="00BA1D73" w:rsidRDefault="0024583C" w:rsidP="00C80C60">
            <w:r>
              <w:t>17/5 - 23/5</w:t>
            </w:r>
          </w:p>
        </w:tc>
      </w:tr>
      <w:tr w:rsidR="00BA1D73" w14:paraId="7B8C524D" w14:textId="77777777" w:rsidTr="0024583C">
        <w:trPr>
          <w:jc w:val="center"/>
        </w:trPr>
        <w:tc>
          <w:tcPr>
            <w:tcW w:w="1413" w:type="dxa"/>
            <w:vMerge/>
          </w:tcPr>
          <w:p w14:paraId="2B28296D" w14:textId="77777777" w:rsidR="00BA1D73" w:rsidRDefault="00BA1D73" w:rsidP="00C80C60"/>
        </w:tc>
        <w:tc>
          <w:tcPr>
            <w:tcW w:w="3402" w:type="dxa"/>
          </w:tcPr>
          <w:p w14:paraId="3EC9F711" w14:textId="0D2D7B1C" w:rsidR="00BA1D73" w:rsidRDefault="00BA1D73" w:rsidP="00EF3AE3">
            <w:r>
              <w:t xml:space="preserve">Phân tích từng khối và lựa </w:t>
            </w:r>
            <w:r>
              <w:lastRenderedPageBreak/>
              <w:t>chọn giải pháp, linh kiện</w:t>
            </w:r>
          </w:p>
        </w:tc>
        <w:tc>
          <w:tcPr>
            <w:tcW w:w="1697" w:type="dxa"/>
          </w:tcPr>
          <w:p w14:paraId="26A56CA0" w14:textId="5304D4B6" w:rsidR="00F17666" w:rsidRDefault="00F17666" w:rsidP="00F17666">
            <w:r>
              <w:lastRenderedPageBreak/>
              <w:t xml:space="preserve">Phú, Tú, </w:t>
            </w:r>
            <w:r w:rsidRPr="00F17666">
              <w:t xml:space="preserve">Lân, </w:t>
            </w:r>
            <w:r w:rsidRPr="00F17666">
              <w:lastRenderedPageBreak/>
              <w:t>Đại</w:t>
            </w:r>
          </w:p>
          <w:p w14:paraId="6518110E" w14:textId="11AF7461" w:rsidR="00BA1D73" w:rsidRDefault="00BA1D73" w:rsidP="00F17666"/>
        </w:tc>
        <w:tc>
          <w:tcPr>
            <w:tcW w:w="2130" w:type="dxa"/>
          </w:tcPr>
          <w:p w14:paraId="675323AB" w14:textId="5FCD2627" w:rsidR="00BA1D73" w:rsidRDefault="0024583C" w:rsidP="00C80C60">
            <w:r w:rsidRPr="0024583C">
              <w:lastRenderedPageBreak/>
              <w:t>17/5 - 23/5</w:t>
            </w:r>
          </w:p>
        </w:tc>
      </w:tr>
      <w:tr w:rsidR="00BA1D73" w14:paraId="364965B5" w14:textId="77777777" w:rsidTr="0024583C">
        <w:trPr>
          <w:jc w:val="center"/>
        </w:trPr>
        <w:tc>
          <w:tcPr>
            <w:tcW w:w="1413" w:type="dxa"/>
            <w:vMerge/>
          </w:tcPr>
          <w:p w14:paraId="4C5C8E51" w14:textId="77777777" w:rsidR="00BA1D73" w:rsidRDefault="00BA1D73" w:rsidP="00C80C60"/>
        </w:tc>
        <w:tc>
          <w:tcPr>
            <w:tcW w:w="3402" w:type="dxa"/>
          </w:tcPr>
          <w:p w14:paraId="15CC8C60" w14:textId="01B76A21" w:rsidR="00BA1D73" w:rsidRDefault="00BA1D73" w:rsidP="00C80C60">
            <w:r>
              <w:t>Vẽ mạch nguyên lý và mô phỏng</w:t>
            </w:r>
          </w:p>
        </w:tc>
        <w:tc>
          <w:tcPr>
            <w:tcW w:w="1697" w:type="dxa"/>
          </w:tcPr>
          <w:p w14:paraId="63320C46" w14:textId="617E6948" w:rsidR="00BA1D73" w:rsidRDefault="00F17666" w:rsidP="00C80C60">
            <w:r w:rsidRPr="00F17666">
              <w:t>Hải, Phú, Tú</w:t>
            </w:r>
          </w:p>
        </w:tc>
        <w:tc>
          <w:tcPr>
            <w:tcW w:w="2130" w:type="dxa"/>
          </w:tcPr>
          <w:p w14:paraId="120DCBA0" w14:textId="542F4D2E" w:rsidR="00BA1D73" w:rsidRDefault="0024583C" w:rsidP="00C80C60">
            <w:r>
              <w:t>24</w:t>
            </w:r>
            <w:r w:rsidRPr="0024583C">
              <w:t>/5 - 2</w:t>
            </w:r>
            <w:r>
              <w:t>9</w:t>
            </w:r>
            <w:r w:rsidRPr="0024583C">
              <w:t>/5</w:t>
            </w:r>
          </w:p>
        </w:tc>
      </w:tr>
      <w:tr w:rsidR="00BA1D73" w14:paraId="0FE39E9C" w14:textId="77777777" w:rsidTr="0024583C">
        <w:trPr>
          <w:jc w:val="center"/>
        </w:trPr>
        <w:tc>
          <w:tcPr>
            <w:tcW w:w="1413" w:type="dxa"/>
            <w:vMerge/>
          </w:tcPr>
          <w:p w14:paraId="6B022EC7" w14:textId="77777777" w:rsidR="00BA1D73" w:rsidRDefault="00BA1D73" w:rsidP="00C80C60"/>
        </w:tc>
        <w:tc>
          <w:tcPr>
            <w:tcW w:w="3402" w:type="dxa"/>
          </w:tcPr>
          <w:p w14:paraId="4DC97936" w14:textId="3F0898B5" w:rsidR="00BA1D73" w:rsidRDefault="00BA1D73" w:rsidP="00C80C60">
            <w:r w:rsidRPr="00EF3AE3">
              <w:t>Thiết kế thư viện của linh kiện và</w:t>
            </w:r>
            <w:r>
              <w:t xml:space="preserve"> mạch in</w:t>
            </w:r>
          </w:p>
        </w:tc>
        <w:tc>
          <w:tcPr>
            <w:tcW w:w="1697" w:type="dxa"/>
          </w:tcPr>
          <w:p w14:paraId="453BDC44" w14:textId="73EB8D29" w:rsidR="00BA1D73" w:rsidRDefault="00F17666" w:rsidP="00C80C60">
            <w:r w:rsidRPr="00F17666">
              <w:t>Hải,</w:t>
            </w:r>
            <w:r>
              <w:t xml:space="preserve"> </w:t>
            </w:r>
            <w:r w:rsidRPr="00F17666">
              <w:t>Tú</w:t>
            </w:r>
          </w:p>
        </w:tc>
        <w:tc>
          <w:tcPr>
            <w:tcW w:w="2130" w:type="dxa"/>
          </w:tcPr>
          <w:p w14:paraId="247DF9C4" w14:textId="45C15DDB" w:rsidR="00BA1D73" w:rsidRDefault="0024583C" w:rsidP="00C80C60">
            <w:r>
              <w:t>31/5 - 6/6</w:t>
            </w:r>
          </w:p>
        </w:tc>
      </w:tr>
      <w:tr w:rsidR="00BA1D73" w14:paraId="6201149B" w14:textId="77777777" w:rsidTr="0024583C">
        <w:trPr>
          <w:jc w:val="center"/>
        </w:trPr>
        <w:tc>
          <w:tcPr>
            <w:tcW w:w="1413" w:type="dxa"/>
            <w:vMerge w:val="restart"/>
          </w:tcPr>
          <w:p w14:paraId="668E227B" w14:textId="58E16571" w:rsidR="00BA1D73" w:rsidRDefault="00BA1D73" w:rsidP="00C80C60">
            <w:r>
              <w:t>Thiết kế phần mềm</w:t>
            </w:r>
          </w:p>
        </w:tc>
        <w:tc>
          <w:tcPr>
            <w:tcW w:w="3402" w:type="dxa"/>
          </w:tcPr>
          <w:p w14:paraId="75CDBEC5" w14:textId="6C067AA8" w:rsidR="00BA1D73" w:rsidRDefault="00BA1D73" w:rsidP="00C80C60">
            <w:r>
              <w:t>Viết chương trình cho hệ thống</w:t>
            </w:r>
          </w:p>
        </w:tc>
        <w:tc>
          <w:tcPr>
            <w:tcW w:w="1697" w:type="dxa"/>
          </w:tcPr>
          <w:p w14:paraId="711C6F98" w14:textId="1D282AD4" w:rsidR="00BA1D73" w:rsidRDefault="00F17666" w:rsidP="00C80C60">
            <w:r w:rsidRPr="00F17666">
              <w:t>Phú, Tú, Lân, Đại</w:t>
            </w:r>
          </w:p>
        </w:tc>
        <w:tc>
          <w:tcPr>
            <w:tcW w:w="2130" w:type="dxa"/>
          </w:tcPr>
          <w:p w14:paraId="6AF206F0" w14:textId="4F8C3299" w:rsidR="00BA1D73" w:rsidRDefault="0024583C" w:rsidP="00C80C60">
            <w:r w:rsidRPr="0024583C">
              <w:t xml:space="preserve">24/5 </w:t>
            </w:r>
            <w:r>
              <w:t>-</w:t>
            </w:r>
            <w:r w:rsidRPr="0024583C">
              <w:t xml:space="preserve"> </w:t>
            </w:r>
            <w:r>
              <w:t>6/6</w:t>
            </w:r>
          </w:p>
        </w:tc>
      </w:tr>
      <w:tr w:rsidR="00BA1D73" w14:paraId="4B5A8F34" w14:textId="77777777" w:rsidTr="0024583C">
        <w:trPr>
          <w:jc w:val="center"/>
        </w:trPr>
        <w:tc>
          <w:tcPr>
            <w:tcW w:w="1413" w:type="dxa"/>
            <w:vMerge/>
          </w:tcPr>
          <w:p w14:paraId="25DF7FA6" w14:textId="77777777" w:rsidR="00BA1D73" w:rsidRDefault="00BA1D73" w:rsidP="00C80C60"/>
        </w:tc>
        <w:tc>
          <w:tcPr>
            <w:tcW w:w="3402" w:type="dxa"/>
          </w:tcPr>
          <w:p w14:paraId="0A30CF10" w14:textId="5A9BC3FE" w:rsidR="00BA1D73" w:rsidRDefault="00BA1D73" w:rsidP="00C80C60">
            <w:r w:rsidRPr="00BA1D73">
              <w:t>Thiết kế giao diện App Blynk</w:t>
            </w:r>
          </w:p>
        </w:tc>
        <w:tc>
          <w:tcPr>
            <w:tcW w:w="1697" w:type="dxa"/>
          </w:tcPr>
          <w:p w14:paraId="0D843E6E" w14:textId="4B4AE497" w:rsidR="00BA1D73" w:rsidRDefault="00F17666" w:rsidP="00C80C60">
            <w:r w:rsidRPr="00F17666">
              <w:t>Phú, Tú, Lân, Đại</w:t>
            </w:r>
          </w:p>
        </w:tc>
        <w:tc>
          <w:tcPr>
            <w:tcW w:w="2130" w:type="dxa"/>
          </w:tcPr>
          <w:p w14:paraId="255BBC7B" w14:textId="765DFA69" w:rsidR="00BA1D73" w:rsidRDefault="00A36B7B" w:rsidP="00C80C60">
            <w:r>
              <w:t xml:space="preserve">6/6 </w:t>
            </w:r>
            <w:r w:rsidR="009827E3">
              <w:t>-</w:t>
            </w:r>
            <w:r>
              <w:t xml:space="preserve"> 13/6</w:t>
            </w:r>
          </w:p>
        </w:tc>
      </w:tr>
      <w:tr w:rsidR="00B45ACB" w14:paraId="02DE8F51" w14:textId="77777777" w:rsidTr="0024583C">
        <w:trPr>
          <w:jc w:val="center"/>
        </w:trPr>
        <w:tc>
          <w:tcPr>
            <w:tcW w:w="1413" w:type="dxa"/>
            <w:vMerge w:val="restart"/>
          </w:tcPr>
          <w:p w14:paraId="14F0FC87" w14:textId="45159AB5" w:rsidR="00B45ACB" w:rsidRDefault="00B45ACB" w:rsidP="00C80C60">
            <w:r w:rsidRPr="00BA1D73">
              <w:t>Hoàn thiện sản phẩm</w:t>
            </w:r>
          </w:p>
        </w:tc>
        <w:tc>
          <w:tcPr>
            <w:tcW w:w="3402" w:type="dxa"/>
          </w:tcPr>
          <w:p w14:paraId="7C1494E4" w14:textId="496F0092" w:rsidR="00B45ACB" w:rsidRDefault="00B45ACB" w:rsidP="00C80C60">
            <w:r>
              <w:t>Chạy thử chương trình cả hệ thống</w:t>
            </w:r>
          </w:p>
        </w:tc>
        <w:tc>
          <w:tcPr>
            <w:tcW w:w="1697" w:type="dxa"/>
          </w:tcPr>
          <w:p w14:paraId="3CA0E477" w14:textId="677E8305" w:rsidR="00B45ACB" w:rsidRDefault="00F17666" w:rsidP="00C80C60">
            <w:r>
              <w:t xml:space="preserve">Hải, </w:t>
            </w:r>
            <w:r w:rsidRPr="00F17666">
              <w:t>Phú, Tú</w:t>
            </w:r>
          </w:p>
        </w:tc>
        <w:tc>
          <w:tcPr>
            <w:tcW w:w="2130" w:type="dxa"/>
          </w:tcPr>
          <w:p w14:paraId="036989F8" w14:textId="52C98C96" w:rsidR="00B45ACB" w:rsidRDefault="00A36B7B" w:rsidP="00C80C60">
            <w:r>
              <w:t xml:space="preserve">14/6 </w:t>
            </w:r>
            <w:r w:rsidR="009827E3">
              <w:t>-</w:t>
            </w:r>
            <w:r>
              <w:t xml:space="preserve"> 20/6</w:t>
            </w:r>
          </w:p>
        </w:tc>
      </w:tr>
      <w:tr w:rsidR="00B45ACB" w14:paraId="58C96E89" w14:textId="77777777" w:rsidTr="0024583C">
        <w:trPr>
          <w:jc w:val="center"/>
        </w:trPr>
        <w:tc>
          <w:tcPr>
            <w:tcW w:w="1413" w:type="dxa"/>
            <w:vMerge/>
          </w:tcPr>
          <w:p w14:paraId="2BA714E9" w14:textId="77777777" w:rsidR="00B45ACB" w:rsidRDefault="00B45ACB" w:rsidP="00C80C60"/>
        </w:tc>
        <w:tc>
          <w:tcPr>
            <w:tcW w:w="3402" w:type="dxa"/>
          </w:tcPr>
          <w:p w14:paraId="43DA0BA1" w14:textId="0B916830" w:rsidR="00B45ACB" w:rsidRDefault="00B45ACB" w:rsidP="00C80C60">
            <w:r>
              <w:t>Làm mạch in và chạy thử</w:t>
            </w:r>
          </w:p>
        </w:tc>
        <w:tc>
          <w:tcPr>
            <w:tcW w:w="1697" w:type="dxa"/>
          </w:tcPr>
          <w:p w14:paraId="1EFD094A" w14:textId="1B38F03E" w:rsidR="00B45ACB" w:rsidRDefault="00F17666" w:rsidP="00C80C60">
            <w:r>
              <w:t>Hải</w:t>
            </w:r>
          </w:p>
        </w:tc>
        <w:tc>
          <w:tcPr>
            <w:tcW w:w="2130" w:type="dxa"/>
          </w:tcPr>
          <w:p w14:paraId="6C5A21A4" w14:textId="2EBCFA64" w:rsidR="00B45ACB" w:rsidRDefault="00A36B7B" w:rsidP="00C80C60">
            <w:r w:rsidRPr="00A36B7B">
              <w:t xml:space="preserve">14/6 </w:t>
            </w:r>
            <w:r w:rsidR="009827E3">
              <w:t>-</w:t>
            </w:r>
            <w:r w:rsidRPr="00A36B7B">
              <w:t xml:space="preserve"> 20/6</w:t>
            </w:r>
          </w:p>
        </w:tc>
      </w:tr>
      <w:tr w:rsidR="00B45ACB" w14:paraId="452AE871" w14:textId="77777777" w:rsidTr="0024583C">
        <w:trPr>
          <w:jc w:val="center"/>
        </w:trPr>
        <w:tc>
          <w:tcPr>
            <w:tcW w:w="1413" w:type="dxa"/>
            <w:vMerge/>
          </w:tcPr>
          <w:p w14:paraId="44E80D9A" w14:textId="77777777" w:rsidR="00B45ACB" w:rsidRDefault="00B45ACB" w:rsidP="00C80C60"/>
        </w:tc>
        <w:tc>
          <w:tcPr>
            <w:tcW w:w="3402" w:type="dxa"/>
          </w:tcPr>
          <w:p w14:paraId="155EA7D6" w14:textId="1E2D3476" w:rsidR="00B45ACB" w:rsidRDefault="00B45ACB" w:rsidP="00C80C60">
            <w:r>
              <w:t>Đo đạc, kiểm tra đánh giá sản phẩm</w:t>
            </w:r>
          </w:p>
        </w:tc>
        <w:tc>
          <w:tcPr>
            <w:tcW w:w="1697" w:type="dxa"/>
          </w:tcPr>
          <w:p w14:paraId="6B597CE1" w14:textId="5242E307" w:rsidR="00B45ACB" w:rsidRDefault="00F17666" w:rsidP="00C80C60">
            <w:r>
              <w:t>Hải, Lân, Đại</w:t>
            </w:r>
          </w:p>
        </w:tc>
        <w:tc>
          <w:tcPr>
            <w:tcW w:w="2130" w:type="dxa"/>
          </w:tcPr>
          <w:p w14:paraId="6318B028" w14:textId="569C935C" w:rsidR="00B45ACB" w:rsidRDefault="00A36B7B" w:rsidP="00B45ACB">
            <w:pPr>
              <w:keepNext/>
            </w:pPr>
            <w:r>
              <w:t xml:space="preserve">20/6 </w:t>
            </w:r>
            <w:r w:rsidR="009827E3">
              <w:t>-</w:t>
            </w:r>
            <w:r>
              <w:t xml:space="preserve"> 27/6</w:t>
            </w:r>
          </w:p>
        </w:tc>
      </w:tr>
    </w:tbl>
    <w:p w14:paraId="599ABEC4" w14:textId="65F1EA35" w:rsidR="00C80C60" w:rsidRPr="00C80C60" w:rsidRDefault="00C80C60" w:rsidP="00B45ACB">
      <w:pPr>
        <w:pStyle w:val="Caption"/>
      </w:pPr>
    </w:p>
    <w:p w14:paraId="08F7CE6F" w14:textId="041B4724" w:rsidR="009D1BC0" w:rsidRDefault="009D1BC0">
      <w:pPr>
        <w:spacing w:before="0" w:after="200" w:line="276" w:lineRule="auto"/>
        <w:jc w:val="left"/>
      </w:pPr>
      <w:bookmarkStart w:id="36" w:name="_Toc75790335"/>
      <w:r>
        <w:t>Dựa trên kế hoạch lập trên bảng 1.2, nhóm sẽ họp hàng tuần và trao đổi những công việc cụ thể hơn để quá trình làm việc nhóm được hiệu quả.</w:t>
      </w:r>
    </w:p>
    <w:p w14:paraId="2584E162" w14:textId="75C73401" w:rsidR="0044607C" w:rsidRDefault="0044607C">
      <w:pPr>
        <w:spacing w:before="0" w:after="200" w:line="276" w:lineRule="auto"/>
        <w:jc w:val="left"/>
      </w:pPr>
    </w:p>
    <w:p w14:paraId="76230E89" w14:textId="39F1877E" w:rsidR="0044607C" w:rsidRDefault="0044607C">
      <w:pPr>
        <w:spacing w:before="0" w:after="200" w:line="276" w:lineRule="auto"/>
        <w:jc w:val="left"/>
      </w:pPr>
    </w:p>
    <w:p w14:paraId="01E7D201" w14:textId="3570330D" w:rsidR="0044607C" w:rsidRDefault="0044607C">
      <w:pPr>
        <w:spacing w:before="0" w:after="200" w:line="276" w:lineRule="auto"/>
        <w:jc w:val="left"/>
      </w:pPr>
    </w:p>
    <w:p w14:paraId="2C634687" w14:textId="77957A7D" w:rsidR="0044607C" w:rsidRDefault="0044607C">
      <w:pPr>
        <w:spacing w:before="0" w:after="200" w:line="276" w:lineRule="auto"/>
        <w:jc w:val="left"/>
      </w:pPr>
    </w:p>
    <w:p w14:paraId="3C88F842" w14:textId="6DA8D6B6" w:rsidR="0044607C" w:rsidRDefault="0044607C">
      <w:pPr>
        <w:spacing w:before="0" w:after="200" w:line="276" w:lineRule="auto"/>
        <w:jc w:val="left"/>
      </w:pPr>
    </w:p>
    <w:p w14:paraId="0142030D" w14:textId="5C7BB1CF" w:rsidR="0044607C" w:rsidRDefault="0044607C">
      <w:pPr>
        <w:spacing w:before="0" w:after="200" w:line="276" w:lineRule="auto"/>
        <w:jc w:val="left"/>
      </w:pPr>
    </w:p>
    <w:p w14:paraId="106132DC" w14:textId="7BE8ECFF" w:rsidR="0044607C" w:rsidRDefault="0044607C">
      <w:pPr>
        <w:spacing w:before="0" w:after="200" w:line="276" w:lineRule="auto"/>
        <w:jc w:val="left"/>
      </w:pPr>
    </w:p>
    <w:p w14:paraId="31D8F2FD" w14:textId="6AEEB397" w:rsidR="0044607C" w:rsidRDefault="0044607C">
      <w:pPr>
        <w:spacing w:before="0" w:after="200" w:line="276" w:lineRule="auto"/>
        <w:jc w:val="left"/>
      </w:pPr>
    </w:p>
    <w:p w14:paraId="626CA655" w14:textId="7D35FC18" w:rsidR="0044607C" w:rsidRDefault="0044607C">
      <w:pPr>
        <w:spacing w:before="0" w:after="200" w:line="276" w:lineRule="auto"/>
        <w:jc w:val="left"/>
      </w:pPr>
    </w:p>
    <w:p w14:paraId="1B15102B" w14:textId="77777777" w:rsidR="0044607C" w:rsidRPr="0044607C" w:rsidRDefault="0044607C">
      <w:pPr>
        <w:spacing w:before="0" w:after="200" w:line="276" w:lineRule="auto"/>
        <w:jc w:val="left"/>
      </w:pPr>
    </w:p>
    <w:p w14:paraId="69DB4178" w14:textId="54A7A0F9" w:rsidR="00480046" w:rsidRDefault="003E3C83" w:rsidP="003E3C83">
      <w:pPr>
        <w:pStyle w:val="Heading1"/>
      </w:pPr>
      <w:bookmarkStart w:id="37" w:name="_Toc75950907"/>
      <w:bookmarkStart w:id="38" w:name="_Toc78526346"/>
      <w:r>
        <w:t>YÊU CẦU HỆ THỐNG</w:t>
      </w:r>
      <w:bookmarkEnd w:id="36"/>
      <w:bookmarkEnd w:id="37"/>
      <w:bookmarkEnd w:id="38"/>
    </w:p>
    <w:p w14:paraId="5A32712C" w14:textId="2D70D9B9" w:rsidR="003E3C83" w:rsidRPr="003E3C83" w:rsidRDefault="00BC20B9" w:rsidP="00BC20B9">
      <w:pPr>
        <w:pStyle w:val="Heading2"/>
      </w:pPr>
      <w:bookmarkStart w:id="39" w:name="_Toc75790336"/>
      <w:bookmarkStart w:id="40" w:name="_Toc75950908"/>
      <w:bookmarkStart w:id="41" w:name="_Toc78526347"/>
      <w:r w:rsidRPr="00BC20B9">
        <w:t>Mô tả hoạt động của hệ thống</w:t>
      </w:r>
      <w:bookmarkEnd w:id="39"/>
      <w:bookmarkEnd w:id="40"/>
      <w:bookmarkEnd w:id="41"/>
    </w:p>
    <w:p w14:paraId="270F0962" w14:textId="77777777" w:rsidR="00BC20B9" w:rsidRPr="00BC20B9" w:rsidRDefault="00BC20B9" w:rsidP="00BC20B9">
      <w:r w:rsidRPr="00BC20B9">
        <w:t>Hệ thống hoạt động dựa trên sự kết hợp của Module Nodemcu Esp8266 và app Blynk trên smartphone. Blynk sẽ lưu dữ liệu. App Blynk ngoài chức năng lưu trữ dữ liệu từ mạch đo gửi lên còn có chức năng hiển thị giao diện điều khiển thiết bị, dữ liệu về nhiệt độ, độ ẩm ra giao diện người dùng.</w:t>
      </w:r>
    </w:p>
    <w:p w14:paraId="06E7CA8C" w14:textId="77777777" w:rsidR="00BC20B9" w:rsidRPr="00BC20B9" w:rsidRDefault="00BC20B9" w:rsidP="00BC20B9">
      <w:r w:rsidRPr="00BC20B9">
        <w:t>Khi nhận được tín hiệu nhiệt độ báo về từ cảm biến thì bộ vi xử lý của hệ thống module Nodemcu Wifi ESP8266 sẽ xử lý tín hiệu và sau đó truyền lên phần mềm blynk thông qua internet.</w:t>
      </w:r>
    </w:p>
    <w:p w14:paraId="05521D74" w14:textId="77777777" w:rsidR="00BC20B9" w:rsidRPr="00BC20B9" w:rsidRDefault="00BC20B9" w:rsidP="00BC20B9">
      <w:r w:rsidRPr="00BC20B9">
        <w:t>Khi module wifi ESP8266 gửi tín hiệu lên App blynk người dùng có thể truy cập vào hệ thống để điều khiển thiết bị trong gia đình và giám sát nhiệt độ, độ ẩm từ xa có mạng internet.</w:t>
      </w:r>
    </w:p>
    <w:p w14:paraId="3A408E48" w14:textId="77777777" w:rsidR="00BC20B9" w:rsidRPr="00BC20B9" w:rsidRDefault="00BC20B9" w:rsidP="00BC20B9">
      <w:r w:rsidRPr="00BC20B9">
        <w:t>Tại Blynk, thông qua internet, nhà quản lý có thể:</w:t>
      </w:r>
    </w:p>
    <w:p w14:paraId="13B136BA" w14:textId="488C9A2E" w:rsidR="00BC20B9" w:rsidRDefault="00BC20B9" w:rsidP="00BC20B9">
      <w:pPr>
        <w:pStyle w:val="ListParagraph"/>
        <w:numPr>
          <w:ilvl w:val="0"/>
          <w:numId w:val="17"/>
        </w:numPr>
      </w:pPr>
      <w:r>
        <w:t>Điều khiển các thiết bị điện trong gia đình.</w:t>
      </w:r>
    </w:p>
    <w:p w14:paraId="599F4143" w14:textId="08F0A9DD" w:rsidR="00BC20B9" w:rsidRPr="00BC20B9" w:rsidRDefault="00BC20B9" w:rsidP="00BC20B9">
      <w:pPr>
        <w:pStyle w:val="ListParagraph"/>
        <w:numPr>
          <w:ilvl w:val="0"/>
          <w:numId w:val="17"/>
        </w:numPr>
      </w:pPr>
      <w:r w:rsidRPr="00BC20B9">
        <w:t>Giám sát nhiệt độ liên tục tại các thời điểm trong ngày. Có thể xem nhiệt độ tại các điểm đo trong cùng một thời điểm.</w:t>
      </w:r>
    </w:p>
    <w:p w14:paraId="51C12CF7" w14:textId="5503C54E" w:rsidR="003E3C83" w:rsidRDefault="00BC20B9" w:rsidP="00BC20B9">
      <w:pPr>
        <w:pStyle w:val="ListParagraph"/>
        <w:numPr>
          <w:ilvl w:val="0"/>
          <w:numId w:val="17"/>
        </w:numPr>
      </w:pPr>
      <w:r w:rsidRPr="00BC20B9">
        <w:t>Hiển thị nhiệt độ cao nhất và thời điểm nhiệt độ cao nhất, thuận tiên cho việc theo dõi nhiệt độ vượt ngưỡng.</w:t>
      </w:r>
    </w:p>
    <w:p w14:paraId="60E39B71" w14:textId="06FFEC15" w:rsidR="00BC20B9" w:rsidRDefault="00BC20B9" w:rsidP="00BC20B9">
      <w:pPr>
        <w:pStyle w:val="Heading2"/>
      </w:pPr>
      <w:bookmarkStart w:id="42" w:name="_Toc75790337"/>
      <w:bookmarkStart w:id="43" w:name="_Toc75950909"/>
      <w:bookmarkStart w:id="44" w:name="_Toc78526348"/>
      <w:r>
        <w:t>Yêu cầu chức năng</w:t>
      </w:r>
      <w:bookmarkEnd w:id="42"/>
      <w:bookmarkEnd w:id="43"/>
      <w:bookmarkEnd w:id="44"/>
    </w:p>
    <w:p w14:paraId="7BED49FB" w14:textId="77777777" w:rsidR="00826348" w:rsidRDefault="00BC20B9" w:rsidP="00826348">
      <w:r>
        <w:t>Hệ thống có chức năng điều khiển bật tắt các thiết bị điện trong nhà thông qua relay</w:t>
      </w:r>
      <w:r w:rsidR="00826348">
        <w:t>, cần đảm bảo một số yêu cầu như sau:</w:t>
      </w:r>
    </w:p>
    <w:p w14:paraId="2515F1FF" w14:textId="02EAC95F" w:rsidR="00BC20B9" w:rsidRDefault="00826348" w:rsidP="00826348">
      <w:pPr>
        <w:pStyle w:val="ListParagraph"/>
        <w:numPr>
          <w:ilvl w:val="0"/>
          <w:numId w:val="22"/>
        </w:numPr>
      </w:pPr>
      <w:r>
        <w:t>B</w:t>
      </w:r>
      <w:r w:rsidR="00BC20B9">
        <w:t>ật tắt các thiết bị điện trong nhà qua giao diện trên app</w:t>
      </w:r>
      <w:r>
        <w:t>.</w:t>
      </w:r>
    </w:p>
    <w:p w14:paraId="55F1972E" w14:textId="682D51E4" w:rsidR="00BC20B9" w:rsidRDefault="00BC20B9" w:rsidP="00826348">
      <w:pPr>
        <w:pStyle w:val="ListParagraph"/>
        <w:numPr>
          <w:ilvl w:val="0"/>
          <w:numId w:val="22"/>
        </w:numPr>
      </w:pPr>
      <w:r>
        <w:t>Chỉ cần có kết nối wifi.</w:t>
      </w:r>
    </w:p>
    <w:p w14:paraId="3041ADDB" w14:textId="2DAB77F6" w:rsidR="00BC20B9" w:rsidRDefault="00BC20B9" w:rsidP="00826348">
      <w:pPr>
        <w:pStyle w:val="ListParagraph"/>
        <w:numPr>
          <w:ilvl w:val="0"/>
          <w:numId w:val="22"/>
        </w:numPr>
      </w:pPr>
      <w:r>
        <w:t>Tại giao diện app, người dùng có thể biết được các thiết bị trong nhà đang bật hay tắt.</w:t>
      </w:r>
    </w:p>
    <w:p w14:paraId="62B784D8" w14:textId="3360FA6D" w:rsidR="00BC20B9" w:rsidRDefault="00826348" w:rsidP="00826348">
      <w:r>
        <w:t>Ngoài ra, có thể h</w:t>
      </w:r>
      <w:r w:rsidR="00BC20B9">
        <w:t>iển thị thông số nhiệt độ, độ ẩm trong nhà</w:t>
      </w:r>
      <w:r>
        <w:t xml:space="preserve"> với các yêu cầu như sau</w:t>
      </w:r>
      <w:r w:rsidR="009A3C46">
        <w:t>:</w:t>
      </w:r>
    </w:p>
    <w:p w14:paraId="1F0E62D0" w14:textId="48EF4368" w:rsidR="00BC20B9" w:rsidRDefault="00BC20B9" w:rsidP="00826348">
      <w:pPr>
        <w:pStyle w:val="ListParagraph"/>
        <w:numPr>
          <w:ilvl w:val="0"/>
          <w:numId w:val="23"/>
        </w:numPr>
      </w:pPr>
      <w:r>
        <w:t>Dữ liệu được đo liên tục, 10s 1 lần.</w:t>
      </w:r>
    </w:p>
    <w:p w14:paraId="05F17C30" w14:textId="20CDBF25" w:rsidR="00BC20B9" w:rsidRDefault="00BC20B9" w:rsidP="00826348">
      <w:pPr>
        <w:pStyle w:val="ListParagraph"/>
        <w:numPr>
          <w:ilvl w:val="0"/>
          <w:numId w:val="23"/>
        </w:numPr>
      </w:pPr>
      <w:r>
        <w:lastRenderedPageBreak/>
        <w:t>Có khả năng lưu trữ dữ liệu đã đo đạc trong quá khứ trên server.</w:t>
      </w:r>
    </w:p>
    <w:p w14:paraId="143BCA33" w14:textId="317298F8" w:rsidR="00F168FA" w:rsidRDefault="00826348" w:rsidP="00F168FA">
      <w:r>
        <w:t>Hệ thống còn có thêm c</w:t>
      </w:r>
      <w:r w:rsidR="00BC20B9">
        <w:t>hế độ điều khiển tự động</w:t>
      </w:r>
      <w:r>
        <w:t>, c</w:t>
      </w:r>
      <w:r w:rsidR="00BC20B9">
        <w:t>ó khả năng điều khiển các thiết bị điện trong nhà như quạt, bóng đèn, điều hòa, … một cách tự động dựa trên các thông số về độ ẩm, nhiệt độ.</w:t>
      </w:r>
    </w:p>
    <w:p w14:paraId="4B8C3011" w14:textId="5DFE5314" w:rsidR="00F168FA" w:rsidRDefault="00F168FA" w:rsidP="00761EEB">
      <w:pPr>
        <w:pStyle w:val="Caption"/>
        <w:keepNext/>
        <w:jc w:val="both"/>
      </w:pPr>
    </w:p>
    <w:p w14:paraId="0A6FE968" w14:textId="4487738D" w:rsidR="00761EEB" w:rsidRDefault="00761EEB" w:rsidP="00761EEB">
      <w:pPr>
        <w:pStyle w:val="Caption"/>
        <w:keepNext/>
      </w:pPr>
      <w:bookmarkStart w:id="45" w:name="_Toc75952941"/>
      <w:r>
        <w:t xml:space="preserve">Bảng </w:t>
      </w:r>
      <w:fldSimple w:instr=" STYLEREF 1 \s ">
        <w:r w:rsidR="00C9274A">
          <w:rPr>
            <w:noProof/>
          </w:rPr>
          <w:t>2</w:t>
        </w:r>
      </w:fldSimple>
      <w:r>
        <w:t>.</w:t>
      </w:r>
      <w:fldSimple w:instr=" SEQ Bảng \* ARABIC \s 1 ">
        <w:r w:rsidR="00C9274A">
          <w:rPr>
            <w:noProof/>
          </w:rPr>
          <w:t>1</w:t>
        </w:r>
      </w:fldSimple>
      <w:r>
        <w:t xml:space="preserve"> Các thông số yêu cầu chế độ điều khiển tự động</w:t>
      </w:r>
      <w:bookmarkEnd w:id="45"/>
    </w:p>
    <w:tbl>
      <w:tblPr>
        <w:tblStyle w:val="TableGrid"/>
        <w:tblW w:w="0" w:type="auto"/>
        <w:jc w:val="center"/>
        <w:tblLook w:val="04A0" w:firstRow="1" w:lastRow="0" w:firstColumn="1" w:lastColumn="0" w:noHBand="0" w:noVBand="1"/>
      </w:tblPr>
      <w:tblGrid>
        <w:gridCol w:w="2252"/>
        <w:gridCol w:w="1701"/>
        <w:gridCol w:w="2859"/>
      </w:tblGrid>
      <w:tr w:rsidR="00826348" w:rsidRPr="00826348" w14:paraId="4D5CF963" w14:textId="77777777" w:rsidTr="00826348">
        <w:trPr>
          <w:jc w:val="center"/>
        </w:trPr>
        <w:tc>
          <w:tcPr>
            <w:tcW w:w="2252" w:type="dxa"/>
          </w:tcPr>
          <w:p w14:paraId="5AC49F79" w14:textId="77777777" w:rsidR="00826348" w:rsidRPr="00826348" w:rsidRDefault="00826348" w:rsidP="00826348">
            <w:r w:rsidRPr="00826348">
              <w:t>Thông số</w:t>
            </w:r>
          </w:p>
        </w:tc>
        <w:tc>
          <w:tcPr>
            <w:tcW w:w="1701" w:type="dxa"/>
          </w:tcPr>
          <w:p w14:paraId="4426BA73" w14:textId="77777777" w:rsidR="00826348" w:rsidRPr="00826348" w:rsidRDefault="00826348" w:rsidP="00826348">
            <w:r w:rsidRPr="00826348">
              <w:t>Giá trị</w:t>
            </w:r>
          </w:p>
        </w:tc>
        <w:tc>
          <w:tcPr>
            <w:tcW w:w="2859" w:type="dxa"/>
          </w:tcPr>
          <w:p w14:paraId="1CCBB149" w14:textId="77777777" w:rsidR="00826348" w:rsidRPr="00826348" w:rsidRDefault="00826348" w:rsidP="00826348">
            <w:r w:rsidRPr="00826348">
              <w:t>Hành động</w:t>
            </w:r>
          </w:p>
        </w:tc>
      </w:tr>
      <w:tr w:rsidR="00826348" w:rsidRPr="00826348" w14:paraId="1BE9F837" w14:textId="77777777" w:rsidTr="00826348">
        <w:trPr>
          <w:jc w:val="center"/>
        </w:trPr>
        <w:tc>
          <w:tcPr>
            <w:tcW w:w="2252" w:type="dxa"/>
            <w:vMerge w:val="restart"/>
          </w:tcPr>
          <w:p w14:paraId="02D829D4" w14:textId="77777777" w:rsidR="00826348" w:rsidRPr="00826348" w:rsidRDefault="00826348" w:rsidP="00826348">
            <w:r w:rsidRPr="00826348">
              <w:t>Nhiệt độ</w:t>
            </w:r>
          </w:p>
        </w:tc>
        <w:tc>
          <w:tcPr>
            <w:tcW w:w="1701" w:type="dxa"/>
          </w:tcPr>
          <w:p w14:paraId="39C95BD8" w14:textId="77777777" w:rsidR="00826348" w:rsidRPr="00826348" w:rsidRDefault="00826348" w:rsidP="00826348">
            <w:pPr>
              <w:rPr>
                <w:vertAlign w:val="superscript"/>
              </w:rPr>
            </w:pPr>
            <w:r w:rsidRPr="00826348">
              <w:t>&gt; 28</w:t>
            </w:r>
            <w:r w:rsidRPr="00826348">
              <w:softHyphen/>
            </w:r>
            <w:r w:rsidRPr="00826348">
              <w:rPr>
                <w:vertAlign w:val="superscript"/>
              </w:rPr>
              <w:t>o</w:t>
            </w:r>
          </w:p>
        </w:tc>
        <w:tc>
          <w:tcPr>
            <w:tcW w:w="2859" w:type="dxa"/>
          </w:tcPr>
          <w:p w14:paraId="7CD53F4A" w14:textId="77777777" w:rsidR="00826348" w:rsidRPr="00826348" w:rsidRDefault="00826348" w:rsidP="00826348">
            <w:r w:rsidRPr="00826348">
              <w:t>Bật quạt</w:t>
            </w:r>
          </w:p>
        </w:tc>
      </w:tr>
      <w:tr w:rsidR="00826348" w:rsidRPr="00826348" w14:paraId="4CA1AC95" w14:textId="77777777" w:rsidTr="00826348">
        <w:trPr>
          <w:jc w:val="center"/>
        </w:trPr>
        <w:tc>
          <w:tcPr>
            <w:tcW w:w="2252" w:type="dxa"/>
            <w:vMerge/>
          </w:tcPr>
          <w:p w14:paraId="79E4130B" w14:textId="77777777" w:rsidR="00826348" w:rsidRPr="00826348" w:rsidRDefault="00826348" w:rsidP="00826348"/>
        </w:tc>
        <w:tc>
          <w:tcPr>
            <w:tcW w:w="1701" w:type="dxa"/>
          </w:tcPr>
          <w:p w14:paraId="3DBB8E9F" w14:textId="77777777" w:rsidR="00826348" w:rsidRPr="00826348" w:rsidRDefault="00826348" w:rsidP="00826348">
            <w:pPr>
              <w:rPr>
                <w:vertAlign w:val="superscript"/>
              </w:rPr>
            </w:pPr>
            <w:r w:rsidRPr="00826348">
              <w:t>&lt; 19</w:t>
            </w:r>
            <w:r w:rsidRPr="00826348">
              <w:rPr>
                <w:vertAlign w:val="superscript"/>
              </w:rPr>
              <w:t>o</w:t>
            </w:r>
          </w:p>
        </w:tc>
        <w:tc>
          <w:tcPr>
            <w:tcW w:w="2859" w:type="dxa"/>
          </w:tcPr>
          <w:p w14:paraId="5F5B4CE4" w14:textId="77777777" w:rsidR="00826348" w:rsidRPr="00826348" w:rsidRDefault="00826348" w:rsidP="00826348">
            <w:r w:rsidRPr="00826348">
              <w:t>Bật máy sưởi</w:t>
            </w:r>
          </w:p>
        </w:tc>
      </w:tr>
      <w:tr w:rsidR="00826348" w:rsidRPr="00826348" w14:paraId="48B30AF9" w14:textId="77777777" w:rsidTr="00826348">
        <w:trPr>
          <w:jc w:val="center"/>
        </w:trPr>
        <w:tc>
          <w:tcPr>
            <w:tcW w:w="2252" w:type="dxa"/>
            <w:vMerge w:val="restart"/>
          </w:tcPr>
          <w:p w14:paraId="71669D3A" w14:textId="77777777" w:rsidR="00826348" w:rsidRPr="00826348" w:rsidRDefault="00826348" w:rsidP="00826348">
            <w:r w:rsidRPr="00826348">
              <w:t>Độ ẩm</w:t>
            </w:r>
          </w:p>
        </w:tc>
        <w:tc>
          <w:tcPr>
            <w:tcW w:w="1701" w:type="dxa"/>
          </w:tcPr>
          <w:p w14:paraId="08AAB6C1" w14:textId="77777777" w:rsidR="00826348" w:rsidRPr="00826348" w:rsidRDefault="00826348" w:rsidP="00826348">
            <w:r w:rsidRPr="00826348">
              <w:t>&gt; 85%</w:t>
            </w:r>
          </w:p>
        </w:tc>
        <w:tc>
          <w:tcPr>
            <w:tcW w:w="2859" w:type="dxa"/>
          </w:tcPr>
          <w:p w14:paraId="1831C72F" w14:textId="77777777" w:rsidR="00826348" w:rsidRPr="00826348" w:rsidRDefault="00826348" w:rsidP="00826348">
            <w:r w:rsidRPr="00826348">
              <w:t>Bật máy hút ẩm</w:t>
            </w:r>
          </w:p>
        </w:tc>
      </w:tr>
      <w:tr w:rsidR="00826348" w:rsidRPr="00826348" w14:paraId="3166D1D3" w14:textId="77777777" w:rsidTr="00826348">
        <w:trPr>
          <w:jc w:val="center"/>
        </w:trPr>
        <w:tc>
          <w:tcPr>
            <w:tcW w:w="2252" w:type="dxa"/>
            <w:vMerge/>
          </w:tcPr>
          <w:p w14:paraId="17B8D571" w14:textId="77777777" w:rsidR="00826348" w:rsidRPr="00826348" w:rsidRDefault="00826348" w:rsidP="00826348"/>
        </w:tc>
        <w:tc>
          <w:tcPr>
            <w:tcW w:w="1701" w:type="dxa"/>
          </w:tcPr>
          <w:p w14:paraId="28E10181" w14:textId="77777777" w:rsidR="00826348" w:rsidRPr="00826348" w:rsidRDefault="00826348" w:rsidP="00826348">
            <w:r w:rsidRPr="00826348">
              <w:t>&lt; 40%</w:t>
            </w:r>
          </w:p>
        </w:tc>
        <w:tc>
          <w:tcPr>
            <w:tcW w:w="2859" w:type="dxa"/>
          </w:tcPr>
          <w:p w14:paraId="5B038735" w14:textId="77777777" w:rsidR="00826348" w:rsidRPr="00826348" w:rsidRDefault="00826348" w:rsidP="003C7768">
            <w:pPr>
              <w:keepNext/>
            </w:pPr>
            <w:r w:rsidRPr="00826348">
              <w:t>Bật máy phun sương</w:t>
            </w:r>
          </w:p>
        </w:tc>
      </w:tr>
    </w:tbl>
    <w:p w14:paraId="4BE07D3A" w14:textId="458277FD" w:rsidR="003C7768" w:rsidRDefault="003C7768" w:rsidP="00F168FA">
      <w:pPr>
        <w:pStyle w:val="Caption"/>
        <w:jc w:val="both"/>
      </w:pPr>
    </w:p>
    <w:p w14:paraId="0276FF12" w14:textId="69325B2B" w:rsidR="00826348" w:rsidRPr="00826348" w:rsidRDefault="00826348" w:rsidP="00826348">
      <w:r>
        <w:t xml:space="preserve">Trên hình 2.1 </w:t>
      </w:r>
      <w:r w:rsidR="00920420">
        <w:t>thể hiện</w:t>
      </w:r>
      <w:r>
        <w:t xml:space="preserve"> các thông số và hành động của chế độ điều khiển tự động</w:t>
      </w:r>
      <w:r w:rsidR="00920420">
        <w:t>.</w:t>
      </w:r>
    </w:p>
    <w:p w14:paraId="0BE7AA45" w14:textId="7F7069EB" w:rsidR="00BC20B9" w:rsidRDefault="00BC20B9" w:rsidP="00920420">
      <w:pPr>
        <w:pStyle w:val="Heading2"/>
      </w:pPr>
      <w:bookmarkStart w:id="46" w:name="_Toc75790338"/>
      <w:bookmarkStart w:id="47" w:name="_Toc75950910"/>
      <w:bookmarkStart w:id="48" w:name="_Toc78526349"/>
      <w:r>
        <w:t>Yêu cầu phi chức năng</w:t>
      </w:r>
      <w:bookmarkEnd w:id="46"/>
      <w:bookmarkEnd w:id="47"/>
      <w:bookmarkEnd w:id="48"/>
    </w:p>
    <w:p w14:paraId="7C0C31C6" w14:textId="62EF5482" w:rsidR="00920420" w:rsidRPr="00920420" w:rsidRDefault="00A75954" w:rsidP="00920420">
      <w:r>
        <w:t>Bên cạnh các yêu cầu chức năng ở trên, s</w:t>
      </w:r>
      <w:r w:rsidR="00920420">
        <w:t xml:space="preserve">ản phẩm cuối </w:t>
      </w:r>
      <w:r w:rsidR="009A3C46">
        <w:t>cùng cần phải đảm bảo một số yêu cầu như</w:t>
      </w:r>
      <w:r w:rsidR="00756518">
        <w:t>:</w:t>
      </w:r>
    </w:p>
    <w:p w14:paraId="517BDBFA" w14:textId="5E54976C" w:rsidR="00BC20B9" w:rsidRDefault="00BC20B9" w:rsidP="00EA2945">
      <w:pPr>
        <w:pStyle w:val="ListParagraph"/>
        <w:numPr>
          <w:ilvl w:val="0"/>
          <w:numId w:val="24"/>
        </w:numPr>
      </w:pPr>
      <w:r>
        <w:t>Mạch hoạt động ổn định, chính xác.</w:t>
      </w:r>
    </w:p>
    <w:p w14:paraId="17B2E788" w14:textId="2A2F0F5E" w:rsidR="00BC20B9" w:rsidRDefault="00BC20B9" w:rsidP="00EA2945">
      <w:pPr>
        <w:pStyle w:val="ListParagraph"/>
        <w:numPr>
          <w:ilvl w:val="0"/>
          <w:numId w:val="24"/>
        </w:numPr>
      </w:pPr>
      <w:r>
        <w:t>Sản phẩm nhỏ gọn, kích thước mạch không quá 10 x 15cm, dễ</w:t>
      </w:r>
      <w:r w:rsidR="000C3718">
        <w:t xml:space="preserve"> dàng</w:t>
      </w:r>
      <w:r>
        <w:t xml:space="preserve"> </w:t>
      </w:r>
      <w:r w:rsidR="000C3718">
        <w:t>lắp đặt</w:t>
      </w:r>
      <w:r>
        <w:t>.</w:t>
      </w:r>
    </w:p>
    <w:p w14:paraId="4568FA7D" w14:textId="0D4E0E65" w:rsidR="00BC20B9" w:rsidRDefault="00BC20B9" w:rsidP="00EA2945">
      <w:pPr>
        <w:pStyle w:val="ListParagraph"/>
        <w:numPr>
          <w:ilvl w:val="0"/>
          <w:numId w:val="24"/>
        </w:numPr>
      </w:pPr>
      <w:r>
        <w:t xml:space="preserve">Sản phẩm có giá thành phù hợp, dưới </w:t>
      </w:r>
      <w:r w:rsidR="0089521D">
        <w:t>2</w:t>
      </w:r>
      <w:r>
        <w:t>50.000đ</w:t>
      </w:r>
    </w:p>
    <w:p w14:paraId="675E5C15" w14:textId="29776D0E" w:rsidR="00BC20B9" w:rsidRDefault="00BC20B9" w:rsidP="00EA2945">
      <w:pPr>
        <w:pStyle w:val="ListParagraph"/>
        <w:numPr>
          <w:ilvl w:val="0"/>
          <w:numId w:val="24"/>
        </w:numPr>
      </w:pPr>
      <w:r>
        <w:t>Thông tin độ ẩm, nhiệt độ được đồng bộ trên app, độ trễ không quá 10s.</w:t>
      </w:r>
    </w:p>
    <w:p w14:paraId="29FF8731" w14:textId="1DA6F7A6" w:rsidR="00BC20B9" w:rsidRDefault="00BC20B9" w:rsidP="00EA2945">
      <w:pPr>
        <w:pStyle w:val="ListParagraph"/>
        <w:numPr>
          <w:ilvl w:val="0"/>
          <w:numId w:val="24"/>
        </w:numPr>
      </w:pPr>
      <w:r>
        <w:t>Điều khiển bật tắt trên app có độ trễ không quá 3s</w:t>
      </w:r>
    </w:p>
    <w:p w14:paraId="0CB51F13" w14:textId="7C532B09" w:rsidR="00BC20B9" w:rsidRPr="00BC20B9" w:rsidRDefault="00BC20B9" w:rsidP="00EA2945">
      <w:pPr>
        <w:pStyle w:val="ListParagraph"/>
        <w:numPr>
          <w:ilvl w:val="0"/>
          <w:numId w:val="24"/>
        </w:numPr>
      </w:pPr>
      <w:r>
        <w:t>Giao diện trên app trực quan, dễ sử dụng.</w:t>
      </w:r>
    </w:p>
    <w:p w14:paraId="4E632C3F" w14:textId="44C8D339" w:rsidR="00480046" w:rsidRDefault="00491EEC" w:rsidP="00491EEC">
      <w:pPr>
        <w:pStyle w:val="Heading1"/>
      </w:pPr>
      <w:bookmarkStart w:id="49" w:name="_Toc75790339"/>
      <w:bookmarkStart w:id="50" w:name="_Toc75950911"/>
      <w:bookmarkStart w:id="51" w:name="_Toc78526350"/>
      <w:r>
        <w:lastRenderedPageBreak/>
        <w:t>THIẾT KẾ HỆ THỐNG</w:t>
      </w:r>
      <w:bookmarkEnd w:id="49"/>
      <w:bookmarkEnd w:id="50"/>
      <w:bookmarkEnd w:id="51"/>
    </w:p>
    <w:p w14:paraId="675C1941" w14:textId="77D4CF7B" w:rsidR="006F2DE5" w:rsidRPr="006F2DE5" w:rsidRDefault="006F2DE5" w:rsidP="006F2DE5">
      <w:pPr>
        <w:pStyle w:val="Heading2"/>
      </w:pPr>
      <w:bookmarkStart w:id="52" w:name="_Toc75790340"/>
      <w:bookmarkStart w:id="53" w:name="_Toc75950912"/>
      <w:bookmarkStart w:id="54" w:name="_Toc78526351"/>
      <w:r>
        <w:t>Sơ đồ khối hệ thống</w:t>
      </w:r>
      <w:bookmarkEnd w:id="52"/>
      <w:bookmarkEnd w:id="53"/>
      <w:bookmarkEnd w:id="54"/>
    </w:p>
    <w:p w14:paraId="6B89DB65" w14:textId="77777777" w:rsidR="006F2DE5" w:rsidRDefault="006F2DE5" w:rsidP="006F2DE5">
      <w:pPr>
        <w:keepNext/>
        <w:jc w:val="center"/>
      </w:pPr>
      <w:r>
        <w:rPr>
          <w:noProof/>
        </w:rPr>
        <w:drawing>
          <wp:inline distT="0" distB="0" distL="0" distR="0" wp14:anchorId="2269EF7E" wp14:editId="7483986B">
            <wp:extent cx="5568048" cy="29678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2" cy="2970037"/>
                    </a:xfrm>
                    <a:prstGeom prst="rect">
                      <a:avLst/>
                    </a:prstGeom>
                    <a:noFill/>
                    <a:ln>
                      <a:noFill/>
                    </a:ln>
                  </pic:spPr>
                </pic:pic>
              </a:graphicData>
            </a:graphic>
          </wp:inline>
        </w:drawing>
      </w:r>
    </w:p>
    <w:p w14:paraId="183EEC47" w14:textId="5B882FD2" w:rsidR="00491EEC" w:rsidRDefault="006F2DE5" w:rsidP="006F2DE5">
      <w:pPr>
        <w:pStyle w:val="Caption"/>
      </w:pPr>
      <w:bookmarkStart w:id="55" w:name="_Toc75790374"/>
      <w:bookmarkStart w:id="56" w:name="_Toc75953285"/>
      <w:bookmarkStart w:id="57" w:name="_Toc75953596"/>
      <w:bookmarkStart w:id="58" w:name="_Toc78526388"/>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w:t>
      </w:r>
      <w:r w:rsidR="00E468DA">
        <w:rPr>
          <w:noProof/>
        </w:rPr>
        <w:fldChar w:fldCharType="end"/>
      </w:r>
      <w:r>
        <w:t xml:space="preserve"> Sơ đồ khối của hệ thống</w:t>
      </w:r>
      <w:bookmarkEnd w:id="55"/>
      <w:bookmarkEnd w:id="56"/>
      <w:bookmarkEnd w:id="57"/>
      <w:bookmarkEnd w:id="58"/>
    </w:p>
    <w:p w14:paraId="74740E06" w14:textId="65A3CF24" w:rsidR="006F2DE5" w:rsidRDefault="006F2DE5" w:rsidP="006F2DE5">
      <w:r>
        <w:t>Trên hình 3.1 là sơ đồ khối của hệ thống gồm các thành phần chính:</w:t>
      </w:r>
    </w:p>
    <w:p w14:paraId="10581600" w14:textId="2773E637" w:rsidR="00AE70D2" w:rsidRDefault="00AE70D2" w:rsidP="00A06F87">
      <w:pPr>
        <w:pStyle w:val="ListParagraph"/>
        <w:numPr>
          <w:ilvl w:val="0"/>
          <w:numId w:val="9"/>
        </w:numPr>
      </w:pPr>
      <w:r>
        <w:t xml:space="preserve">Khối cảm biến: thực hiện đo giá trị nhiệt độ và độ ẩm từ bên ngoài môi trường, chuyển thông tin đó thành dạng tín hiệu điện đưa đến khối điều khiển để xử lý. </w:t>
      </w:r>
    </w:p>
    <w:p w14:paraId="7AD15F72" w14:textId="6B75F639" w:rsidR="006F2DE5" w:rsidRDefault="006F2DE5" w:rsidP="006F2DE5">
      <w:pPr>
        <w:pStyle w:val="ListParagraph"/>
        <w:numPr>
          <w:ilvl w:val="0"/>
          <w:numId w:val="9"/>
        </w:numPr>
      </w:pPr>
      <w:r>
        <w:t>Khối điều</w:t>
      </w:r>
      <w:r w:rsidR="00AE70D2">
        <w:t xml:space="preserve"> </w:t>
      </w:r>
      <w:r w:rsidR="00AE70D2" w:rsidRPr="00AE70D2">
        <w:t>khiển</w:t>
      </w:r>
      <w:r>
        <w:t xml:space="preserve"> </w:t>
      </w:r>
      <w:r w:rsidR="00AE70D2">
        <w:t>:</w:t>
      </w:r>
      <w:r>
        <w:t xml:space="preserve"> </w:t>
      </w:r>
      <w:r w:rsidR="00AE70D2">
        <w:t>Xử lý thông tin, đ</w:t>
      </w:r>
      <w:r>
        <w:t>ọc</w:t>
      </w:r>
      <w:r w:rsidR="00AE70D2">
        <w:t xml:space="preserve"> dữ liệu</w:t>
      </w:r>
      <w:r>
        <w:t xml:space="preserve"> nhiệt độ, độ ẩm từ cảm biến</w:t>
      </w:r>
      <w:r w:rsidR="00A66292">
        <w:t xml:space="preserve"> DHT11</w:t>
      </w:r>
      <w:r>
        <w:t xml:space="preserve"> gửi lên App</w:t>
      </w:r>
      <w:r w:rsidR="00AE70D2">
        <w:t xml:space="preserve"> Blynk qua Sever</w:t>
      </w:r>
      <w:r w:rsidR="00A66292">
        <w:t>, thực hiện các lệnh xử lý thông tin để đưa ra tín hiệu điều khiển tới relay.</w:t>
      </w:r>
      <w:r>
        <w:t xml:space="preserve"> </w:t>
      </w:r>
      <w:r w:rsidR="00A66292">
        <w:t>K</w:t>
      </w:r>
      <w:r>
        <w:t xml:space="preserve">hối điều khiển còn có nhiệm vụ đọc và giải mã lệnh nhận được từ giao diện trên </w:t>
      </w:r>
      <w:r w:rsidR="00AE70D2">
        <w:t xml:space="preserve">App </w:t>
      </w:r>
      <w:r>
        <w:t>Blynk</w:t>
      </w:r>
      <w:r w:rsidR="00A66292">
        <w:t xml:space="preserve"> mà</w:t>
      </w:r>
      <w:r>
        <w:t xml:space="preserve"> người dùng đưa ra</w:t>
      </w:r>
      <w:r w:rsidR="00A06F87">
        <w:t>.</w:t>
      </w:r>
    </w:p>
    <w:p w14:paraId="507FC2A8" w14:textId="52983DDB" w:rsidR="006F2DE5" w:rsidRDefault="008A37E6" w:rsidP="006F2DE5">
      <w:pPr>
        <w:pStyle w:val="ListParagraph"/>
        <w:numPr>
          <w:ilvl w:val="0"/>
          <w:numId w:val="9"/>
        </w:numPr>
      </w:pPr>
      <w:bookmarkStart w:id="59" w:name="_Hlk75653643"/>
      <w:r>
        <w:t>Khối đóng ngắt tải</w:t>
      </w:r>
      <w:bookmarkEnd w:id="59"/>
      <w:r>
        <w:t>: nhận tín hiệu điều khiển từ vi xử lý và thực hiện đóng ngắt tải. Tải ở đây là các thiết bị điện công suất nhỏ trong gia đình như đèn, quạt, …</w:t>
      </w:r>
    </w:p>
    <w:p w14:paraId="33BD6CA0" w14:textId="2964D657" w:rsidR="008A37E6" w:rsidRDefault="008A37E6" w:rsidP="006F2DE5">
      <w:pPr>
        <w:pStyle w:val="ListParagraph"/>
        <w:numPr>
          <w:ilvl w:val="0"/>
          <w:numId w:val="9"/>
        </w:numPr>
      </w:pPr>
      <w:r>
        <w:t>Khối hiển thị: Hiển thị dữ liệu nhiệt độ, độ ẩm được gửi từ khối điều khiển, đồng thời nhận lệnh điều khiển từ người dùng và gửi về khối điều khiển.</w:t>
      </w:r>
    </w:p>
    <w:p w14:paraId="584E97D4" w14:textId="31209327" w:rsidR="006F2DE5" w:rsidRDefault="00C91E80" w:rsidP="006F2DE5">
      <w:pPr>
        <w:pStyle w:val="ListParagraph"/>
        <w:numPr>
          <w:ilvl w:val="0"/>
          <w:numId w:val="9"/>
        </w:numPr>
      </w:pPr>
      <w:r>
        <w:t>Khối nguồn: Cung cấp nguồn điện cho khối điều khiển, cảm biến và khối đóng ngắt tải hoạt động ổn định với mức điện áp 5V.</w:t>
      </w:r>
    </w:p>
    <w:p w14:paraId="49BA163C" w14:textId="4E21CC08" w:rsidR="00D15AF5" w:rsidRDefault="00D15AF5" w:rsidP="00D15AF5">
      <w:pPr>
        <w:pStyle w:val="Heading2"/>
      </w:pPr>
      <w:bookmarkStart w:id="60" w:name="_Toc75790341"/>
      <w:bookmarkStart w:id="61" w:name="_Toc75950913"/>
      <w:bookmarkStart w:id="62" w:name="_Toc78526352"/>
      <w:r>
        <w:lastRenderedPageBreak/>
        <w:t>Chi tiết từng khối hệ thống</w:t>
      </w:r>
      <w:bookmarkEnd w:id="60"/>
      <w:bookmarkEnd w:id="61"/>
      <w:bookmarkEnd w:id="62"/>
    </w:p>
    <w:p w14:paraId="019D2527" w14:textId="155C2B31" w:rsidR="00D15AF5" w:rsidRDefault="00D15AF5" w:rsidP="00D15AF5">
      <w:pPr>
        <w:pStyle w:val="Heading3"/>
      </w:pPr>
      <w:bookmarkStart w:id="63" w:name="_Toc75790342"/>
      <w:bookmarkStart w:id="64" w:name="_Toc75950914"/>
      <w:bookmarkStart w:id="65" w:name="_Toc78526353"/>
      <w:r>
        <w:t>Khối cảm biến</w:t>
      </w:r>
      <w:bookmarkEnd w:id="63"/>
      <w:bookmarkEnd w:id="64"/>
      <w:bookmarkEnd w:id="65"/>
    </w:p>
    <w:p w14:paraId="0BF1AE67" w14:textId="6A49D11F" w:rsidR="00D46839" w:rsidRDefault="00D46839" w:rsidP="00D46839">
      <w:r>
        <w:t>Với yêu cầu về dải đo và sai số đo nhiệt độ và độ ẩm, ta thấy trên thị trường hiện nay có 2 loại cảm biến là DHT11 và DHT22 khá phổ biến, dễ mua, và đáp ứng yêu cầu</w:t>
      </w:r>
      <w:r w:rsidR="00725D16">
        <w:t xml:space="preserve"> đề ra</w:t>
      </w:r>
      <w:r>
        <w:t>.</w:t>
      </w:r>
      <w:r w:rsidR="00725D16">
        <w:t xml:space="preserve"> Dưới đây là so sánh về các thông số của 2 loại cảm biến trên:</w:t>
      </w:r>
    </w:p>
    <w:p w14:paraId="15598CF9" w14:textId="1586EA67" w:rsidR="00761EEB" w:rsidRDefault="00761EEB" w:rsidP="00761EEB">
      <w:pPr>
        <w:pStyle w:val="Caption"/>
        <w:keepNext/>
      </w:pPr>
      <w:bookmarkStart w:id="66" w:name="_Toc75952942"/>
      <w:r>
        <w:t xml:space="preserve">Bảng </w:t>
      </w:r>
      <w:fldSimple w:instr=" STYLEREF 1 \s ">
        <w:r w:rsidR="00C9274A">
          <w:rPr>
            <w:noProof/>
          </w:rPr>
          <w:t>3</w:t>
        </w:r>
      </w:fldSimple>
      <w:r>
        <w:t>.</w:t>
      </w:r>
      <w:fldSimple w:instr=" SEQ Bảng \* ARABIC \s 1 ">
        <w:r w:rsidR="00C9274A">
          <w:rPr>
            <w:noProof/>
          </w:rPr>
          <w:t>1</w:t>
        </w:r>
      </w:fldSimple>
      <w:r>
        <w:t xml:space="preserve"> Bảng so sánh cảm biến DHT11 và DHT22</w:t>
      </w:r>
      <w:bookmarkEnd w:id="66"/>
    </w:p>
    <w:tbl>
      <w:tblPr>
        <w:tblStyle w:val="TableGrid"/>
        <w:tblW w:w="0" w:type="auto"/>
        <w:jc w:val="center"/>
        <w:tblLook w:val="04A0" w:firstRow="1" w:lastRow="0" w:firstColumn="1" w:lastColumn="0" w:noHBand="0" w:noVBand="1"/>
      </w:tblPr>
      <w:tblGrid>
        <w:gridCol w:w="2689"/>
        <w:gridCol w:w="3118"/>
        <w:gridCol w:w="3119"/>
      </w:tblGrid>
      <w:tr w:rsidR="007F14C0" w14:paraId="051F6F08" w14:textId="77777777" w:rsidTr="00D46839">
        <w:trPr>
          <w:jc w:val="center"/>
        </w:trPr>
        <w:tc>
          <w:tcPr>
            <w:tcW w:w="2689" w:type="dxa"/>
          </w:tcPr>
          <w:p w14:paraId="2BA8BD49" w14:textId="769D0C16" w:rsidR="007F14C0" w:rsidRPr="00596908" w:rsidRDefault="007F14C0" w:rsidP="007F14C0">
            <w:pPr>
              <w:rPr>
                <w:b/>
                <w:bCs/>
              </w:rPr>
            </w:pPr>
            <w:r w:rsidRPr="00D15AF5">
              <w:rPr>
                <w:b/>
                <w:bCs/>
              </w:rPr>
              <w:t>Tiêu chí </w:t>
            </w:r>
          </w:p>
        </w:tc>
        <w:tc>
          <w:tcPr>
            <w:tcW w:w="3118" w:type="dxa"/>
          </w:tcPr>
          <w:p w14:paraId="03726FFE" w14:textId="01E58FC6" w:rsidR="007F14C0" w:rsidRPr="00596908" w:rsidRDefault="007F14C0" w:rsidP="007F14C0">
            <w:pPr>
              <w:rPr>
                <w:b/>
                <w:bCs/>
              </w:rPr>
            </w:pPr>
            <w:r w:rsidRPr="00D15AF5">
              <w:rPr>
                <w:b/>
                <w:bCs/>
              </w:rPr>
              <w:t>DHT11</w:t>
            </w:r>
          </w:p>
        </w:tc>
        <w:tc>
          <w:tcPr>
            <w:tcW w:w="3119" w:type="dxa"/>
          </w:tcPr>
          <w:p w14:paraId="583F07EA" w14:textId="5EC94212" w:rsidR="007F14C0" w:rsidRPr="00596908" w:rsidRDefault="007F14C0" w:rsidP="007F14C0">
            <w:pPr>
              <w:rPr>
                <w:b/>
                <w:bCs/>
              </w:rPr>
            </w:pPr>
            <w:r w:rsidRPr="00D15AF5">
              <w:rPr>
                <w:b/>
                <w:bCs/>
              </w:rPr>
              <w:t>DHT22</w:t>
            </w:r>
          </w:p>
        </w:tc>
      </w:tr>
      <w:tr w:rsidR="007F14C0" w14:paraId="1BE14548" w14:textId="77777777" w:rsidTr="00D46839">
        <w:trPr>
          <w:jc w:val="center"/>
        </w:trPr>
        <w:tc>
          <w:tcPr>
            <w:tcW w:w="2689" w:type="dxa"/>
          </w:tcPr>
          <w:p w14:paraId="21F34346" w14:textId="69F88DA5" w:rsidR="007F14C0" w:rsidRDefault="007F14C0" w:rsidP="007F14C0">
            <w:r w:rsidRPr="00D15AF5">
              <w:t>Nguồn</w:t>
            </w:r>
          </w:p>
        </w:tc>
        <w:tc>
          <w:tcPr>
            <w:tcW w:w="3118" w:type="dxa"/>
          </w:tcPr>
          <w:p w14:paraId="0C68A535" w14:textId="7F5EF35D" w:rsidR="007F14C0" w:rsidRDefault="007F14C0" w:rsidP="007F14C0">
            <w:r w:rsidRPr="00D15AF5">
              <w:t>3-5V</w:t>
            </w:r>
          </w:p>
        </w:tc>
        <w:tc>
          <w:tcPr>
            <w:tcW w:w="3119" w:type="dxa"/>
          </w:tcPr>
          <w:p w14:paraId="25968E63" w14:textId="78AB43B9" w:rsidR="007F14C0" w:rsidRDefault="007F14C0" w:rsidP="007F14C0">
            <w:r w:rsidRPr="00D15AF5">
              <w:t>3,3-6V</w:t>
            </w:r>
          </w:p>
        </w:tc>
      </w:tr>
      <w:tr w:rsidR="007F14C0" w14:paraId="48AE4A4B" w14:textId="77777777" w:rsidTr="00D46839">
        <w:trPr>
          <w:jc w:val="center"/>
        </w:trPr>
        <w:tc>
          <w:tcPr>
            <w:tcW w:w="2689" w:type="dxa"/>
          </w:tcPr>
          <w:p w14:paraId="2C2BA26A" w14:textId="5D5203AC" w:rsidR="007F14C0" w:rsidRDefault="007F14C0" w:rsidP="007F14C0">
            <w:r w:rsidRPr="00D15AF5">
              <w:t xml:space="preserve">Khoảng độ ẩm </w:t>
            </w:r>
          </w:p>
        </w:tc>
        <w:tc>
          <w:tcPr>
            <w:tcW w:w="3118" w:type="dxa"/>
          </w:tcPr>
          <w:p w14:paraId="21028C62" w14:textId="2E63B3E1" w:rsidR="007F14C0" w:rsidRDefault="007F14C0" w:rsidP="007F14C0">
            <w:r w:rsidRPr="00D15AF5">
              <w:rPr>
                <w:lang w:val="fi-FI"/>
              </w:rPr>
              <w:t xml:space="preserve">20 – 80%RH với sai số 5%. </w:t>
            </w:r>
          </w:p>
        </w:tc>
        <w:tc>
          <w:tcPr>
            <w:tcW w:w="3119" w:type="dxa"/>
          </w:tcPr>
          <w:p w14:paraId="79D05733" w14:textId="41F882C6" w:rsidR="007F14C0" w:rsidRDefault="007F14C0" w:rsidP="007F14C0">
            <w:r w:rsidRPr="00D15AF5">
              <w:rPr>
                <w:lang w:val="fi-FI"/>
              </w:rPr>
              <w:t>100%RH với sai số 2-5%.</w:t>
            </w:r>
          </w:p>
        </w:tc>
      </w:tr>
      <w:tr w:rsidR="007F14C0" w14:paraId="15B13279" w14:textId="77777777" w:rsidTr="00D46839">
        <w:trPr>
          <w:jc w:val="center"/>
        </w:trPr>
        <w:tc>
          <w:tcPr>
            <w:tcW w:w="2689" w:type="dxa"/>
          </w:tcPr>
          <w:p w14:paraId="6165085E" w14:textId="75BDBD11" w:rsidR="007F14C0" w:rsidRDefault="007F14C0" w:rsidP="007F14C0">
            <w:r w:rsidRPr="00D15AF5">
              <w:t>Khoảng nhiệt độ</w:t>
            </w:r>
          </w:p>
        </w:tc>
        <w:tc>
          <w:tcPr>
            <w:tcW w:w="3118" w:type="dxa"/>
          </w:tcPr>
          <w:p w14:paraId="7BFEF847" w14:textId="0B0B3EE6" w:rsidR="007F14C0" w:rsidRDefault="007F14C0" w:rsidP="007F14C0">
            <w:r w:rsidRPr="00D15AF5">
              <w:rPr>
                <w:lang w:val="fi-FI"/>
              </w:rPr>
              <w:t> 0 – 50°C sai số ±2°C.</w:t>
            </w:r>
          </w:p>
        </w:tc>
        <w:tc>
          <w:tcPr>
            <w:tcW w:w="3119" w:type="dxa"/>
          </w:tcPr>
          <w:p w14:paraId="7F87BED7" w14:textId="4978ABA3" w:rsidR="007F14C0" w:rsidRDefault="007F14C0" w:rsidP="007F14C0">
            <w:r w:rsidRPr="00D15AF5">
              <w:rPr>
                <w:lang w:val="fi-FI"/>
              </w:rPr>
              <w:t>-40 to 80°C sai số ±0.5°C.</w:t>
            </w:r>
          </w:p>
        </w:tc>
      </w:tr>
      <w:tr w:rsidR="007F14C0" w14:paraId="6B815A18" w14:textId="77777777" w:rsidTr="00D46839">
        <w:trPr>
          <w:jc w:val="center"/>
        </w:trPr>
        <w:tc>
          <w:tcPr>
            <w:tcW w:w="2689" w:type="dxa"/>
          </w:tcPr>
          <w:p w14:paraId="49EA02E1" w14:textId="355D5AE4" w:rsidR="007F14C0" w:rsidRDefault="007F14C0" w:rsidP="007F14C0">
            <w:r w:rsidRPr="00D15AF5">
              <w:t>Tần số lấy mẫu tối đa</w:t>
            </w:r>
          </w:p>
        </w:tc>
        <w:tc>
          <w:tcPr>
            <w:tcW w:w="3118" w:type="dxa"/>
          </w:tcPr>
          <w:p w14:paraId="317D510C" w14:textId="5974AC07" w:rsidR="007F14C0" w:rsidRDefault="007F14C0" w:rsidP="007F14C0">
            <w:r w:rsidRPr="00D15AF5">
              <w:t>1Hz (1 giây 1 lần)</w:t>
            </w:r>
          </w:p>
        </w:tc>
        <w:tc>
          <w:tcPr>
            <w:tcW w:w="3119" w:type="dxa"/>
          </w:tcPr>
          <w:p w14:paraId="2F9B14FF" w14:textId="6BF86228" w:rsidR="007F14C0" w:rsidRDefault="007F14C0" w:rsidP="007F14C0">
            <w:r w:rsidRPr="00D15AF5">
              <w:t> 0.5Hz (2 giây 1 lần)</w:t>
            </w:r>
          </w:p>
        </w:tc>
      </w:tr>
      <w:tr w:rsidR="007F14C0" w14:paraId="098CDEDE" w14:textId="77777777" w:rsidTr="00D46839">
        <w:trPr>
          <w:jc w:val="center"/>
        </w:trPr>
        <w:tc>
          <w:tcPr>
            <w:tcW w:w="2689" w:type="dxa"/>
          </w:tcPr>
          <w:p w14:paraId="5C6A344B" w14:textId="32DA7BAA" w:rsidR="007F14C0" w:rsidRDefault="007F14C0" w:rsidP="007F14C0">
            <w:r w:rsidRPr="00D15AF5">
              <w:t>Kích th</w:t>
            </w:r>
            <w:r w:rsidRPr="00D15AF5">
              <w:rPr>
                <w:lang w:val="vi-VN"/>
              </w:rPr>
              <w:t>ư</w:t>
            </w:r>
            <w:r w:rsidRPr="00D15AF5">
              <w:t xml:space="preserve">ớc </w:t>
            </w:r>
          </w:p>
        </w:tc>
        <w:tc>
          <w:tcPr>
            <w:tcW w:w="3118" w:type="dxa"/>
          </w:tcPr>
          <w:p w14:paraId="7164F889" w14:textId="02C6E83A" w:rsidR="007F14C0" w:rsidRDefault="007F14C0" w:rsidP="007F14C0">
            <w:r w:rsidRPr="00D15AF5">
              <w:rPr>
                <w:lang w:val="fi-FI"/>
              </w:rPr>
              <w:t> 15mm x 12mm x 5.5mm.</w:t>
            </w:r>
          </w:p>
        </w:tc>
        <w:tc>
          <w:tcPr>
            <w:tcW w:w="3119" w:type="dxa"/>
          </w:tcPr>
          <w:p w14:paraId="499F9110" w14:textId="23C7A6C7" w:rsidR="007F14C0" w:rsidRDefault="007F14C0" w:rsidP="007F14C0">
            <w:r w:rsidRPr="00D15AF5">
              <w:t>27mm x 59mm x 13.5mm </w:t>
            </w:r>
          </w:p>
        </w:tc>
      </w:tr>
      <w:tr w:rsidR="007F14C0" w14:paraId="587BC216" w14:textId="77777777" w:rsidTr="00D46839">
        <w:trPr>
          <w:jc w:val="center"/>
        </w:trPr>
        <w:tc>
          <w:tcPr>
            <w:tcW w:w="2689" w:type="dxa"/>
          </w:tcPr>
          <w:p w14:paraId="6454B604" w14:textId="1ED1B976" w:rsidR="007F14C0" w:rsidRPr="00D15AF5" w:rsidRDefault="007F14C0" w:rsidP="007F14C0">
            <w:r w:rsidRPr="00D15AF5">
              <w:t>Giá tiền </w:t>
            </w:r>
          </w:p>
        </w:tc>
        <w:tc>
          <w:tcPr>
            <w:tcW w:w="3118" w:type="dxa"/>
          </w:tcPr>
          <w:p w14:paraId="20D79112" w14:textId="6EC493D2" w:rsidR="007F14C0" w:rsidRPr="00D15AF5" w:rsidRDefault="007F14C0" w:rsidP="007F14C0">
            <w:pPr>
              <w:rPr>
                <w:lang w:val="fi-FI"/>
              </w:rPr>
            </w:pPr>
            <w:r w:rsidRPr="00D15AF5">
              <w:t>25.000đ</w:t>
            </w:r>
          </w:p>
        </w:tc>
        <w:tc>
          <w:tcPr>
            <w:tcW w:w="3119" w:type="dxa"/>
          </w:tcPr>
          <w:p w14:paraId="08E51C4F" w14:textId="0667C2B9" w:rsidR="007F14C0" w:rsidRPr="00D15AF5" w:rsidRDefault="007F14C0" w:rsidP="00D46839">
            <w:pPr>
              <w:keepNext/>
            </w:pPr>
            <w:r w:rsidRPr="00D15AF5">
              <w:t>95.000đ</w:t>
            </w:r>
          </w:p>
        </w:tc>
      </w:tr>
    </w:tbl>
    <w:p w14:paraId="0A15CD8E" w14:textId="42474012" w:rsidR="007F14C0" w:rsidRPr="007F14C0" w:rsidRDefault="007F14C0" w:rsidP="00761EEB">
      <w:pPr>
        <w:pStyle w:val="Caption"/>
        <w:jc w:val="both"/>
      </w:pPr>
    </w:p>
    <w:p w14:paraId="6EC7FF53" w14:textId="01A9DB38" w:rsidR="00D15AF5" w:rsidRDefault="00725D16" w:rsidP="00D15AF5">
      <w:r>
        <w:t>Từ</w:t>
      </w:r>
      <w:r w:rsidR="00C02008">
        <w:t xml:space="preserve"> </w:t>
      </w:r>
      <w:r w:rsidR="00C02008" w:rsidRPr="00C02008">
        <w:t>so</w:t>
      </w:r>
      <w:r w:rsidR="00C02008">
        <w:t xml:space="preserve"> </w:t>
      </w:r>
      <w:r w:rsidR="00C02008" w:rsidRPr="00C02008">
        <w:t>sánh 2 loại cảm biến</w:t>
      </w:r>
      <w:r w:rsidR="00C02008">
        <w:t xml:space="preserve"> trên b</w:t>
      </w:r>
      <w:r>
        <w:t>ảng 3.1</w:t>
      </w:r>
      <w:r w:rsidR="00A632EA">
        <w:t>,</w:t>
      </w:r>
      <w:r w:rsidR="00C02008">
        <w:t xml:space="preserve"> </w:t>
      </w:r>
      <w:r>
        <w:t xml:space="preserve">ta lựa chọn cảm biến DHT11 do có giá thành rẻ hơn nhiều nhưng vẫn đáp ứng đủ yêu cầu đề tài. </w:t>
      </w:r>
    </w:p>
    <w:p w14:paraId="0CA1CDDE" w14:textId="17474278" w:rsidR="00725D16" w:rsidRDefault="00725D16" w:rsidP="00725D16">
      <w:r>
        <w:t>DHT11 gửi và nhận dữ liệu với một dây tín hiệu DATA qua giao tiếp 1-wire</w:t>
      </w:r>
      <w:r w:rsidR="00FE3041">
        <w:t>.</w:t>
      </w:r>
      <w:r>
        <w:t xml:space="preserve"> </w:t>
      </w:r>
      <w:r w:rsidR="00FE3041" w:rsidRPr="00FE3041">
        <w:t>Dữ liệu truyền về của DHT11 gồm: 40bit dữ liệu theo thứ tự: 8 bit biểu thị phần nguyên của độ ẩm + 8 bit biểu thị phần thập phân của độ ẩm + 8 bit biểu thị phần nguyên của nhiệt độ + 8 bit biểu thị phần thập phân của nhiệt độ + 8 bit checksum.</w:t>
      </w:r>
      <w:r w:rsidR="00FE3041">
        <w:t xml:space="preserve"> P</w:t>
      </w:r>
      <w:r>
        <w:t xml:space="preserve">hải đảm bảo sao cho ở chế độ chờ (idle) dây DATA có </w:t>
      </w:r>
      <w:r w:rsidR="004F3B24">
        <w:t>điện áp</w:t>
      </w:r>
      <w:r>
        <w:t xml:space="preserve"> ở mức cao, nên trong mạch sử dụng DHT11, dây DATA phải được mắc với một trở kéo bên ngoài (thông thường giá trị là 4.7kΩ). </w:t>
      </w:r>
    </w:p>
    <w:p w14:paraId="42027119" w14:textId="77777777" w:rsidR="00F074B6" w:rsidRDefault="00725D16" w:rsidP="00F074B6">
      <w:pPr>
        <w:keepNext/>
        <w:jc w:val="center"/>
      </w:pPr>
      <w:r>
        <w:rPr>
          <w:noProof/>
        </w:rPr>
        <w:lastRenderedPageBreak/>
        <w:drawing>
          <wp:inline distT="0" distB="0" distL="0" distR="0" wp14:anchorId="42B2E13A" wp14:editId="12C5DE61">
            <wp:extent cx="3944203" cy="2878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8167" cy="2881683"/>
                    </a:xfrm>
                    <a:prstGeom prst="rect">
                      <a:avLst/>
                    </a:prstGeom>
                    <a:noFill/>
                    <a:ln>
                      <a:noFill/>
                    </a:ln>
                  </pic:spPr>
                </pic:pic>
              </a:graphicData>
            </a:graphic>
          </wp:inline>
        </w:drawing>
      </w:r>
    </w:p>
    <w:p w14:paraId="5C8F04EA" w14:textId="76594DF3" w:rsidR="00725D16" w:rsidRDefault="00F074B6" w:rsidP="00F074B6">
      <w:pPr>
        <w:pStyle w:val="Caption"/>
      </w:pPr>
      <w:bookmarkStart w:id="67" w:name="_Toc75790375"/>
      <w:bookmarkStart w:id="68" w:name="_Toc75953286"/>
      <w:bookmarkStart w:id="69" w:name="_Toc75953597"/>
      <w:bookmarkStart w:id="70" w:name="_Toc78526389"/>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2</w:t>
      </w:r>
      <w:r w:rsidR="00E468DA">
        <w:rPr>
          <w:noProof/>
        </w:rPr>
        <w:fldChar w:fldCharType="end"/>
      </w:r>
      <w:r>
        <w:t xml:space="preserve"> Hai kiểu cảm biến DHT11 trên thị trường</w:t>
      </w:r>
      <w:bookmarkEnd w:id="67"/>
      <w:bookmarkEnd w:id="68"/>
      <w:bookmarkEnd w:id="69"/>
      <w:bookmarkEnd w:id="70"/>
    </w:p>
    <w:p w14:paraId="7E35504A" w14:textId="4C6B1E97" w:rsidR="00F074B6" w:rsidRDefault="008D3D6B" w:rsidP="00F074B6">
      <w:r>
        <w:t>Như trên hình 3.2, h</w:t>
      </w:r>
      <w:r w:rsidR="00F074B6" w:rsidRPr="00F074B6">
        <w:t>iện nay</w:t>
      </w:r>
      <w:r>
        <w:t xml:space="preserve"> </w:t>
      </w:r>
      <w:r w:rsidR="00F074B6" w:rsidRPr="00F074B6">
        <w:t>ngoài thị trường có hai loại đóng gói cho DHT11: 3 chân (dạng module cảm biến) và 4 chân.</w:t>
      </w:r>
      <w:r w:rsidR="00F074B6">
        <w:t xml:space="preserve"> Ta chọn sử dụng loại module cảm biến đã có sẵn điện trở kéo.</w:t>
      </w:r>
    </w:p>
    <w:p w14:paraId="35F35EAF" w14:textId="15D72933" w:rsidR="00D80166" w:rsidRDefault="00D80166" w:rsidP="00D80166">
      <w:pPr>
        <w:pStyle w:val="Heading3"/>
      </w:pPr>
      <w:bookmarkStart w:id="71" w:name="_Toc75790343"/>
      <w:bookmarkStart w:id="72" w:name="_Toc75950915"/>
      <w:bookmarkStart w:id="73" w:name="_Toc78526354"/>
      <w:r>
        <w:t>Khối điều khiển</w:t>
      </w:r>
      <w:bookmarkEnd w:id="71"/>
      <w:bookmarkEnd w:id="72"/>
      <w:bookmarkEnd w:id="73"/>
    </w:p>
    <w:p w14:paraId="2C5742F6" w14:textId="77777777" w:rsidR="0025305F" w:rsidRDefault="0025305F" w:rsidP="0025305F">
      <w:r>
        <w:t>Theo yêu cầu chức năng của sản phẩm, ta có thể xác định các yêu cầu cho khối xử lý trung tâm như sau:</w:t>
      </w:r>
    </w:p>
    <w:p w14:paraId="2AB0926A" w14:textId="59EEBC20" w:rsidR="0025305F" w:rsidRPr="0025305F" w:rsidRDefault="0025305F" w:rsidP="0025305F">
      <w:pPr>
        <w:pStyle w:val="ListParagraph"/>
        <w:numPr>
          <w:ilvl w:val="0"/>
          <w:numId w:val="10"/>
        </w:numPr>
      </w:pPr>
      <w:r w:rsidRPr="0025305F">
        <w:t xml:space="preserve">Có kết nối </w:t>
      </w:r>
      <w:r>
        <w:t>W</w:t>
      </w:r>
      <w:r w:rsidRPr="0025305F">
        <w:t>ifi</w:t>
      </w:r>
      <w:r w:rsidR="009B2B62">
        <w:t xml:space="preserve"> để gửi dữ liệu lên App Blynk</w:t>
      </w:r>
    </w:p>
    <w:p w14:paraId="52EDA514" w14:textId="75A3B722" w:rsidR="0025305F" w:rsidRPr="0025305F" w:rsidRDefault="0025305F" w:rsidP="0025305F">
      <w:pPr>
        <w:pStyle w:val="ListParagraph"/>
        <w:numPr>
          <w:ilvl w:val="0"/>
          <w:numId w:val="10"/>
        </w:numPr>
      </w:pPr>
      <w:r w:rsidRPr="0025305F">
        <w:t xml:space="preserve">Tối thiểu </w:t>
      </w:r>
      <w:r>
        <w:t>7</w:t>
      </w:r>
      <w:r w:rsidRPr="0025305F">
        <w:t xml:space="preserve"> GPIO (</w:t>
      </w:r>
      <w:r>
        <w:t>1</w:t>
      </w:r>
      <w:r w:rsidRPr="0025305F">
        <w:t xml:space="preserve"> INPUT và </w:t>
      </w:r>
      <w:r>
        <w:t>6</w:t>
      </w:r>
      <w:r w:rsidRPr="0025305F">
        <w:t xml:space="preserve"> OUTPUT)</w:t>
      </w:r>
    </w:p>
    <w:p w14:paraId="01E2CF6E" w14:textId="294529D0" w:rsidR="0025305F" w:rsidRPr="0025305F" w:rsidRDefault="0025305F" w:rsidP="0025305F">
      <w:pPr>
        <w:pStyle w:val="ListParagraph"/>
        <w:numPr>
          <w:ilvl w:val="0"/>
          <w:numId w:val="10"/>
        </w:numPr>
      </w:pPr>
      <w:r w:rsidRPr="0025305F">
        <w:t>Tiết kiệm năng lượng (dòng tiêu thụ &lt; 300mA)</w:t>
      </w:r>
    </w:p>
    <w:p w14:paraId="753C564C" w14:textId="64A356A1" w:rsidR="0025305F" w:rsidRPr="0025305F" w:rsidRDefault="0025305F" w:rsidP="0025305F">
      <w:pPr>
        <w:pStyle w:val="ListParagraph"/>
        <w:numPr>
          <w:ilvl w:val="0"/>
          <w:numId w:val="10"/>
        </w:numPr>
      </w:pPr>
      <w:r w:rsidRPr="0025305F">
        <w:t>Tích hợp sẵn antenna trên chip</w:t>
      </w:r>
    </w:p>
    <w:p w14:paraId="26C78950" w14:textId="1A1E23B1" w:rsidR="0025305F" w:rsidRDefault="0025305F" w:rsidP="0025305F">
      <w:r>
        <w:t>Dựa trên các yêu cầu đặt ra, nhóm đã lựa chọn 2 phương án module Vi điều khiển:</w:t>
      </w:r>
    </w:p>
    <w:p w14:paraId="4FEB9B9A" w14:textId="3A6094AE" w:rsidR="0025305F" w:rsidRDefault="0025305F" w:rsidP="0025305F">
      <w:pPr>
        <w:pStyle w:val="ListParagraph"/>
        <w:numPr>
          <w:ilvl w:val="0"/>
          <w:numId w:val="11"/>
        </w:numPr>
      </w:pPr>
      <w:r>
        <w:t>ESP32</w:t>
      </w:r>
    </w:p>
    <w:p w14:paraId="7A5457E6" w14:textId="5C961836" w:rsidR="00D80166" w:rsidRDefault="0025305F" w:rsidP="0025305F">
      <w:pPr>
        <w:pStyle w:val="ListParagraph"/>
        <w:numPr>
          <w:ilvl w:val="0"/>
          <w:numId w:val="11"/>
        </w:numPr>
      </w:pPr>
      <w:r>
        <w:t>ESP8266</w:t>
      </w:r>
    </w:p>
    <w:p w14:paraId="052BA710" w14:textId="77777777" w:rsidR="00923F6B" w:rsidRDefault="00923F6B" w:rsidP="00923F6B"/>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424"/>
      </w:tblGrid>
      <w:tr w:rsidR="00923F6B" w14:paraId="02B69498" w14:textId="77777777" w:rsidTr="00923F6B">
        <w:tc>
          <w:tcPr>
            <w:tcW w:w="4277" w:type="dxa"/>
          </w:tcPr>
          <w:p w14:paraId="6B29BE36" w14:textId="77777777" w:rsidR="009B155C" w:rsidRDefault="00923F6B" w:rsidP="009B155C">
            <w:pPr>
              <w:keepNext/>
              <w:ind w:left="-102" w:right="-87"/>
            </w:pPr>
            <w:r w:rsidRPr="00923F6B">
              <w:rPr>
                <w:noProof/>
              </w:rPr>
              <w:lastRenderedPageBreak/>
              <w:drawing>
                <wp:inline distT="0" distB="0" distL="0" distR="0" wp14:anchorId="4BAEF6D3" wp14:editId="4E79E1E1">
                  <wp:extent cx="2456597" cy="2456597"/>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3208" cy="2473208"/>
                          </a:xfrm>
                          <a:prstGeom prst="rect">
                            <a:avLst/>
                          </a:prstGeom>
                        </pic:spPr>
                      </pic:pic>
                    </a:graphicData>
                  </a:graphic>
                </wp:inline>
              </w:drawing>
            </w:r>
          </w:p>
          <w:p w14:paraId="445D95BD" w14:textId="1BA78596" w:rsidR="00923F6B" w:rsidRPr="009B155C" w:rsidRDefault="009B155C" w:rsidP="009B155C">
            <w:pPr>
              <w:pStyle w:val="Caption"/>
              <w:jc w:val="both"/>
            </w:pPr>
            <w:bookmarkStart w:id="74" w:name="_Toc75953287"/>
            <w:bookmarkStart w:id="75" w:name="_Toc75953598"/>
            <w:bookmarkStart w:id="76" w:name="_Toc78526390"/>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3</w:t>
            </w:r>
            <w:r w:rsidR="00E468DA">
              <w:rPr>
                <w:noProof/>
              </w:rPr>
              <w:fldChar w:fldCharType="end"/>
            </w:r>
            <w:r>
              <w:t xml:space="preserve"> ESP32 Dev kit V1</w:t>
            </w:r>
            <w:bookmarkEnd w:id="74"/>
            <w:bookmarkEnd w:id="75"/>
            <w:bookmarkEnd w:id="76"/>
          </w:p>
        </w:tc>
        <w:tc>
          <w:tcPr>
            <w:tcW w:w="4424" w:type="dxa"/>
          </w:tcPr>
          <w:p w14:paraId="2CD6A3FB" w14:textId="77777777" w:rsidR="0042184E" w:rsidRDefault="00923F6B" w:rsidP="0042184E">
            <w:pPr>
              <w:keepNext/>
            </w:pPr>
            <w:r>
              <w:rPr>
                <w:noProof/>
              </w:rPr>
              <w:drawing>
                <wp:inline distT="0" distB="0" distL="0" distR="0" wp14:anchorId="7F699315" wp14:editId="66C42CA1">
                  <wp:extent cx="2449451" cy="245618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5792" cy="2492621"/>
                          </a:xfrm>
                          <a:prstGeom prst="rect">
                            <a:avLst/>
                          </a:prstGeom>
                          <a:noFill/>
                        </pic:spPr>
                      </pic:pic>
                    </a:graphicData>
                  </a:graphic>
                </wp:inline>
              </w:drawing>
            </w:r>
          </w:p>
          <w:p w14:paraId="4E82BF86" w14:textId="3A3BB1D6" w:rsidR="00923F6B" w:rsidRDefault="0042184E" w:rsidP="00923F6B">
            <w:pPr>
              <w:pStyle w:val="Caption"/>
              <w:jc w:val="both"/>
            </w:pPr>
            <w:bookmarkStart w:id="77" w:name="_Toc75953599"/>
            <w:bookmarkStart w:id="78" w:name="_Toc78526391"/>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4</w:t>
            </w:r>
            <w:r w:rsidR="00E468DA">
              <w:rPr>
                <w:noProof/>
              </w:rPr>
              <w:fldChar w:fldCharType="end"/>
            </w:r>
            <w:r>
              <w:t xml:space="preserve"> NodeMCU ESP8266</w:t>
            </w:r>
            <w:bookmarkEnd w:id="77"/>
            <w:bookmarkEnd w:id="78"/>
          </w:p>
          <w:p w14:paraId="55463D9D" w14:textId="07CC9527" w:rsidR="0042184E" w:rsidRPr="0042184E" w:rsidRDefault="0042184E" w:rsidP="0042184E"/>
        </w:tc>
      </w:tr>
    </w:tbl>
    <w:p w14:paraId="74829408" w14:textId="388493B9" w:rsidR="00923F6B" w:rsidRDefault="0068263E" w:rsidP="00923F6B">
      <w:pPr>
        <w:ind w:left="360"/>
      </w:pPr>
      <w:r>
        <w:t xml:space="preserve">Trên hình 3.3 và hình 3.4 là các vi điều khiển ESP32 và ESP8266 ở dạng module </w:t>
      </w:r>
      <w:r w:rsidRPr="0068263E">
        <w:t xml:space="preserve"> tích hợp sẵn thạch anh, chip flash, anten và chống nhiễu cho mạch nên cho ra sản phẩm có hoạt động ổng định.</w:t>
      </w:r>
    </w:p>
    <w:p w14:paraId="5123F879" w14:textId="3059E2D1" w:rsidR="0068263E" w:rsidRDefault="0068263E" w:rsidP="00923F6B">
      <w:pPr>
        <w:ind w:left="360"/>
      </w:pPr>
      <w:r w:rsidRPr="0068263E">
        <w:t xml:space="preserve">Dưới đây là so sánh 2 loại </w:t>
      </w:r>
      <w:r>
        <w:t xml:space="preserve">vi </w:t>
      </w:r>
      <w:r w:rsidR="0033543B">
        <w:t>điều khiển</w:t>
      </w:r>
      <w:r>
        <w:t xml:space="preserve"> trên</w:t>
      </w:r>
      <w:r w:rsidRPr="0068263E">
        <w:t>:</w:t>
      </w:r>
    </w:p>
    <w:p w14:paraId="4A1B4720" w14:textId="649B46F4" w:rsidR="00761EEB" w:rsidRDefault="00761EEB" w:rsidP="00761EEB">
      <w:pPr>
        <w:pStyle w:val="Caption"/>
        <w:keepNext/>
      </w:pPr>
      <w:bookmarkStart w:id="79" w:name="_Toc75952943"/>
      <w:r>
        <w:t xml:space="preserve">Bảng </w:t>
      </w:r>
      <w:fldSimple w:instr=" STYLEREF 1 \s ">
        <w:r w:rsidR="00C9274A">
          <w:rPr>
            <w:noProof/>
          </w:rPr>
          <w:t>3</w:t>
        </w:r>
      </w:fldSimple>
      <w:r>
        <w:t>.</w:t>
      </w:r>
      <w:fldSimple w:instr=" SEQ Bảng \* ARABIC \s 1 ">
        <w:r w:rsidR="00C9274A">
          <w:rPr>
            <w:noProof/>
          </w:rPr>
          <w:t>2</w:t>
        </w:r>
      </w:fldSimple>
      <w:r>
        <w:t xml:space="preserve"> Bảng so sánh 2 vi điều khiển ESP32 và ESP8266</w:t>
      </w:r>
      <w:bookmarkEnd w:id="79"/>
    </w:p>
    <w:tbl>
      <w:tblPr>
        <w:tblStyle w:val="TableGrid"/>
        <w:tblW w:w="0" w:type="auto"/>
        <w:jc w:val="center"/>
        <w:tblLook w:val="04A0" w:firstRow="1" w:lastRow="0" w:firstColumn="1" w:lastColumn="0" w:noHBand="0" w:noVBand="1"/>
      </w:tblPr>
      <w:tblGrid>
        <w:gridCol w:w="2547"/>
        <w:gridCol w:w="2977"/>
        <w:gridCol w:w="2976"/>
      </w:tblGrid>
      <w:tr w:rsidR="0025305F" w14:paraId="38B865F0" w14:textId="77777777" w:rsidTr="00E51C95">
        <w:trPr>
          <w:jc w:val="center"/>
        </w:trPr>
        <w:tc>
          <w:tcPr>
            <w:tcW w:w="2547" w:type="dxa"/>
            <w:vAlign w:val="center"/>
          </w:tcPr>
          <w:p w14:paraId="522A5A7F" w14:textId="06317374" w:rsidR="0025305F" w:rsidRPr="00596908" w:rsidRDefault="00596908" w:rsidP="0025305F">
            <w:pPr>
              <w:rPr>
                <w:b/>
                <w:bCs/>
              </w:rPr>
            </w:pPr>
            <w:r>
              <w:rPr>
                <w:b/>
                <w:bCs/>
              </w:rPr>
              <w:t>Tiêu chí</w:t>
            </w:r>
          </w:p>
        </w:tc>
        <w:tc>
          <w:tcPr>
            <w:tcW w:w="2977" w:type="dxa"/>
            <w:vAlign w:val="center"/>
          </w:tcPr>
          <w:p w14:paraId="3DDEAB94" w14:textId="32A3B52A" w:rsidR="0025305F" w:rsidRPr="00596908" w:rsidRDefault="0025305F" w:rsidP="0025305F">
            <w:pPr>
              <w:rPr>
                <w:b/>
                <w:bCs/>
              </w:rPr>
            </w:pPr>
            <w:r w:rsidRPr="0025305F">
              <w:rPr>
                <w:b/>
                <w:bCs/>
              </w:rPr>
              <w:t>ESP32</w:t>
            </w:r>
            <w:r w:rsidRPr="00596908">
              <w:rPr>
                <w:b/>
                <w:bCs/>
              </w:rPr>
              <w:t xml:space="preserve"> Dev kit V1</w:t>
            </w:r>
          </w:p>
        </w:tc>
        <w:tc>
          <w:tcPr>
            <w:tcW w:w="2976" w:type="dxa"/>
            <w:vAlign w:val="center"/>
          </w:tcPr>
          <w:p w14:paraId="22693238" w14:textId="72A3691C" w:rsidR="0025305F" w:rsidRPr="00596908" w:rsidRDefault="0025305F" w:rsidP="0025305F">
            <w:pPr>
              <w:rPr>
                <w:b/>
                <w:bCs/>
              </w:rPr>
            </w:pPr>
            <w:r w:rsidRPr="00596908">
              <w:rPr>
                <w:b/>
                <w:bCs/>
              </w:rPr>
              <w:t>Node</w:t>
            </w:r>
            <w:r w:rsidR="00AB65D1" w:rsidRPr="00596908">
              <w:rPr>
                <w:b/>
                <w:bCs/>
              </w:rPr>
              <w:t>MCU</w:t>
            </w:r>
            <w:r w:rsidR="00450651" w:rsidRPr="00596908">
              <w:rPr>
                <w:b/>
                <w:bCs/>
              </w:rPr>
              <w:t xml:space="preserve"> </w:t>
            </w:r>
            <w:r w:rsidRPr="00596908">
              <w:rPr>
                <w:b/>
                <w:bCs/>
              </w:rPr>
              <w:t xml:space="preserve">ESP8266 </w:t>
            </w:r>
            <w:r w:rsidR="006E3EDD" w:rsidRPr="00596908">
              <w:rPr>
                <w:b/>
                <w:bCs/>
              </w:rPr>
              <w:t>V1</w:t>
            </w:r>
          </w:p>
        </w:tc>
      </w:tr>
      <w:tr w:rsidR="0025305F" w14:paraId="5F5308FF" w14:textId="77777777" w:rsidTr="00E51C95">
        <w:trPr>
          <w:jc w:val="center"/>
        </w:trPr>
        <w:tc>
          <w:tcPr>
            <w:tcW w:w="2547" w:type="dxa"/>
            <w:vAlign w:val="center"/>
          </w:tcPr>
          <w:p w14:paraId="152B68A1" w14:textId="4670E8C2" w:rsidR="0025305F" w:rsidRDefault="0025305F" w:rsidP="0025305F">
            <w:r w:rsidRPr="0025305F">
              <w:t>Giá thành</w:t>
            </w:r>
          </w:p>
        </w:tc>
        <w:tc>
          <w:tcPr>
            <w:tcW w:w="2977" w:type="dxa"/>
            <w:vAlign w:val="center"/>
          </w:tcPr>
          <w:p w14:paraId="3D59A40F" w14:textId="445D4774" w:rsidR="0025305F" w:rsidRDefault="00E51C95" w:rsidP="0025305F">
            <w:r>
              <w:t>175000</w:t>
            </w:r>
            <w:r w:rsidR="0025305F" w:rsidRPr="0025305F">
              <w:t xml:space="preserve"> vnđ</w:t>
            </w:r>
          </w:p>
        </w:tc>
        <w:tc>
          <w:tcPr>
            <w:tcW w:w="2976" w:type="dxa"/>
            <w:vAlign w:val="center"/>
          </w:tcPr>
          <w:p w14:paraId="32F79670" w14:textId="72898B89" w:rsidR="0025305F" w:rsidRDefault="006E3EDD" w:rsidP="0025305F">
            <w:r>
              <w:t>105000</w:t>
            </w:r>
            <w:r w:rsidR="0025305F" w:rsidRPr="0025305F">
              <w:t xml:space="preserve"> vnđ</w:t>
            </w:r>
          </w:p>
        </w:tc>
      </w:tr>
      <w:tr w:rsidR="0025305F" w14:paraId="4060040C" w14:textId="77777777" w:rsidTr="00E51C95">
        <w:trPr>
          <w:jc w:val="center"/>
        </w:trPr>
        <w:tc>
          <w:tcPr>
            <w:tcW w:w="2547" w:type="dxa"/>
            <w:vAlign w:val="center"/>
          </w:tcPr>
          <w:p w14:paraId="0F8D1554" w14:textId="63DA04C0" w:rsidR="0025305F" w:rsidRDefault="0025305F" w:rsidP="0025305F">
            <w:r w:rsidRPr="0025305F">
              <w:t>Số GPIO khả dụng</w:t>
            </w:r>
          </w:p>
        </w:tc>
        <w:tc>
          <w:tcPr>
            <w:tcW w:w="2977" w:type="dxa"/>
            <w:vAlign w:val="center"/>
          </w:tcPr>
          <w:p w14:paraId="3277E034" w14:textId="3DF5232D" w:rsidR="0025305F" w:rsidRDefault="0025305F" w:rsidP="0025305F">
            <w:r w:rsidRPr="0025305F">
              <w:t>34</w:t>
            </w:r>
          </w:p>
        </w:tc>
        <w:tc>
          <w:tcPr>
            <w:tcW w:w="2976" w:type="dxa"/>
            <w:vAlign w:val="center"/>
          </w:tcPr>
          <w:p w14:paraId="3BE0F692" w14:textId="00533EA2" w:rsidR="0025305F" w:rsidRDefault="0025305F" w:rsidP="0025305F">
            <w:r w:rsidRPr="0025305F">
              <w:t>12</w:t>
            </w:r>
          </w:p>
        </w:tc>
      </w:tr>
      <w:tr w:rsidR="0025305F" w14:paraId="4AC144CF" w14:textId="77777777" w:rsidTr="00E51C95">
        <w:trPr>
          <w:jc w:val="center"/>
        </w:trPr>
        <w:tc>
          <w:tcPr>
            <w:tcW w:w="2547" w:type="dxa"/>
            <w:vAlign w:val="center"/>
          </w:tcPr>
          <w:p w14:paraId="3E88255D" w14:textId="149672B1" w:rsidR="0025305F" w:rsidRDefault="0025305F" w:rsidP="0025305F">
            <w:r w:rsidRPr="0025305F">
              <w:t>Dòng tiêu thụ</w:t>
            </w:r>
          </w:p>
        </w:tc>
        <w:tc>
          <w:tcPr>
            <w:tcW w:w="2977" w:type="dxa"/>
            <w:vAlign w:val="center"/>
          </w:tcPr>
          <w:p w14:paraId="080E34EF" w14:textId="78763AEA" w:rsidR="0025305F" w:rsidRDefault="00450651" w:rsidP="0025305F">
            <w:r>
              <w:t>D</w:t>
            </w:r>
            <w:r w:rsidR="0025305F" w:rsidRPr="0025305F">
              <w:t>òng duy trì 40mA, dòng cho mỗi đầu ra 28mA</w:t>
            </w:r>
          </w:p>
        </w:tc>
        <w:tc>
          <w:tcPr>
            <w:tcW w:w="2976" w:type="dxa"/>
            <w:vAlign w:val="center"/>
          </w:tcPr>
          <w:p w14:paraId="241167A1" w14:textId="3F6C3ABF" w:rsidR="0025305F" w:rsidRDefault="00450651" w:rsidP="0025305F">
            <w:r>
              <w:t>T</w:t>
            </w:r>
            <w:r w:rsidR="0025305F" w:rsidRPr="0025305F">
              <w:t>ại công suất phát cao nhất 170mA</w:t>
            </w:r>
          </w:p>
        </w:tc>
      </w:tr>
      <w:tr w:rsidR="0025305F" w14:paraId="6FD29600" w14:textId="77777777" w:rsidTr="00E51C95">
        <w:trPr>
          <w:jc w:val="center"/>
        </w:trPr>
        <w:tc>
          <w:tcPr>
            <w:tcW w:w="2547" w:type="dxa"/>
            <w:vAlign w:val="center"/>
          </w:tcPr>
          <w:p w14:paraId="73799150" w14:textId="3081878F" w:rsidR="0025305F" w:rsidRDefault="0025305F" w:rsidP="0025305F">
            <w:r w:rsidRPr="0025305F">
              <w:t>Băng tần</w:t>
            </w:r>
          </w:p>
        </w:tc>
        <w:tc>
          <w:tcPr>
            <w:tcW w:w="2977" w:type="dxa"/>
            <w:vAlign w:val="center"/>
          </w:tcPr>
          <w:p w14:paraId="19C89B48" w14:textId="743A4A9E" w:rsidR="0025305F" w:rsidRDefault="0025305F" w:rsidP="0025305F">
            <w:r w:rsidRPr="0025305F">
              <w:t>2.4GHz</w:t>
            </w:r>
          </w:p>
        </w:tc>
        <w:tc>
          <w:tcPr>
            <w:tcW w:w="2976" w:type="dxa"/>
            <w:vAlign w:val="center"/>
          </w:tcPr>
          <w:p w14:paraId="3FF9DE51" w14:textId="7B4D8F26" w:rsidR="0025305F" w:rsidRDefault="0025305F" w:rsidP="0025305F">
            <w:r w:rsidRPr="0025305F">
              <w:t>2.4GHz</w:t>
            </w:r>
          </w:p>
        </w:tc>
      </w:tr>
      <w:tr w:rsidR="0025305F" w14:paraId="5EC0304D" w14:textId="77777777" w:rsidTr="00E51C95">
        <w:trPr>
          <w:jc w:val="center"/>
        </w:trPr>
        <w:tc>
          <w:tcPr>
            <w:tcW w:w="2547" w:type="dxa"/>
            <w:vAlign w:val="center"/>
          </w:tcPr>
          <w:p w14:paraId="797B2F4D" w14:textId="0E09E280" w:rsidR="0025305F" w:rsidRPr="0025305F" w:rsidRDefault="0025305F" w:rsidP="0025305F">
            <w:r w:rsidRPr="0025305F">
              <w:t>Tần số thạch anh</w:t>
            </w:r>
          </w:p>
        </w:tc>
        <w:tc>
          <w:tcPr>
            <w:tcW w:w="2977" w:type="dxa"/>
            <w:vAlign w:val="center"/>
          </w:tcPr>
          <w:p w14:paraId="05D294B6" w14:textId="2C430AE3" w:rsidR="0025305F" w:rsidRPr="0025305F" w:rsidRDefault="0025305F" w:rsidP="0025305F">
            <w:r w:rsidRPr="0025305F">
              <w:t>40MHz</w:t>
            </w:r>
          </w:p>
        </w:tc>
        <w:tc>
          <w:tcPr>
            <w:tcW w:w="2976" w:type="dxa"/>
            <w:vAlign w:val="center"/>
          </w:tcPr>
          <w:p w14:paraId="7A9FC7C8" w14:textId="23057DC2" w:rsidR="0025305F" w:rsidRPr="0025305F" w:rsidRDefault="0025305F" w:rsidP="00450651">
            <w:pPr>
              <w:keepNext/>
            </w:pPr>
            <w:r w:rsidRPr="0025305F">
              <w:t>26MHz</w:t>
            </w:r>
          </w:p>
        </w:tc>
      </w:tr>
    </w:tbl>
    <w:p w14:paraId="3292F0CD" w14:textId="77777777" w:rsidR="00761EEB" w:rsidRDefault="00761EEB" w:rsidP="0025305F"/>
    <w:p w14:paraId="1EE6A822" w14:textId="74E93B40" w:rsidR="0025305F" w:rsidRDefault="0025305F" w:rsidP="0025305F">
      <w:r>
        <w:t>Dựa vào bảng so sánh trên, sau khi tối ưu các yêu cầu cần thiết, nhóm lựa chọn MCU ESP8266 với 3 đặc điểm: giá thành rẻ, đủ số lượng GPIO yêu cầu, dòng tiêu thụ thấp.</w:t>
      </w:r>
    </w:p>
    <w:p w14:paraId="0EA711DC" w14:textId="0BE74973" w:rsidR="009B2B62" w:rsidRDefault="009B2B62" w:rsidP="009B2B62">
      <w:pPr>
        <w:pStyle w:val="Heading3"/>
      </w:pPr>
      <w:bookmarkStart w:id="80" w:name="_Toc75790344"/>
      <w:bookmarkStart w:id="81" w:name="_Toc75950916"/>
      <w:bookmarkStart w:id="82" w:name="_Toc78526355"/>
      <w:r w:rsidRPr="009B2B62">
        <w:lastRenderedPageBreak/>
        <w:t xml:space="preserve">Khối </w:t>
      </w:r>
      <w:bookmarkStart w:id="83" w:name="_Hlk75654620"/>
      <w:r w:rsidRPr="009B2B62">
        <w:t>đóng ngắt tải</w:t>
      </w:r>
      <w:bookmarkEnd w:id="80"/>
      <w:bookmarkEnd w:id="81"/>
      <w:bookmarkEnd w:id="82"/>
      <w:bookmarkEnd w:id="83"/>
    </w:p>
    <w:p w14:paraId="4A573C48" w14:textId="5A66A53E" w:rsidR="007D75E0" w:rsidRDefault="007D75E0" w:rsidP="007D75E0">
      <w:r>
        <w:t xml:space="preserve">Sản phẩm có chức năng chính là điều khiển bật tắt các thiết bị điện dân dụng sử dụng điện áp 220VAC. Hiện nay có 2 giải pháp phổ biến cho </w:t>
      </w:r>
      <w:r w:rsidR="00412067">
        <w:t>đóng ngắt</w:t>
      </w:r>
      <w:r>
        <w:t xml:space="preserve"> điện áp 220VAC</w:t>
      </w:r>
      <w:r w:rsidR="008C2C75">
        <w:t xml:space="preserve"> </w:t>
      </w:r>
      <w:r>
        <w:t xml:space="preserve">là sử dụng </w:t>
      </w:r>
      <w:r w:rsidR="00FD5D00">
        <w:t>Thyristor</w:t>
      </w:r>
      <w:r>
        <w:t xml:space="preserve"> và </w:t>
      </w:r>
      <w:r w:rsidR="00412067">
        <w:t>R</w:t>
      </w:r>
      <w:r>
        <w:t>elay. Trong đó đối với yêu cầu đầu ra chỉ có 2 trạng thái là bật và tắt</w:t>
      </w:r>
      <w:r w:rsidR="00FD5D00">
        <w:t xml:space="preserve">, </w:t>
      </w:r>
      <w:r>
        <w:t>tần số thay đổi trạng thái thấp thì giải pháp sử dụng relay được ưu tiên sử dụng với ưu điểm giá thành rẻ, giải pháp điều khiển đơn giản.</w:t>
      </w:r>
    </w:p>
    <w:p w14:paraId="2EDE15E3" w14:textId="2263339C" w:rsidR="00234D8A" w:rsidRDefault="00234D8A" w:rsidP="007D75E0">
      <w:r>
        <w:t>Dưới đây là bảng so sánh 2 loại relay phổ biến trên thị trường</w:t>
      </w:r>
      <w:r w:rsidR="00046AAE">
        <w:t>:</w:t>
      </w:r>
    </w:p>
    <w:p w14:paraId="52BF9D78" w14:textId="77777777" w:rsidR="00733D55" w:rsidRDefault="00733D55" w:rsidP="007D75E0"/>
    <w:p w14:paraId="508ABE03" w14:textId="69FA2358" w:rsidR="00761EEB" w:rsidRDefault="00761EEB" w:rsidP="00761EEB">
      <w:pPr>
        <w:pStyle w:val="Caption"/>
        <w:keepNext/>
      </w:pPr>
      <w:bookmarkStart w:id="84" w:name="_Toc75952944"/>
      <w:r>
        <w:t xml:space="preserve">Bảng </w:t>
      </w:r>
      <w:fldSimple w:instr=" STYLEREF 1 \s ">
        <w:r w:rsidR="00C9274A">
          <w:rPr>
            <w:noProof/>
          </w:rPr>
          <w:t>3</w:t>
        </w:r>
      </w:fldSimple>
      <w:r>
        <w:t>.</w:t>
      </w:r>
      <w:fldSimple w:instr=" SEQ Bảng \* ARABIC \s 1 ">
        <w:r w:rsidR="00C9274A">
          <w:rPr>
            <w:noProof/>
          </w:rPr>
          <w:t>3</w:t>
        </w:r>
      </w:fldSimple>
      <w:r>
        <w:t xml:space="preserve"> Bảng so sánh 2 loại Relay</w:t>
      </w:r>
      <w:bookmarkEnd w:id="84"/>
    </w:p>
    <w:tbl>
      <w:tblPr>
        <w:tblW w:w="8688" w:type="dxa"/>
        <w:tblLook w:val="04A0" w:firstRow="1" w:lastRow="0" w:firstColumn="1" w:lastColumn="0" w:noHBand="0" w:noVBand="1"/>
      </w:tblPr>
      <w:tblGrid>
        <w:gridCol w:w="1636"/>
        <w:gridCol w:w="3476"/>
        <w:gridCol w:w="3576"/>
      </w:tblGrid>
      <w:tr w:rsidR="00046AAE" w:rsidRPr="00234D8A" w14:paraId="418C9678" w14:textId="77777777" w:rsidTr="004F7F0D">
        <w:trPr>
          <w:trHeight w:val="290"/>
        </w:trPr>
        <w:tc>
          <w:tcPr>
            <w:tcW w:w="16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24607" w14:textId="77777777" w:rsidR="00234D8A" w:rsidRPr="00234D8A" w:rsidRDefault="00234D8A" w:rsidP="00234D8A">
            <w:pPr>
              <w:rPr>
                <w:b/>
                <w:bCs/>
              </w:rPr>
            </w:pPr>
            <w:r w:rsidRPr="00234D8A">
              <w:rPr>
                <w:b/>
                <w:bCs/>
              </w:rPr>
              <w:t>Tên</w:t>
            </w:r>
          </w:p>
        </w:tc>
        <w:tc>
          <w:tcPr>
            <w:tcW w:w="3476" w:type="dxa"/>
            <w:tcBorders>
              <w:top w:val="single" w:sz="4" w:space="0" w:color="auto"/>
              <w:left w:val="nil"/>
              <w:bottom w:val="single" w:sz="4" w:space="0" w:color="auto"/>
              <w:right w:val="single" w:sz="4" w:space="0" w:color="auto"/>
            </w:tcBorders>
            <w:shd w:val="clear" w:color="auto" w:fill="auto"/>
            <w:noWrap/>
            <w:vAlign w:val="bottom"/>
            <w:hideMark/>
          </w:tcPr>
          <w:p w14:paraId="6CC54BC3" w14:textId="25D4F851" w:rsidR="00234D8A" w:rsidRPr="00234D8A" w:rsidRDefault="00FA7C14" w:rsidP="00234D8A">
            <w:pPr>
              <w:rPr>
                <w:b/>
                <w:bCs/>
              </w:rPr>
            </w:pPr>
            <w:r w:rsidRPr="006943A6">
              <w:rPr>
                <w:b/>
                <w:bCs/>
              </w:rPr>
              <w:t>Relay Songle SLA 6P</w:t>
            </w:r>
          </w:p>
        </w:tc>
        <w:tc>
          <w:tcPr>
            <w:tcW w:w="3576" w:type="dxa"/>
            <w:tcBorders>
              <w:top w:val="single" w:sz="4" w:space="0" w:color="auto"/>
              <w:left w:val="nil"/>
              <w:bottom w:val="single" w:sz="4" w:space="0" w:color="auto"/>
              <w:right w:val="single" w:sz="4" w:space="0" w:color="auto"/>
            </w:tcBorders>
            <w:shd w:val="clear" w:color="auto" w:fill="auto"/>
            <w:noWrap/>
            <w:vAlign w:val="bottom"/>
            <w:hideMark/>
          </w:tcPr>
          <w:p w14:paraId="67F87425" w14:textId="62D44740" w:rsidR="00234D8A" w:rsidRPr="00234D8A" w:rsidRDefault="00234D8A" w:rsidP="00234D8A">
            <w:pPr>
              <w:rPr>
                <w:b/>
                <w:bCs/>
              </w:rPr>
            </w:pPr>
            <w:r w:rsidRPr="00234D8A">
              <w:rPr>
                <w:b/>
                <w:bCs/>
              </w:rPr>
              <w:t xml:space="preserve">Relay </w:t>
            </w:r>
            <w:r w:rsidR="00046AAE" w:rsidRPr="006943A6">
              <w:rPr>
                <w:b/>
                <w:bCs/>
              </w:rPr>
              <w:t>Songle</w:t>
            </w:r>
            <w:r w:rsidR="00FA7C14" w:rsidRPr="006943A6">
              <w:rPr>
                <w:b/>
                <w:bCs/>
              </w:rPr>
              <w:t xml:space="preserve"> SRD</w:t>
            </w:r>
            <w:r w:rsidRPr="00234D8A">
              <w:rPr>
                <w:b/>
                <w:bCs/>
              </w:rPr>
              <w:t xml:space="preserve"> 5P</w:t>
            </w:r>
          </w:p>
        </w:tc>
      </w:tr>
      <w:tr w:rsidR="00046AAE" w:rsidRPr="00234D8A" w14:paraId="12C30B77" w14:textId="77777777" w:rsidTr="004F7F0D">
        <w:trPr>
          <w:trHeight w:val="3104"/>
        </w:trPr>
        <w:tc>
          <w:tcPr>
            <w:tcW w:w="1636" w:type="dxa"/>
            <w:tcBorders>
              <w:top w:val="nil"/>
              <w:left w:val="single" w:sz="4" w:space="0" w:color="auto"/>
              <w:bottom w:val="single" w:sz="4" w:space="0" w:color="auto"/>
              <w:right w:val="single" w:sz="4" w:space="0" w:color="auto"/>
            </w:tcBorders>
            <w:shd w:val="clear" w:color="auto" w:fill="auto"/>
            <w:noWrap/>
            <w:vAlign w:val="center"/>
            <w:hideMark/>
          </w:tcPr>
          <w:p w14:paraId="49754A11" w14:textId="77777777" w:rsidR="00234D8A" w:rsidRPr="00234D8A" w:rsidRDefault="00234D8A" w:rsidP="00234D8A">
            <w:r w:rsidRPr="00234D8A">
              <w:t>Hình ảnh</w:t>
            </w:r>
          </w:p>
        </w:tc>
        <w:tc>
          <w:tcPr>
            <w:tcW w:w="3476" w:type="dxa"/>
            <w:tcBorders>
              <w:top w:val="nil"/>
              <w:left w:val="nil"/>
              <w:bottom w:val="single" w:sz="4" w:space="0" w:color="auto"/>
              <w:right w:val="single" w:sz="4" w:space="0" w:color="auto"/>
            </w:tcBorders>
            <w:shd w:val="clear" w:color="auto" w:fill="auto"/>
            <w:noWrap/>
            <w:vAlign w:val="center"/>
            <w:hideMark/>
          </w:tcPr>
          <w:p w14:paraId="31EDA565" w14:textId="77777777" w:rsidR="0042184E" w:rsidRDefault="00046AAE" w:rsidP="0042184E">
            <w:pPr>
              <w:keepNext/>
            </w:pPr>
            <w:r>
              <w:rPr>
                <w:noProof/>
              </w:rPr>
              <w:drawing>
                <wp:inline distT="0" distB="0" distL="0" distR="0" wp14:anchorId="214AEC1D" wp14:editId="492033D0">
                  <wp:extent cx="1437815" cy="143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1377" cy="1451377"/>
                          </a:xfrm>
                          <a:prstGeom prst="rect">
                            <a:avLst/>
                          </a:prstGeom>
                        </pic:spPr>
                      </pic:pic>
                    </a:graphicData>
                  </a:graphic>
                </wp:inline>
              </w:drawing>
            </w:r>
          </w:p>
          <w:p w14:paraId="33A74B2A" w14:textId="3133E3F8" w:rsidR="00234D8A" w:rsidRPr="00234D8A" w:rsidRDefault="0042184E" w:rsidP="006943A6">
            <w:pPr>
              <w:pStyle w:val="Caption"/>
              <w:jc w:val="both"/>
            </w:pPr>
            <w:bookmarkStart w:id="85" w:name="_Toc75953600"/>
            <w:bookmarkStart w:id="86" w:name="_Toc78526392"/>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5</w:t>
            </w:r>
            <w:r w:rsidR="00E468DA">
              <w:rPr>
                <w:noProof/>
              </w:rPr>
              <w:fldChar w:fldCharType="end"/>
            </w:r>
            <w:r>
              <w:t xml:space="preserve"> Relay Songle SLA 6P</w:t>
            </w:r>
            <w:bookmarkEnd w:id="85"/>
            <w:bookmarkEnd w:id="86"/>
          </w:p>
          <w:p w14:paraId="33FB4DB2" w14:textId="712A344C" w:rsidR="00234D8A" w:rsidRPr="00234D8A" w:rsidRDefault="00234D8A" w:rsidP="00234D8A">
            <w:pPr>
              <w:rPr>
                <w:i/>
                <w:iCs/>
              </w:rPr>
            </w:pPr>
          </w:p>
        </w:tc>
        <w:tc>
          <w:tcPr>
            <w:tcW w:w="3576" w:type="dxa"/>
            <w:tcBorders>
              <w:top w:val="nil"/>
              <w:left w:val="nil"/>
              <w:bottom w:val="single" w:sz="4" w:space="0" w:color="auto"/>
              <w:right w:val="single" w:sz="4" w:space="0" w:color="auto"/>
            </w:tcBorders>
            <w:shd w:val="clear" w:color="auto" w:fill="auto"/>
            <w:noWrap/>
            <w:vAlign w:val="center"/>
            <w:hideMark/>
          </w:tcPr>
          <w:p w14:paraId="5D45B0E1" w14:textId="77777777" w:rsidR="0042184E" w:rsidRDefault="00234D8A" w:rsidP="0042184E">
            <w:pPr>
              <w:keepNext/>
            </w:pPr>
            <w:r w:rsidRPr="00234D8A">
              <w:rPr>
                <w:noProof/>
              </w:rPr>
              <w:drawing>
                <wp:inline distT="0" distB="0" distL="0" distR="0" wp14:anchorId="015B588D" wp14:editId="0A97A23F">
                  <wp:extent cx="1432273" cy="14754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a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64622" cy="1508802"/>
                          </a:xfrm>
                          <a:prstGeom prst="rect">
                            <a:avLst/>
                          </a:prstGeom>
                        </pic:spPr>
                      </pic:pic>
                    </a:graphicData>
                  </a:graphic>
                </wp:inline>
              </w:drawing>
            </w:r>
          </w:p>
          <w:p w14:paraId="1E85EC32" w14:textId="2EE85654" w:rsidR="00234D8A" w:rsidRPr="00234D8A" w:rsidRDefault="0042184E" w:rsidP="006943A6">
            <w:pPr>
              <w:pStyle w:val="Caption"/>
              <w:jc w:val="both"/>
            </w:pPr>
            <w:bookmarkStart w:id="87" w:name="_Toc75953601"/>
            <w:bookmarkStart w:id="88" w:name="_Toc78526393"/>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6</w:t>
            </w:r>
            <w:r w:rsidR="00E468DA">
              <w:rPr>
                <w:noProof/>
              </w:rPr>
              <w:fldChar w:fldCharType="end"/>
            </w:r>
            <w:r>
              <w:t xml:space="preserve"> Relay Songle SRD 5P</w:t>
            </w:r>
            <w:bookmarkEnd w:id="87"/>
            <w:bookmarkEnd w:id="88"/>
          </w:p>
        </w:tc>
      </w:tr>
      <w:tr w:rsidR="00046AAE" w:rsidRPr="00234D8A" w14:paraId="13A4229A" w14:textId="77777777" w:rsidTr="004F7F0D">
        <w:trPr>
          <w:trHeight w:val="290"/>
        </w:trPr>
        <w:tc>
          <w:tcPr>
            <w:tcW w:w="1636" w:type="dxa"/>
            <w:tcBorders>
              <w:top w:val="nil"/>
              <w:left w:val="single" w:sz="4" w:space="0" w:color="auto"/>
              <w:bottom w:val="single" w:sz="4" w:space="0" w:color="auto"/>
              <w:right w:val="single" w:sz="4" w:space="0" w:color="auto"/>
            </w:tcBorders>
            <w:shd w:val="clear" w:color="auto" w:fill="auto"/>
            <w:noWrap/>
            <w:vAlign w:val="center"/>
            <w:hideMark/>
          </w:tcPr>
          <w:p w14:paraId="5F9B8AC7" w14:textId="77777777" w:rsidR="00234D8A" w:rsidRPr="00234D8A" w:rsidRDefault="00234D8A" w:rsidP="00234D8A">
            <w:r w:rsidRPr="00234D8A">
              <w:t>Dòng chịu tải</w:t>
            </w:r>
          </w:p>
        </w:tc>
        <w:tc>
          <w:tcPr>
            <w:tcW w:w="3476" w:type="dxa"/>
            <w:tcBorders>
              <w:top w:val="nil"/>
              <w:left w:val="nil"/>
              <w:bottom w:val="single" w:sz="4" w:space="0" w:color="auto"/>
              <w:right w:val="single" w:sz="4" w:space="0" w:color="auto"/>
            </w:tcBorders>
            <w:shd w:val="clear" w:color="auto" w:fill="auto"/>
            <w:noWrap/>
            <w:vAlign w:val="center"/>
            <w:hideMark/>
          </w:tcPr>
          <w:p w14:paraId="6D27D71F" w14:textId="78CF7194" w:rsidR="00234D8A" w:rsidRPr="00234D8A" w:rsidRDefault="00234D8A" w:rsidP="00234D8A">
            <w:r w:rsidRPr="00234D8A">
              <w:t>3</w:t>
            </w:r>
            <w:r w:rsidR="006943A6">
              <w:t>0</w:t>
            </w:r>
            <w:r w:rsidRPr="00234D8A">
              <w:t>A</w:t>
            </w:r>
          </w:p>
        </w:tc>
        <w:tc>
          <w:tcPr>
            <w:tcW w:w="3576" w:type="dxa"/>
            <w:tcBorders>
              <w:top w:val="nil"/>
              <w:left w:val="nil"/>
              <w:bottom w:val="single" w:sz="4" w:space="0" w:color="auto"/>
              <w:right w:val="single" w:sz="4" w:space="0" w:color="auto"/>
            </w:tcBorders>
            <w:shd w:val="clear" w:color="auto" w:fill="auto"/>
            <w:noWrap/>
            <w:vAlign w:val="center"/>
            <w:hideMark/>
          </w:tcPr>
          <w:p w14:paraId="2C74B081" w14:textId="77777777" w:rsidR="00234D8A" w:rsidRPr="00234D8A" w:rsidRDefault="00234D8A" w:rsidP="00234D8A">
            <w:r w:rsidRPr="00234D8A">
              <w:t>10A</w:t>
            </w:r>
          </w:p>
        </w:tc>
      </w:tr>
      <w:tr w:rsidR="00046AAE" w:rsidRPr="00234D8A" w14:paraId="1AD78AD7" w14:textId="77777777" w:rsidTr="004F7F0D">
        <w:trPr>
          <w:trHeight w:val="290"/>
        </w:trPr>
        <w:tc>
          <w:tcPr>
            <w:tcW w:w="1636" w:type="dxa"/>
            <w:tcBorders>
              <w:top w:val="nil"/>
              <w:left w:val="single" w:sz="4" w:space="0" w:color="auto"/>
              <w:bottom w:val="single" w:sz="4" w:space="0" w:color="auto"/>
              <w:right w:val="single" w:sz="4" w:space="0" w:color="auto"/>
            </w:tcBorders>
            <w:shd w:val="clear" w:color="auto" w:fill="auto"/>
            <w:noWrap/>
            <w:vAlign w:val="center"/>
            <w:hideMark/>
          </w:tcPr>
          <w:p w14:paraId="1AD02A57" w14:textId="77777777" w:rsidR="00234D8A" w:rsidRPr="00234D8A" w:rsidRDefault="00234D8A" w:rsidP="00234D8A">
            <w:r w:rsidRPr="00234D8A">
              <w:t>Điện áp đóng</w:t>
            </w:r>
          </w:p>
        </w:tc>
        <w:tc>
          <w:tcPr>
            <w:tcW w:w="3476" w:type="dxa"/>
            <w:tcBorders>
              <w:top w:val="nil"/>
              <w:left w:val="nil"/>
              <w:bottom w:val="single" w:sz="4" w:space="0" w:color="auto"/>
              <w:right w:val="single" w:sz="4" w:space="0" w:color="auto"/>
            </w:tcBorders>
            <w:shd w:val="clear" w:color="auto" w:fill="auto"/>
            <w:noWrap/>
            <w:vAlign w:val="center"/>
            <w:hideMark/>
          </w:tcPr>
          <w:p w14:paraId="3EF50E84" w14:textId="187E23BE" w:rsidR="00234D8A" w:rsidRPr="00234D8A" w:rsidRDefault="00980A6A" w:rsidP="00234D8A">
            <w:r>
              <w:t>5</w:t>
            </w:r>
            <w:r w:rsidR="00234D8A" w:rsidRPr="00234D8A">
              <w:t>V</w:t>
            </w:r>
          </w:p>
        </w:tc>
        <w:tc>
          <w:tcPr>
            <w:tcW w:w="3576" w:type="dxa"/>
            <w:tcBorders>
              <w:top w:val="nil"/>
              <w:left w:val="nil"/>
              <w:bottom w:val="single" w:sz="4" w:space="0" w:color="auto"/>
              <w:right w:val="single" w:sz="4" w:space="0" w:color="auto"/>
            </w:tcBorders>
            <w:shd w:val="clear" w:color="auto" w:fill="auto"/>
            <w:noWrap/>
            <w:vAlign w:val="center"/>
            <w:hideMark/>
          </w:tcPr>
          <w:p w14:paraId="5A3ABFA9" w14:textId="77777777" w:rsidR="00234D8A" w:rsidRPr="00234D8A" w:rsidRDefault="00234D8A" w:rsidP="00234D8A">
            <w:r w:rsidRPr="00234D8A">
              <w:t>5V</w:t>
            </w:r>
          </w:p>
        </w:tc>
      </w:tr>
      <w:tr w:rsidR="00046AAE" w:rsidRPr="00234D8A" w14:paraId="2D9CA11E" w14:textId="77777777" w:rsidTr="004F7F0D">
        <w:trPr>
          <w:trHeight w:val="290"/>
        </w:trPr>
        <w:tc>
          <w:tcPr>
            <w:tcW w:w="1636" w:type="dxa"/>
            <w:tcBorders>
              <w:top w:val="nil"/>
              <w:left w:val="single" w:sz="4" w:space="0" w:color="auto"/>
              <w:bottom w:val="single" w:sz="4" w:space="0" w:color="auto"/>
              <w:right w:val="single" w:sz="4" w:space="0" w:color="auto"/>
            </w:tcBorders>
            <w:shd w:val="clear" w:color="auto" w:fill="auto"/>
            <w:noWrap/>
            <w:vAlign w:val="center"/>
            <w:hideMark/>
          </w:tcPr>
          <w:p w14:paraId="59F628C7" w14:textId="77777777" w:rsidR="00234D8A" w:rsidRPr="00234D8A" w:rsidRDefault="00234D8A" w:rsidP="00234D8A">
            <w:r w:rsidRPr="00234D8A">
              <w:t>Dòng điện đóng</w:t>
            </w:r>
          </w:p>
        </w:tc>
        <w:tc>
          <w:tcPr>
            <w:tcW w:w="3476" w:type="dxa"/>
            <w:tcBorders>
              <w:top w:val="nil"/>
              <w:left w:val="nil"/>
              <w:bottom w:val="single" w:sz="4" w:space="0" w:color="auto"/>
              <w:right w:val="single" w:sz="4" w:space="0" w:color="auto"/>
            </w:tcBorders>
            <w:shd w:val="clear" w:color="auto" w:fill="auto"/>
            <w:noWrap/>
            <w:vAlign w:val="center"/>
            <w:hideMark/>
          </w:tcPr>
          <w:p w14:paraId="53874FDB" w14:textId="71F88613" w:rsidR="00234D8A" w:rsidRPr="00234D8A" w:rsidRDefault="00980A6A" w:rsidP="00234D8A">
            <w:r>
              <w:t>170</w:t>
            </w:r>
            <w:r w:rsidR="00234D8A" w:rsidRPr="00234D8A">
              <w:t>mA</w:t>
            </w:r>
          </w:p>
        </w:tc>
        <w:tc>
          <w:tcPr>
            <w:tcW w:w="3576" w:type="dxa"/>
            <w:tcBorders>
              <w:top w:val="nil"/>
              <w:left w:val="nil"/>
              <w:bottom w:val="single" w:sz="4" w:space="0" w:color="auto"/>
              <w:right w:val="single" w:sz="4" w:space="0" w:color="auto"/>
            </w:tcBorders>
            <w:shd w:val="clear" w:color="auto" w:fill="auto"/>
            <w:noWrap/>
            <w:vAlign w:val="center"/>
            <w:hideMark/>
          </w:tcPr>
          <w:p w14:paraId="090F5E2D" w14:textId="77777777" w:rsidR="00234D8A" w:rsidRPr="00234D8A" w:rsidRDefault="00234D8A" w:rsidP="00234D8A">
            <w:r w:rsidRPr="00234D8A">
              <w:t>50mA</w:t>
            </w:r>
          </w:p>
        </w:tc>
      </w:tr>
      <w:tr w:rsidR="00046AAE" w:rsidRPr="00234D8A" w14:paraId="400D5896" w14:textId="77777777" w:rsidTr="004F7F0D">
        <w:trPr>
          <w:trHeight w:val="290"/>
        </w:trPr>
        <w:tc>
          <w:tcPr>
            <w:tcW w:w="1636" w:type="dxa"/>
            <w:tcBorders>
              <w:top w:val="nil"/>
              <w:left w:val="single" w:sz="4" w:space="0" w:color="auto"/>
              <w:bottom w:val="single" w:sz="4" w:space="0" w:color="auto"/>
              <w:right w:val="single" w:sz="4" w:space="0" w:color="auto"/>
            </w:tcBorders>
            <w:shd w:val="clear" w:color="auto" w:fill="auto"/>
            <w:noWrap/>
            <w:vAlign w:val="center"/>
            <w:hideMark/>
          </w:tcPr>
          <w:p w14:paraId="6CDDBB49" w14:textId="77777777" w:rsidR="00234D8A" w:rsidRPr="00234D8A" w:rsidRDefault="00234D8A" w:rsidP="00234D8A">
            <w:r w:rsidRPr="00234D8A">
              <w:t>Kích thước</w:t>
            </w:r>
          </w:p>
        </w:tc>
        <w:tc>
          <w:tcPr>
            <w:tcW w:w="3476" w:type="dxa"/>
            <w:tcBorders>
              <w:top w:val="nil"/>
              <w:left w:val="nil"/>
              <w:bottom w:val="single" w:sz="4" w:space="0" w:color="auto"/>
              <w:right w:val="single" w:sz="4" w:space="0" w:color="auto"/>
            </w:tcBorders>
            <w:shd w:val="clear" w:color="auto" w:fill="auto"/>
            <w:noWrap/>
            <w:vAlign w:val="center"/>
            <w:hideMark/>
          </w:tcPr>
          <w:p w14:paraId="1166D2FD" w14:textId="1D4B7C4D" w:rsidR="00234D8A" w:rsidRPr="00234D8A" w:rsidRDefault="006943A6" w:rsidP="00234D8A">
            <w:r w:rsidRPr="006943A6">
              <w:t>32 x 27 x 20 mm</w:t>
            </w:r>
          </w:p>
        </w:tc>
        <w:tc>
          <w:tcPr>
            <w:tcW w:w="3576" w:type="dxa"/>
            <w:tcBorders>
              <w:top w:val="nil"/>
              <w:left w:val="nil"/>
              <w:bottom w:val="single" w:sz="4" w:space="0" w:color="auto"/>
              <w:right w:val="single" w:sz="4" w:space="0" w:color="auto"/>
            </w:tcBorders>
            <w:shd w:val="clear" w:color="auto" w:fill="auto"/>
            <w:noWrap/>
            <w:vAlign w:val="center"/>
            <w:hideMark/>
          </w:tcPr>
          <w:p w14:paraId="30B8E3F1" w14:textId="77777777" w:rsidR="00234D8A" w:rsidRPr="00234D8A" w:rsidRDefault="00234D8A" w:rsidP="0023219F">
            <w:pPr>
              <w:keepNext/>
            </w:pPr>
            <w:r w:rsidRPr="00234D8A">
              <w:t>18x15x16mm</w:t>
            </w:r>
          </w:p>
        </w:tc>
      </w:tr>
    </w:tbl>
    <w:p w14:paraId="58020554" w14:textId="76FD39C8" w:rsidR="0023219F" w:rsidRDefault="0023219F">
      <w:pPr>
        <w:pStyle w:val="Caption"/>
      </w:pPr>
    </w:p>
    <w:p w14:paraId="5A1C2DA4" w14:textId="1A9CA07A" w:rsidR="00234D8A" w:rsidRDefault="00234D8A" w:rsidP="007D75E0">
      <w:r w:rsidRPr="00234D8A">
        <w:t>Sau khi khảo sát về công suất của các thiết bị điện trong nhà, nhóm nhận thấy các thiết bị thường có công suất từ 100-500W tương đương 0.5-2A</w:t>
      </w:r>
      <w:r w:rsidR="00980A6A">
        <w:t xml:space="preserve">. </w:t>
      </w:r>
      <w:r w:rsidR="00980A6A" w:rsidRPr="00980A6A">
        <w:t>Từ thông số khảo sát, nhóm quyết định lựa chọn Relay Songle SRD 5P</w:t>
      </w:r>
      <w:r w:rsidR="00980A6A">
        <w:t xml:space="preserve"> </w:t>
      </w:r>
      <w:r w:rsidR="00980A6A" w:rsidRPr="00980A6A">
        <w:t xml:space="preserve">do kích thước nhỏ gọn, tiết kiệm năng lượng đồng thời vẫn đáp ứng các yêu cầu về dòng chịu tải. </w:t>
      </w:r>
    </w:p>
    <w:p w14:paraId="05C51E1F" w14:textId="54DD9F0B" w:rsidR="00301388" w:rsidRDefault="00301388" w:rsidP="007D75E0">
      <w:r w:rsidRPr="00301388">
        <w:t xml:space="preserve">Để thực hiện đóng cắt relay, ta cần đặt 1 điện áp 5V với dòng điện </w:t>
      </w:r>
      <w:r>
        <w:t>50</w:t>
      </w:r>
      <w:r w:rsidRPr="00301388">
        <w:t xml:space="preserve">mA vào 2 đầu cuộn dây của relay. Trong khi đó dòng điện tối đa của mỗi GPIO của vi điều khiển là </w:t>
      </w:r>
      <w:r w:rsidRPr="00301388">
        <w:lastRenderedPageBreak/>
        <w:t>12mA. Để hỗ trợ việc đóng cắt cuộn dây và đảm bảo cho hoạt động của vi điều khiển, sản phẩm sử dụng 1 transistor NPN cho mỗi relay.</w:t>
      </w:r>
    </w:p>
    <w:p w14:paraId="552B3B1E" w14:textId="22594283" w:rsidR="0023219F" w:rsidRDefault="0023219F" w:rsidP="007D75E0">
      <w:r w:rsidRPr="0023219F">
        <w:t>Để tránh nhiễu do hiện tượng tự cảm của cuộn dây gây nên, 1 diode được mắc song song với cuộn dây để triệt tiêu điện áp ngược của hiện tượng tự cảm. giữa cực Bazo của BJT và GPIO của vi điều khiển được mắc 1 trở hạn dòng cho vi điều khiển.</w:t>
      </w:r>
    </w:p>
    <w:p w14:paraId="0BA88949" w14:textId="77777777" w:rsidR="0042184E" w:rsidRDefault="0023219F" w:rsidP="0042184E">
      <w:pPr>
        <w:keepNext/>
        <w:jc w:val="center"/>
      </w:pPr>
      <w:r>
        <w:rPr>
          <w:noProof/>
        </w:rPr>
        <w:drawing>
          <wp:inline distT="0" distB="0" distL="0" distR="0" wp14:anchorId="026A9C30" wp14:editId="7DFFD12C">
            <wp:extent cx="5511625" cy="18315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6559" cy="1836501"/>
                    </a:xfrm>
                    <a:prstGeom prst="rect">
                      <a:avLst/>
                    </a:prstGeom>
                    <a:noFill/>
                  </pic:spPr>
                </pic:pic>
              </a:graphicData>
            </a:graphic>
          </wp:inline>
        </w:drawing>
      </w:r>
    </w:p>
    <w:p w14:paraId="7C8E97F6" w14:textId="282CDB76" w:rsidR="00710C16" w:rsidRDefault="0042184E" w:rsidP="0042184E">
      <w:pPr>
        <w:pStyle w:val="Caption"/>
      </w:pPr>
      <w:bookmarkStart w:id="89" w:name="_Toc75953602"/>
      <w:bookmarkStart w:id="90" w:name="_Toc78526394"/>
      <w:r>
        <w:t xml:space="preserve">Hình </w:t>
      </w:r>
      <w:r w:rsidR="00E468DA">
        <w:fldChar w:fldCharType="begin"/>
      </w:r>
      <w:r w:rsidR="00E468DA">
        <w:instrText xml:space="preserve"> STYL</w:instrText>
      </w:r>
      <w:r w:rsidR="00E468DA">
        <w:instrText xml:space="preserve">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7</w:t>
      </w:r>
      <w:r w:rsidR="00E468DA">
        <w:rPr>
          <w:noProof/>
        </w:rPr>
        <w:fldChar w:fldCharType="end"/>
      </w:r>
      <w:r>
        <w:t xml:space="preserve"> Sơ đồ khối Relay</w:t>
      </w:r>
      <w:bookmarkEnd w:id="89"/>
      <w:bookmarkEnd w:id="90"/>
    </w:p>
    <w:p w14:paraId="555960D3" w14:textId="23D7AE57" w:rsidR="0023219F" w:rsidRDefault="0023219F" w:rsidP="0042184E">
      <w:pPr>
        <w:pStyle w:val="Caption"/>
        <w:jc w:val="both"/>
      </w:pPr>
    </w:p>
    <w:p w14:paraId="2093CB69" w14:textId="18A33416" w:rsidR="00822AE6" w:rsidRDefault="00822AE6" w:rsidP="00822AE6">
      <w:r>
        <w:t xml:space="preserve">Trên hình 3.7 là sơ đồ nguyên lý của 1 khối relay. Khi có tín hiệu mức 0 (LOW) ở ngõ ra GPIO, </w:t>
      </w:r>
      <w:r w:rsidR="002D31DF">
        <w:t>O</w:t>
      </w:r>
      <w:r>
        <w:t xml:space="preserve">pto </w:t>
      </w:r>
      <w:bookmarkStart w:id="91" w:name="_Hlk75656521"/>
      <w:r>
        <w:t>PC817</w:t>
      </w:r>
      <w:bookmarkEnd w:id="91"/>
      <w:r>
        <w:t xml:space="preserve"> sẽ mở, sẽ có điện áp</w:t>
      </w:r>
      <w:r w:rsidR="002D31DF">
        <w:t xml:space="preserve"> phân cực</w:t>
      </w:r>
      <w:r>
        <w:t xml:space="preserve"> ở cực B của BJT C1815</w:t>
      </w:r>
      <w:r w:rsidR="002D31DF">
        <w:t>, do đó sẽ có dòng điện qua cuộn dây, RELAY sẽ kích (hoạt động).</w:t>
      </w:r>
    </w:p>
    <w:p w14:paraId="58405372" w14:textId="7A2AFBC3" w:rsidR="002D31DF" w:rsidRDefault="002D31DF" w:rsidP="00822AE6">
      <w:r w:rsidRPr="002D31DF">
        <w:t xml:space="preserve">Để tránh nhiễu do hiện tượng tự cảm của cuộn dây gây nên, 1 diode được mắc song song với cuộn dây để triệt tiêu điện áp ngược của hiện tượng tự cảm. giữa cực Bazo của BJT và </w:t>
      </w:r>
      <w:r>
        <w:t>đầu ra cực E của Opto</w:t>
      </w:r>
      <w:r w:rsidRPr="002D31DF">
        <w:t xml:space="preserve"> được mắc 1 trở hạn dòng</w:t>
      </w:r>
      <w:r>
        <w:t>.</w:t>
      </w:r>
    </w:p>
    <w:p w14:paraId="2ECEB8E9" w14:textId="0787B436" w:rsidR="009165B7" w:rsidRDefault="002D31DF" w:rsidP="00822AE6">
      <w:r>
        <w:t xml:space="preserve">Ở đây ta sử dụng Opto quang </w:t>
      </w:r>
      <w:r w:rsidRPr="002D31DF">
        <w:t>PC817</w:t>
      </w:r>
      <w:r>
        <w:t xml:space="preserve"> để cách ly điện giữa vi điều khiển và nguồn điện kích cho relay, tránh nhiễu và làm hỏng vi điều khiển</w:t>
      </w:r>
      <w:r w:rsidR="009165B7">
        <w:t>.</w:t>
      </w:r>
    </w:p>
    <w:p w14:paraId="7C192E31" w14:textId="4E36AB88" w:rsidR="009165B7" w:rsidRDefault="009165B7" w:rsidP="009165B7">
      <w:pPr>
        <w:pStyle w:val="Heading3"/>
      </w:pPr>
      <w:bookmarkStart w:id="92" w:name="_Toc75790345"/>
      <w:bookmarkStart w:id="93" w:name="_Toc75950917"/>
      <w:bookmarkStart w:id="94" w:name="_Toc78526356"/>
      <w:r>
        <w:t>Khối nguồn</w:t>
      </w:r>
      <w:bookmarkEnd w:id="92"/>
      <w:bookmarkEnd w:id="93"/>
      <w:bookmarkEnd w:id="94"/>
    </w:p>
    <w:p w14:paraId="225F6EA1" w14:textId="76675882" w:rsidR="009165B7" w:rsidRDefault="009165B7" w:rsidP="009165B7">
      <w:r>
        <w:t>Đầu vào của khối nguồn là điện áp 220VAC-50Hz, đầu ra là điện áp 5VDC. Nhóm đã thống kê các yêu cầu cần thiết của khối nguồn để lựa chọn phương án khối nguồn sao cho phù hợp:</w:t>
      </w:r>
    </w:p>
    <w:p w14:paraId="7FE4BFCB" w14:textId="3E45306E" w:rsidR="00761EEB" w:rsidRDefault="00761EEB" w:rsidP="00761EEB">
      <w:pPr>
        <w:pStyle w:val="Caption"/>
        <w:keepNext/>
      </w:pPr>
      <w:bookmarkStart w:id="95" w:name="_Toc75952945"/>
      <w:r>
        <w:t xml:space="preserve">Bảng </w:t>
      </w:r>
      <w:fldSimple w:instr=" STYLEREF 1 \s ">
        <w:r w:rsidR="00C9274A">
          <w:rPr>
            <w:noProof/>
          </w:rPr>
          <w:t>3</w:t>
        </w:r>
      </w:fldSimple>
      <w:r>
        <w:t>.</w:t>
      </w:r>
      <w:fldSimple w:instr=" SEQ Bảng \* ARABIC \s 1 ">
        <w:r w:rsidR="00C9274A">
          <w:rPr>
            <w:noProof/>
          </w:rPr>
          <w:t>4</w:t>
        </w:r>
      </w:fldSimple>
      <w:r>
        <w:t xml:space="preserve"> Năng lượng tiêu thụ cho các linh kiện trong mạch</w:t>
      </w:r>
      <w:bookmarkEnd w:id="95"/>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523"/>
        <w:gridCol w:w="1220"/>
        <w:gridCol w:w="1984"/>
        <w:gridCol w:w="2268"/>
      </w:tblGrid>
      <w:tr w:rsidR="009165B7" w:rsidRPr="009165B7" w14:paraId="5F873780" w14:textId="77777777" w:rsidTr="00CB5495">
        <w:trPr>
          <w:trHeight w:val="580"/>
        </w:trPr>
        <w:tc>
          <w:tcPr>
            <w:tcW w:w="846" w:type="dxa"/>
            <w:shd w:val="clear" w:color="auto" w:fill="auto"/>
            <w:vAlign w:val="center"/>
            <w:hideMark/>
          </w:tcPr>
          <w:p w14:paraId="0EB4D19A" w14:textId="77777777" w:rsidR="009165B7" w:rsidRPr="009165B7" w:rsidRDefault="009165B7" w:rsidP="009165B7">
            <w:r w:rsidRPr="009165B7">
              <w:t>STT</w:t>
            </w:r>
          </w:p>
        </w:tc>
        <w:tc>
          <w:tcPr>
            <w:tcW w:w="2523" w:type="dxa"/>
            <w:shd w:val="clear" w:color="auto" w:fill="auto"/>
            <w:vAlign w:val="center"/>
            <w:hideMark/>
          </w:tcPr>
          <w:p w14:paraId="49D9B459" w14:textId="77777777" w:rsidR="009165B7" w:rsidRPr="009165B7" w:rsidRDefault="009165B7" w:rsidP="009165B7">
            <w:r w:rsidRPr="009165B7">
              <w:t>Thiết bị</w:t>
            </w:r>
          </w:p>
        </w:tc>
        <w:tc>
          <w:tcPr>
            <w:tcW w:w="1220" w:type="dxa"/>
            <w:shd w:val="clear" w:color="auto" w:fill="auto"/>
            <w:vAlign w:val="center"/>
            <w:hideMark/>
          </w:tcPr>
          <w:p w14:paraId="3FE88509" w14:textId="0E0FC5CB" w:rsidR="009165B7" w:rsidRPr="009165B7" w:rsidRDefault="00CB5495" w:rsidP="009165B7">
            <w:r>
              <w:t>S</w:t>
            </w:r>
            <w:r w:rsidR="009165B7" w:rsidRPr="009165B7">
              <w:t>ố lượng</w:t>
            </w:r>
          </w:p>
        </w:tc>
        <w:tc>
          <w:tcPr>
            <w:tcW w:w="1984" w:type="dxa"/>
            <w:shd w:val="clear" w:color="auto" w:fill="auto"/>
            <w:vAlign w:val="center"/>
            <w:hideMark/>
          </w:tcPr>
          <w:p w14:paraId="564487C7" w14:textId="7B2BB98E" w:rsidR="009165B7" w:rsidRPr="009165B7" w:rsidRDefault="00CB5495" w:rsidP="009165B7">
            <w:r>
              <w:t>Đ</w:t>
            </w:r>
            <w:r w:rsidR="009165B7" w:rsidRPr="009165B7">
              <w:t>iện áp yêu cầu</w:t>
            </w:r>
          </w:p>
        </w:tc>
        <w:tc>
          <w:tcPr>
            <w:tcW w:w="2268" w:type="dxa"/>
            <w:shd w:val="clear" w:color="auto" w:fill="auto"/>
            <w:vAlign w:val="center"/>
            <w:hideMark/>
          </w:tcPr>
          <w:p w14:paraId="1E19D182" w14:textId="09EFEF19" w:rsidR="009165B7" w:rsidRPr="009165B7" w:rsidRDefault="00CB5495" w:rsidP="009165B7">
            <w:r>
              <w:t>D</w:t>
            </w:r>
            <w:r w:rsidR="009165B7" w:rsidRPr="009165B7">
              <w:t>òng tiêu thụ tối đa</w:t>
            </w:r>
          </w:p>
        </w:tc>
      </w:tr>
      <w:tr w:rsidR="009165B7" w:rsidRPr="009165B7" w14:paraId="7A1D7620" w14:textId="77777777" w:rsidTr="00CB5495">
        <w:trPr>
          <w:trHeight w:val="290"/>
        </w:trPr>
        <w:tc>
          <w:tcPr>
            <w:tcW w:w="846" w:type="dxa"/>
            <w:shd w:val="clear" w:color="auto" w:fill="auto"/>
            <w:vAlign w:val="bottom"/>
            <w:hideMark/>
          </w:tcPr>
          <w:p w14:paraId="61690A15" w14:textId="77777777" w:rsidR="009165B7" w:rsidRPr="009165B7" w:rsidRDefault="009165B7" w:rsidP="009165B7">
            <w:r w:rsidRPr="009165B7">
              <w:lastRenderedPageBreak/>
              <w:t>1</w:t>
            </w:r>
          </w:p>
        </w:tc>
        <w:tc>
          <w:tcPr>
            <w:tcW w:w="2523" w:type="dxa"/>
            <w:shd w:val="clear" w:color="auto" w:fill="auto"/>
            <w:noWrap/>
            <w:vAlign w:val="bottom"/>
            <w:hideMark/>
          </w:tcPr>
          <w:p w14:paraId="15B4A6A4" w14:textId="77C0F28F" w:rsidR="009165B7" w:rsidRPr="009165B7" w:rsidRDefault="00FF38E5" w:rsidP="009165B7">
            <w:r>
              <w:t xml:space="preserve">Module </w:t>
            </w:r>
            <w:r w:rsidR="009165B7">
              <w:t>DHT11</w:t>
            </w:r>
          </w:p>
        </w:tc>
        <w:tc>
          <w:tcPr>
            <w:tcW w:w="1220" w:type="dxa"/>
            <w:shd w:val="clear" w:color="auto" w:fill="auto"/>
            <w:noWrap/>
            <w:vAlign w:val="bottom"/>
            <w:hideMark/>
          </w:tcPr>
          <w:p w14:paraId="4E69A157" w14:textId="18C330EB" w:rsidR="009165B7" w:rsidRPr="009165B7" w:rsidRDefault="00FF38E5" w:rsidP="009165B7">
            <w:r>
              <w:t>1</w:t>
            </w:r>
          </w:p>
        </w:tc>
        <w:tc>
          <w:tcPr>
            <w:tcW w:w="1984" w:type="dxa"/>
            <w:shd w:val="clear" w:color="auto" w:fill="auto"/>
            <w:noWrap/>
            <w:vAlign w:val="bottom"/>
            <w:hideMark/>
          </w:tcPr>
          <w:p w14:paraId="455F768C" w14:textId="77777777" w:rsidR="009165B7" w:rsidRPr="009165B7" w:rsidRDefault="009165B7" w:rsidP="009165B7">
            <w:r w:rsidRPr="009165B7">
              <w:t>3 - 5.5 V</w:t>
            </w:r>
          </w:p>
        </w:tc>
        <w:tc>
          <w:tcPr>
            <w:tcW w:w="2268" w:type="dxa"/>
            <w:shd w:val="clear" w:color="auto" w:fill="auto"/>
            <w:noWrap/>
            <w:vAlign w:val="bottom"/>
            <w:hideMark/>
          </w:tcPr>
          <w:p w14:paraId="7A53C0EE" w14:textId="74607DA1" w:rsidR="009165B7" w:rsidRPr="009165B7" w:rsidRDefault="00FF38E5" w:rsidP="009165B7">
            <w:r>
              <w:t>20</w:t>
            </w:r>
            <w:r w:rsidR="009165B7" w:rsidRPr="009165B7">
              <w:t>mA</w:t>
            </w:r>
          </w:p>
        </w:tc>
      </w:tr>
      <w:tr w:rsidR="009165B7" w:rsidRPr="009165B7" w14:paraId="77B641D8" w14:textId="77777777" w:rsidTr="00CB5495">
        <w:trPr>
          <w:trHeight w:val="290"/>
        </w:trPr>
        <w:tc>
          <w:tcPr>
            <w:tcW w:w="846" w:type="dxa"/>
            <w:shd w:val="clear" w:color="auto" w:fill="auto"/>
            <w:noWrap/>
            <w:vAlign w:val="bottom"/>
            <w:hideMark/>
          </w:tcPr>
          <w:p w14:paraId="574999A4" w14:textId="77777777" w:rsidR="009165B7" w:rsidRPr="009165B7" w:rsidRDefault="009165B7" w:rsidP="009165B7">
            <w:r w:rsidRPr="009165B7">
              <w:t>2</w:t>
            </w:r>
          </w:p>
        </w:tc>
        <w:tc>
          <w:tcPr>
            <w:tcW w:w="2523" w:type="dxa"/>
            <w:shd w:val="clear" w:color="auto" w:fill="auto"/>
            <w:noWrap/>
            <w:vAlign w:val="bottom"/>
            <w:hideMark/>
          </w:tcPr>
          <w:p w14:paraId="3D9817B2" w14:textId="46EA8F9C" w:rsidR="009165B7" w:rsidRPr="009165B7" w:rsidRDefault="009165B7" w:rsidP="009165B7">
            <w:r w:rsidRPr="009165B7">
              <w:t>Relay Songle SRD 5P</w:t>
            </w:r>
          </w:p>
        </w:tc>
        <w:tc>
          <w:tcPr>
            <w:tcW w:w="1220" w:type="dxa"/>
            <w:shd w:val="clear" w:color="auto" w:fill="auto"/>
            <w:noWrap/>
            <w:vAlign w:val="bottom"/>
            <w:hideMark/>
          </w:tcPr>
          <w:p w14:paraId="0ED1EFD1" w14:textId="77777777" w:rsidR="009165B7" w:rsidRPr="009165B7" w:rsidRDefault="009165B7" w:rsidP="009165B7">
            <w:r w:rsidRPr="009165B7">
              <w:t>6</w:t>
            </w:r>
          </w:p>
        </w:tc>
        <w:tc>
          <w:tcPr>
            <w:tcW w:w="1984" w:type="dxa"/>
            <w:shd w:val="clear" w:color="auto" w:fill="auto"/>
            <w:noWrap/>
            <w:vAlign w:val="bottom"/>
            <w:hideMark/>
          </w:tcPr>
          <w:p w14:paraId="26E9EAD6" w14:textId="77777777" w:rsidR="009165B7" w:rsidRPr="009165B7" w:rsidRDefault="009165B7" w:rsidP="009165B7">
            <w:r w:rsidRPr="009165B7">
              <w:t>4-5V</w:t>
            </w:r>
          </w:p>
        </w:tc>
        <w:tc>
          <w:tcPr>
            <w:tcW w:w="2268" w:type="dxa"/>
            <w:shd w:val="clear" w:color="auto" w:fill="auto"/>
            <w:noWrap/>
            <w:vAlign w:val="bottom"/>
            <w:hideMark/>
          </w:tcPr>
          <w:p w14:paraId="76E2D946" w14:textId="77777777" w:rsidR="009165B7" w:rsidRPr="009165B7" w:rsidRDefault="009165B7" w:rsidP="009165B7">
            <w:r w:rsidRPr="009165B7">
              <w:t>50mA</w:t>
            </w:r>
          </w:p>
        </w:tc>
      </w:tr>
      <w:tr w:rsidR="009165B7" w:rsidRPr="009165B7" w14:paraId="22CDB1BF" w14:textId="77777777" w:rsidTr="00CB5495">
        <w:trPr>
          <w:trHeight w:val="290"/>
        </w:trPr>
        <w:tc>
          <w:tcPr>
            <w:tcW w:w="846" w:type="dxa"/>
            <w:shd w:val="clear" w:color="auto" w:fill="auto"/>
            <w:noWrap/>
            <w:vAlign w:val="bottom"/>
            <w:hideMark/>
          </w:tcPr>
          <w:p w14:paraId="2608FF92" w14:textId="77777777" w:rsidR="009165B7" w:rsidRPr="009165B7" w:rsidRDefault="009165B7" w:rsidP="009165B7">
            <w:r w:rsidRPr="009165B7">
              <w:t>3</w:t>
            </w:r>
          </w:p>
        </w:tc>
        <w:tc>
          <w:tcPr>
            <w:tcW w:w="2523" w:type="dxa"/>
            <w:shd w:val="clear" w:color="auto" w:fill="auto"/>
            <w:noWrap/>
            <w:vAlign w:val="bottom"/>
            <w:hideMark/>
          </w:tcPr>
          <w:p w14:paraId="42414082" w14:textId="6ACFBE29" w:rsidR="009165B7" w:rsidRPr="009165B7" w:rsidRDefault="00CB5495" w:rsidP="009165B7">
            <w:r>
              <w:t xml:space="preserve">Module </w:t>
            </w:r>
            <w:r w:rsidR="009165B7" w:rsidRPr="009165B7">
              <w:t>ESP8266</w:t>
            </w:r>
            <w:r>
              <w:t xml:space="preserve"> V1</w:t>
            </w:r>
          </w:p>
        </w:tc>
        <w:tc>
          <w:tcPr>
            <w:tcW w:w="1220" w:type="dxa"/>
            <w:shd w:val="clear" w:color="auto" w:fill="auto"/>
            <w:noWrap/>
            <w:vAlign w:val="bottom"/>
            <w:hideMark/>
          </w:tcPr>
          <w:p w14:paraId="5C54851B" w14:textId="77777777" w:rsidR="009165B7" w:rsidRPr="009165B7" w:rsidRDefault="009165B7" w:rsidP="009165B7">
            <w:r w:rsidRPr="009165B7">
              <w:t>1</w:t>
            </w:r>
          </w:p>
        </w:tc>
        <w:tc>
          <w:tcPr>
            <w:tcW w:w="1984" w:type="dxa"/>
            <w:shd w:val="clear" w:color="auto" w:fill="auto"/>
            <w:noWrap/>
            <w:vAlign w:val="bottom"/>
            <w:hideMark/>
          </w:tcPr>
          <w:p w14:paraId="31833A65" w14:textId="6C817E9C" w:rsidR="009165B7" w:rsidRPr="009165B7" w:rsidRDefault="00CB5495" w:rsidP="009165B7">
            <w:r>
              <w:t>5</w:t>
            </w:r>
            <w:r w:rsidR="009165B7" w:rsidRPr="009165B7">
              <w:t>V</w:t>
            </w:r>
          </w:p>
        </w:tc>
        <w:tc>
          <w:tcPr>
            <w:tcW w:w="2268" w:type="dxa"/>
            <w:shd w:val="clear" w:color="auto" w:fill="auto"/>
            <w:noWrap/>
            <w:vAlign w:val="bottom"/>
            <w:hideMark/>
          </w:tcPr>
          <w:p w14:paraId="12640983" w14:textId="737619C5" w:rsidR="009165B7" w:rsidRPr="009165B7" w:rsidRDefault="009165B7" w:rsidP="009165B7">
            <w:r w:rsidRPr="009165B7">
              <w:t>1</w:t>
            </w:r>
            <w:r w:rsidR="00E22A7B">
              <w:t>7</w:t>
            </w:r>
            <w:r w:rsidRPr="009165B7">
              <w:t>0mA</w:t>
            </w:r>
          </w:p>
        </w:tc>
      </w:tr>
      <w:tr w:rsidR="009165B7" w:rsidRPr="009165B7" w14:paraId="2389F496" w14:textId="77777777" w:rsidTr="00CB5495">
        <w:trPr>
          <w:trHeight w:val="290"/>
        </w:trPr>
        <w:tc>
          <w:tcPr>
            <w:tcW w:w="846" w:type="dxa"/>
            <w:shd w:val="clear" w:color="auto" w:fill="auto"/>
            <w:noWrap/>
            <w:vAlign w:val="bottom"/>
            <w:hideMark/>
          </w:tcPr>
          <w:p w14:paraId="4828A6FB" w14:textId="77777777" w:rsidR="009165B7" w:rsidRPr="009165B7" w:rsidRDefault="009165B7" w:rsidP="009165B7">
            <w:r w:rsidRPr="009165B7">
              <w:t>4</w:t>
            </w:r>
          </w:p>
        </w:tc>
        <w:tc>
          <w:tcPr>
            <w:tcW w:w="2523" w:type="dxa"/>
            <w:shd w:val="clear" w:color="auto" w:fill="auto"/>
            <w:noWrap/>
            <w:vAlign w:val="bottom"/>
            <w:hideMark/>
          </w:tcPr>
          <w:p w14:paraId="5A9AC6AB" w14:textId="0568A17B" w:rsidR="009165B7" w:rsidRPr="009165B7" w:rsidRDefault="00CB5495" w:rsidP="009165B7">
            <w:r>
              <w:t>Led</w:t>
            </w:r>
          </w:p>
        </w:tc>
        <w:tc>
          <w:tcPr>
            <w:tcW w:w="1220" w:type="dxa"/>
            <w:shd w:val="clear" w:color="auto" w:fill="auto"/>
            <w:noWrap/>
            <w:vAlign w:val="bottom"/>
            <w:hideMark/>
          </w:tcPr>
          <w:p w14:paraId="7EC48601" w14:textId="2F77D054" w:rsidR="009165B7" w:rsidRPr="009165B7" w:rsidRDefault="00CB5495" w:rsidP="009165B7">
            <w:r>
              <w:t>7</w:t>
            </w:r>
          </w:p>
        </w:tc>
        <w:tc>
          <w:tcPr>
            <w:tcW w:w="1984" w:type="dxa"/>
            <w:shd w:val="clear" w:color="auto" w:fill="auto"/>
            <w:noWrap/>
            <w:vAlign w:val="bottom"/>
            <w:hideMark/>
          </w:tcPr>
          <w:p w14:paraId="5455C62E" w14:textId="3DB0BA3B" w:rsidR="009165B7" w:rsidRPr="009165B7" w:rsidRDefault="00CB5495" w:rsidP="009165B7">
            <w:r>
              <w:t>2-2.2V</w:t>
            </w:r>
          </w:p>
        </w:tc>
        <w:tc>
          <w:tcPr>
            <w:tcW w:w="2268" w:type="dxa"/>
            <w:shd w:val="clear" w:color="auto" w:fill="auto"/>
            <w:noWrap/>
            <w:vAlign w:val="bottom"/>
            <w:hideMark/>
          </w:tcPr>
          <w:p w14:paraId="79A0A940" w14:textId="34A2AD3A" w:rsidR="009165B7" w:rsidRPr="009165B7" w:rsidRDefault="00CB5495" w:rsidP="009165B7">
            <w:r>
              <w:t>20</w:t>
            </w:r>
            <w:r w:rsidR="009165B7" w:rsidRPr="009165B7">
              <w:t>mA</w:t>
            </w:r>
          </w:p>
        </w:tc>
      </w:tr>
      <w:tr w:rsidR="00CB5495" w:rsidRPr="009165B7" w14:paraId="52449551" w14:textId="77777777" w:rsidTr="00CB5495">
        <w:trPr>
          <w:trHeight w:val="290"/>
        </w:trPr>
        <w:tc>
          <w:tcPr>
            <w:tcW w:w="846" w:type="dxa"/>
            <w:shd w:val="clear" w:color="auto" w:fill="auto"/>
            <w:noWrap/>
            <w:vAlign w:val="bottom"/>
          </w:tcPr>
          <w:p w14:paraId="537F75E7" w14:textId="2076B774" w:rsidR="00CB5495" w:rsidRPr="009165B7" w:rsidRDefault="00CB5495" w:rsidP="009165B7">
            <w:r>
              <w:t>5</w:t>
            </w:r>
          </w:p>
        </w:tc>
        <w:tc>
          <w:tcPr>
            <w:tcW w:w="2523" w:type="dxa"/>
            <w:shd w:val="clear" w:color="auto" w:fill="auto"/>
            <w:noWrap/>
            <w:vAlign w:val="bottom"/>
          </w:tcPr>
          <w:p w14:paraId="5BDB112F" w14:textId="6167004D" w:rsidR="00CB5495" w:rsidRDefault="00CB5495" w:rsidP="009165B7">
            <w:r>
              <w:t>BJT</w:t>
            </w:r>
          </w:p>
        </w:tc>
        <w:tc>
          <w:tcPr>
            <w:tcW w:w="1220" w:type="dxa"/>
            <w:shd w:val="clear" w:color="auto" w:fill="auto"/>
            <w:noWrap/>
            <w:vAlign w:val="bottom"/>
          </w:tcPr>
          <w:p w14:paraId="7E2F11FC" w14:textId="248A4F48" w:rsidR="00CB5495" w:rsidRPr="009165B7" w:rsidRDefault="00CB5495" w:rsidP="009165B7">
            <w:r>
              <w:t>6</w:t>
            </w:r>
          </w:p>
        </w:tc>
        <w:tc>
          <w:tcPr>
            <w:tcW w:w="1984" w:type="dxa"/>
            <w:shd w:val="clear" w:color="auto" w:fill="auto"/>
            <w:noWrap/>
            <w:vAlign w:val="bottom"/>
          </w:tcPr>
          <w:p w14:paraId="6ED1EF8C" w14:textId="6B4A93DA" w:rsidR="00CB5495" w:rsidRPr="009165B7" w:rsidRDefault="00CB5495" w:rsidP="009165B7">
            <w:r>
              <w:t>5V</w:t>
            </w:r>
          </w:p>
        </w:tc>
        <w:tc>
          <w:tcPr>
            <w:tcW w:w="2268" w:type="dxa"/>
            <w:shd w:val="clear" w:color="auto" w:fill="auto"/>
            <w:noWrap/>
            <w:vAlign w:val="bottom"/>
          </w:tcPr>
          <w:p w14:paraId="06DFC992" w14:textId="2282FE4F" w:rsidR="00CB5495" w:rsidRPr="009165B7" w:rsidRDefault="00CB5495" w:rsidP="00CF0865">
            <w:pPr>
              <w:keepNext/>
            </w:pPr>
            <w:r>
              <w:t>2mA</w:t>
            </w:r>
          </w:p>
        </w:tc>
      </w:tr>
    </w:tbl>
    <w:p w14:paraId="2354D615" w14:textId="77777777" w:rsidR="00761EEB" w:rsidRDefault="00761EEB" w:rsidP="00E22A7B"/>
    <w:p w14:paraId="7FFDB011" w14:textId="5716DE23" w:rsidR="00E22A7B" w:rsidRDefault="00406FD7" w:rsidP="00E22A7B">
      <w:r>
        <w:t>Từ bảng 3.4 ta tính được t</w:t>
      </w:r>
      <w:r w:rsidR="00E22A7B">
        <w:t xml:space="preserve">ổng dòng tiêu thụ tối đa: 650mA. </w:t>
      </w:r>
    </w:p>
    <w:p w14:paraId="56EB7429" w14:textId="5D2077C0" w:rsidR="00E22A7B" w:rsidRDefault="00E22A7B" w:rsidP="00E22A7B">
      <w:r>
        <w:t xml:space="preserve">Để thiết bị có hoạt động ổn định, ta lựa chọn nguồn có công suất gấp 150% công suất tối đa. Suy ra dòng tải tối đa của nguồn bằng 650mA </w:t>
      </w:r>
      <w:r w:rsidR="006B477C">
        <w:t>*</w:t>
      </w:r>
      <w:r>
        <w:t xml:space="preserve"> 150% = 975mA ~ 1 A</w:t>
      </w:r>
    </w:p>
    <w:p w14:paraId="6D614FB1" w14:textId="77777777" w:rsidR="0042184E" w:rsidRDefault="003A2175" w:rsidP="0042184E">
      <w:pPr>
        <w:keepNext/>
        <w:jc w:val="center"/>
      </w:pPr>
      <w:r w:rsidRPr="003A2175">
        <w:rPr>
          <w:noProof/>
        </w:rPr>
        <w:drawing>
          <wp:inline distT="0" distB="0" distL="0" distR="0" wp14:anchorId="75834463" wp14:editId="70E6620B">
            <wp:extent cx="3053861" cy="3053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1486" cy="3061486"/>
                    </a:xfrm>
                    <a:prstGeom prst="rect">
                      <a:avLst/>
                    </a:prstGeom>
                  </pic:spPr>
                </pic:pic>
              </a:graphicData>
            </a:graphic>
          </wp:inline>
        </w:drawing>
      </w:r>
    </w:p>
    <w:p w14:paraId="4F25019D" w14:textId="631EDA7D" w:rsidR="003A2175" w:rsidRDefault="0042184E" w:rsidP="0042184E">
      <w:pPr>
        <w:pStyle w:val="Caption"/>
      </w:pPr>
      <w:bookmarkStart w:id="96" w:name="_Toc75953603"/>
      <w:bookmarkStart w:id="97" w:name="_Toc78526395"/>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8</w:t>
      </w:r>
      <w:r w:rsidR="00E468DA">
        <w:rPr>
          <w:noProof/>
        </w:rPr>
        <w:fldChar w:fldCharType="end"/>
      </w:r>
      <w:r>
        <w:t xml:space="preserve"> Adapter nguồn 5V-1A</w:t>
      </w:r>
      <w:bookmarkEnd w:id="96"/>
      <w:bookmarkEnd w:id="97"/>
    </w:p>
    <w:p w14:paraId="0191EDF4" w14:textId="79F26FF4" w:rsidR="003A2175" w:rsidRDefault="003A2175" w:rsidP="003A2175">
      <w:pPr>
        <w:pStyle w:val="Caption"/>
      </w:pPr>
    </w:p>
    <w:p w14:paraId="6DF84EDD" w14:textId="77777777" w:rsidR="008A467B" w:rsidRDefault="00E22A7B" w:rsidP="008A467B">
      <w:r>
        <w:t xml:space="preserve">Dựa trên dòng </w:t>
      </w:r>
      <w:r w:rsidR="00643754">
        <w:t>tiêu thụ</w:t>
      </w:r>
      <w:r>
        <w:t xml:space="preserve"> tối đa, nhóm lựa chọn loại nguồn AC-DC có đầu ra 5V-</w:t>
      </w:r>
      <w:r w:rsidR="003A2175">
        <w:t>1</w:t>
      </w:r>
      <w:r>
        <w:t>A</w:t>
      </w:r>
      <w:r w:rsidR="003A2175">
        <w:t xml:space="preserve"> phổ biến trên thị trường</w:t>
      </w:r>
      <w:r w:rsidR="00335284">
        <w:t>, giá thành rẻ như trên hình</w:t>
      </w:r>
      <w:r w:rsidR="008A467B">
        <w:t xml:space="preserve"> 3.8</w:t>
      </w:r>
    </w:p>
    <w:p w14:paraId="70FD475F" w14:textId="24881813" w:rsidR="008A467B" w:rsidRDefault="008A467B" w:rsidP="008A467B">
      <w:pPr>
        <w:pStyle w:val="Heading3"/>
      </w:pPr>
      <w:bookmarkStart w:id="98" w:name="_Toc75790346"/>
      <w:bookmarkStart w:id="99" w:name="_Toc75950918"/>
      <w:bookmarkStart w:id="100" w:name="_Toc78526357"/>
      <w:r>
        <w:t>Khối hiển thị</w:t>
      </w:r>
      <w:bookmarkEnd w:id="98"/>
      <w:bookmarkEnd w:id="99"/>
      <w:bookmarkEnd w:id="100"/>
    </w:p>
    <w:p w14:paraId="1A0BECDF" w14:textId="35024DF1" w:rsidR="00440B04" w:rsidRDefault="00440B04" w:rsidP="00440B04">
      <w:r>
        <w:t>Blynk là một nền tảng có ứng dụng iOS, Android cho phép điều khiển Arduino, Raspberry Pi, ESP8266. Bạn có thể xây dựng ứng dụng điều khiển bằng cách kéo, thả các Widget</w:t>
      </w:r>
      <w:r w:rsidR="00D43B52">
        <w:t xml:space="preserve"> [1]</w:t>
      </w:r>
      <w:r>
        <w:t>.</w:t>
      </w:r>
    </w:p>
    <w:p w14:paraId="14104A60" w14:textId="568AF589" w:rsidR="00440B04" w:rsidRPr="00440B04" w:rsidRDefault="00440B04" w:rsidP="00440B04">
      <w:r>
        <w:lastRenderedPageBreak/>
        <w:t xml:space="preserve">Blynk được thiết kế cho IoT, nó có thể điều khiển phần cứng từ xa, hiển thị dữ liệu cảm biến, lưu trữ dữ liệu và có thể làm một vài điều khác khá thú vị. </w:t>
      </w:r>
    </w:p>
    <w:p w14:paraId="4F009734" w14:textId="56691A86" w:rsidR="00440B04" w:rsidRPr="00440B04" w:rsidRDefault="00440B04" w:rsidP="00440B04">
      <w:pPr>
        <w:rPr>
          <w:bCs/>
        </w:rPr>
      </w:pPr>
      <w:r>
        <w:rPr>
          <w:bCs/>
        </w:rPr>
        <w:t>Nhóm</w:t>
      </w:r>
      <w:r w:rsidRPr="00440B04">
        <w:rPr>
          <w:bCs/>
        </w:rPr>
        <w:t xml:space="preserve"> lựa chọn Blynk vì một số lý do sau:</w:t>
      </w:r>
    </w:p>
    <w:p w14:paraId="64B57A7C" w14:textId="77777777" w:rsidR="00440B04" w:rsidRPr="00440B04" w:rsidRDefault="00440B04" w:rsidP="00440B04">
      <w:pPr>
        <w:pStyle w:val="ListParagraph"/>
        <w:numPr>
          <w:ilvl w:val="0"/>
          <w:numId w:val="32"/>
        </w:numPr>
      </w:pPr>
      <w:r w:rsidRPr="00440B04">
        <w:rPr>
          <w:b/>
          <w:bCs/>
        </w:rPr>
        <w:t>Dễ sử dụng</w:t>
      </w:r>
      <w:r w:rsidRPr="00440B04">
        <w:t>: Quá đơn giản, chỉ việc vào store, cài đặt, sau đó đăng ký tài khoản và mất không quá 5 phút để làm quen.</w:t>
      </w:r>
    </w:p>
    <w:p w14:paraId="2128C3A9" w14:textId="77777777" w:rsidR="00440B04" w:rsidRPr="00440B04" w:rsidRDefault="00440B04" w:rsidP="00440B04">
      <w:pPr>
        <w:pStyle w:val="ListParagraph"/>
        <w:numPr>
          <w:ilvl w:val="0"/>
          <w:numId w:val="32"/>
        </w:numPr>
      </w:pPr>
      <w:r w:rsidRPr="00440B04">
        <w:rPr>
          <w:b/>
          <w:bCs/>
        </w:rPr>
        <w:t>Đẹp và đầy đủ</w:t>
      </w:r>
      <w:r w:rsidRPr="00440B04">
        <w:t>: Giao diện của Blynk quá tuyệt vời, sử dụng bằng cách kéo thả, bạn cần nút bấm, kéo thả nút bấm, bạn cần đồ thị, kéo thả đồ thị, bạn cần LCD, kéo thả LCD, tóm lại là bạn cần gì thì kéo thả cái đó.</w:t>
      </w:r>
    </w:p>
    <w:p w14:paraId="33E6F15A" w14:textId="612D8CBC" w:rsidR="00440B04" w:rsidRPr="00440B04" w:rsidRDefault="00440B04" w:rsidP="00440B04">
      <w:pPr>
        <w:pStyle w:val="ListParagraph"/>
        <w:numPr>
          <w:ilvl w:val="0"/>
          <w:numId w:val="32"/>
        </w:numPr>
      </w:pPr>
      <w:r w:rsidRPr="00440B04">
        <w:rPr>
          <w:b/>
          <w:bCs/>
        </w:rPr>
        <w:t>Không phải lập trình android hay ios</w:t>
      </w:r>
      <w:r w:rsidRPr="00440B04">
        <w:t>: Nếu như không có kiên thức về làm app trên điện thoại thì việc điều khiển thiết bị từ chính smartphone của mình quả là điều vô cùng khó khăn và phức tạp. Nhờ blynk thì chúng ta có thể bỏ qua bước lập trình tạo app. Có thể thử nhanh chóng và ứng dụng được dự án của mình vào thực tế</w:t>
      </w:r>
      <w:r w:rsidR="00205F71">
        <w:t>[1]</w:t>
      </w:r>
      <w:r w:rsidRPr="00440B04">
        <w:t>.</w:t>
      </w:r>
    </w:p>
    <w:p w14:paraId="3DC5E40F" w14:textId="77777777" w:rsidR="00440B04" w:rsidRPr="00440B04" w:rsidRDefault="00440B04" w:rsidP="00440B04">
      <w:pPr>
        <w:pStyle w:val="ListParagraph"/>
        <w:numPr>
          <w:ilvl w:val="0"/>
          <w:numId w:val="32"/>
        </w:numPr>
      </w:pPr>
      <w:r w:rsidRPr="00440B04">
        <w:rPr>
          <w:b/>
          <w:bCs/>
        </w:rPr>
        <w:t>Thử nghiệm nhanh chóng, có thể điều khiển giám sát ở bất kỳ nơi nào có internet.</w:t>
      </w:r>
    </w:p>
    <w:p w14:paraId="24D2DC9C" w14:textId="77777777" w:rsidR="00440B04" w:rsidRPr="00440B04" w:rsidRDefault="00440B04" w:rsidP="00440B04"/>
    <w:p w14:paraId="6D67F77E" w14:textId="77777777" w:rsidR="0042184E" w:rsidRDefault="004F49A5" w:rsidP="0042184E">
      <w:pPr>
        <w:keepNext/>
        <w:jc w:val="center"/>
      </w:pPr>
      <w:r w:rsidRPr="004F49A5">
        <w:rPr>
          <w:rFonts w:eastAsia="Times New Roman" w:cs="Times New Roman"/>
          <w:noProof/>
          <w:color w:val="000000"/>
          <w:kern w:val="0"/>
          <w:szCs w:val="26"/>
        </w:rPr>
        <w:drawing>
          <wp:inline distT="0" distB="0" distL="0" distR="0" wp14:anchorId="3AB9D6B1" wp14:editId="22877CEB">
            <wp:extent cx="4401581" cy="3923414"/>
            <wp:effectExtent l="0" t="0" r="0" b="0"/>
            <wp:docPr id="4" name="Picture 4" descr="https://www.letdiy.net/datafiles/8330/upload/images/G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etdiy.net/datafiles/8330/upload/images/GT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581" cy="3923414"/>
                    </a:xfrm>
                    <a:prstGeom prst="rect">
                      <a:avLst/>
                    </a:prstGeom>
                    <a:noFill/>
                    <a:ln>
                      <a:noFill/>
                    </a:ln>
                  </pic:spPr>
                </pic:pic>
              </a:graphicData>
            </a:graphic>
          </wp:inline>
        </w:drawing>
      </w:r>
    </w:p>
    <w:p w14:paraId="1FDFCD53" w14:textId="434E97EF" w:rsidR="004F49A5" w:rsidRPr="008A467B" w:rsidRDefault="0042184E" w:rsidP="0042184E">
      <w:pPr>
        <w:pStyle w:val="Caption"/>
      </w:pPr>
      <w:bookmarkStart w:id="101" w:name="_Toc75953604"/>
      <w:bookmarkStart w:id="102" w:name="_Toc78526396"/>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9</w:t>
      </w:r>
      <w:r w:rsidR="00E468DA">
        <w:rPr>
          <w:noProof/>
        </w:rPr>
        <w:fldChar w:fldCharType="end"/>
      </w:r>
      <w:r>
        <w:t xml:space="preserve"> Các thành phần của Blynk</w:t>
      </w:r>
      <w:bookmarkEnd w:id="101"/>
      <w:bookmarkEnd w:id="102"/>
    </w:p>
    <w:p w14:paraId="012DF944" w14:textId="2B101E44" w:rsidR="00E75B5E" w:rsidRPr="00E75B5E" w:rsidRDefault="004F49A5" w:rsidP="00E75B5E">
      <w:r>
        <w:lastRenderedPageBreak/>
        <w:t>Trên hình 3.9 thể hiện các thành phần của Blynk</w:t>
      </w:r>
      <w:r w:rsidR="00E75B5E">
        <w:t>,</w:t>
      </w:r>
      <w:r>
        <w:t xml:space="preserve"> </w:t>
      </w:r>
      <w:r w:rsidR="00E75B5E" w:rsidRPr="00E75B5E">
        <w:t>gồm 3 phần:</w:t>
      </w:r>
    </w:p>
    <w:p w14:paraId="5BC06444" w14:textId="77777777" w:rsidR="00E75B5E" w:rsidRPr="00E75B5E" w:rsidRDefault="00E75B5E" w:rsidP="00E75B5E">
      <w:pPr>
        <w:numPr>
          <w:ilvl w:val="0"/>
          <w:numId w:val="12"/>
        </w:numPr>
      </w:pPr>
      <w:r w:rsidRPr="00E75B5E">
        <w:t>Blynk App: cho phép tạo các giao diện từ Widget có sẵn</w:t>
      </w:r>
    </w:p>
    <w:p w14:paraId="7ED3783D" w14:textId="77777777" w:rsidR="00E75B5E" w:rsidRPr="00E75B5E" w:rsidRDefault="00E75B5E" w:rsidP="00E75B5E">
      <w:pPr>
        <w:numPr>
          <w:ilvl w:val="0"/>
          <w:numId w:val="12"/>
        </w:numPr>
      </w:pPr>
      <w:r w:rsidRPr="00E75B5E">
        <w:t>Blynk Server: truyền tải thông tin giữa Smartphone và thiết bị. Blynk Server có thể là 1 đám mây của Blynk hoặc có thể cài đặt trên máy cá nhân. Có thể cài đặt trên Raspberry Pi.</w:t>
      </w:r>
    </w:p>
    <w:p w14:paraId="11B8CB47" w14:textId="77777777" w:rsidR="00E75B5E" w:rsidRPr="00E75B5E" w:rsidRDefault="00E75B5E" w:rsidP="00E75B5E">
      <w:pPr>
        <w:numPr>
          <w:ilvl w:val="0"/>
          <w:numId w:val="12"/>
        </w:numPr>
      </w:pPr>
      <w:r w:rsidRPr="00E75B5E">
        <w:t>Blynk Libraries: thư viện cung cấp kết nối phần cứng đến server, xử lý các lệnh đến và đi.</w:t>
      </w:r>
    </w:p>
    <w:p w14:paraId="223C70E1" w14:textId="2BA9BF4A" w:rsidR="008A467B" w:rsidRDefault="008A467B" w:rsidP="008A467B">
      <w:pPr>
        <w:pStyle w:val="Heading2"/>
      </w:pPr>
      <w:bookmarkStart w:id="103" w:name="_Toc75790347"/>
      <w:bookmarkStart w:id="104" w:name="_Toc75950919"/>
      <w:bookmarkStart w:id="105" w:name="_Toc78526358"/>
      <w:r>
        <w:t>Sơ đồ nguyên lý</w:t>
      </w:r>
      <w:bookmarkEnd w:id="103"/>
      <w:bookmarkEnd w:id="104"/>
      <w:bookmarkEnd w:id="105"/>
    </w:p>
    <w:p w14:paraId="2A1C4EC7" w14:textId="68DBF101" w:rsidR="002937DF" w:rsidRPr="002937DF" w:rsidRDefault="002937DF" w:rsidP="002937DF">
      <w:r>
        <w:t>Dưới đây là sơ đồ nguyên lý mạch điều khiển đóng ngắt relay và đọc nhiệt độ, độ ẩm từ cảm biến DHT11.</w:t>
      </w:r>
    </w:p>
    <w:p w14:paraId="14077999" w14:textId="77777777" w:rsidR="0042184E" w:rsidRDefault="008A467B" w:rsidP="0042184E">
      <w:pPr>
        <w:keepNext/>
        <w:jc w:val="center"/>
      </w:pPr>
      <w:r>
        <w:rPr>
          <w:noProof/>
        </w:rPr>
        <w:drawing>
          <wp:inline distT="0" distB="0" distL="0" distR="0" wp14:anchorId="42962630" wp14:editId="42F99959">
            <wp:extent cx="5560741" cy="375329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4702" cy="3762721"/>
                    </a:xfrm>
                    <a:prstGeom prst="rect">
                      <a:avLst/>
                    </a:prstGeom>
                    <a:noFill/>
                  </pic:spPr>
                </pic:pic>
              </a:graphicData>
            </a:graphic>
          </wp:inline>
        </w:drawing>
      </w:r>
    </w:p>
    <w:p w14:paraId="55447D19" w14:textId="5C4FC992" w:rsidR="008A467B" w:rsidRDefault="0042184E" w:rsidP="0042184E">
      <w:pPr>
        <w:pStyle w:val="Caption"/>
      </w:pPr>
      <w:bookmarkStart w:id="106" w:name="_Toc75953605"/>
      <w:bookmarkStart w:id="107" w:name="_Toc78526397"/>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10</w:t>
      </w:r>
      <w:r w:rsidR="00E468DA">
        <w:rPr>
          <w:noProof/>
        </w:rPr>
        <w:fldChar w:fldCharType="end"/>
      </w:r>
      <w:r>
        <w:t xml:space="preserve"> Sơ đồ nguyên lý mạch</w:t>
      </w:r>
      <w:bookmarkEnd w:id="106"/>
      <w:bookmarkEnd w:id="107"/>
    </w:p>
    <w:p w14:paraId="335A5633" w14:textId="25745EB3" w:rsidR="002937DF" w:rsidRDefault="002937DF" w:rsidP="002937DF">
      <w:r>
        <w:t>Như trên hình 3.9, mạch gồm 4 khối: khối nguồn, cảm biến, khối vi điều khiển MCU và khối relay.</w:t>
      </w:r>
    </w:p>
    <w:p w14:paraId="7C61C2AE" w14:textId="3343BF69" w:rsidR="002937DF" w:rsidRDefault="002937DF" w:rsidP="002937DF">
      <w:r>
        <w:t>Nguồn cấp cho toàn mạch qua jack 5VDC, có 1 led vàng 5mm để báo nguồn.</w:t>
      </w:r>
      <w:r w:rsidR="00EE21C4">
        <w:t xml:space="preserve"> Nguồn cấp cho cảm biến DHT11 qua chân GND và chân VDD của DHT11. Nguồn cấp cho Node MCU qua chân VIN và chân GND. Chân DATA của DHT11 nối với chân D4 </w:t>
      </w:r>
      <w:r w:rsidR="00EE21C4">
        <w:lastRenderedPageBreak/>
        <w:t>của Node MCU để đọc dữ liệu. Các chân D1, D2,</w:t>
      </w:r>
      <w:r w:rsidR="00515C0A">
        <w:t xml:space="preserve"> </w:t>
      </w:r>
      <w:r w:rsidR="00EE21C4">
        <w:t>D3, D5,</w:t>
      </w:r>
      <w:r w:rsidR="00515C0A">
        <w:t xml:space="preserve"> </w:t>
      </w:r>
      <w:r w:rsidR="00EE21C4">
        <w:t>D7,</w:t>
      </w:r>
      <w:r w:rsidR="00515C0A">
        <w:t xml:space="preserve"> </w:t>
      </w:r>
      <w:r w:rsidR="00EE21C4">
        <w:t xml:space="preserve">D8 của Node MCU nối với ngõ vào của opto để làm tín hiệu điều khiển kích relay. </w:t>
      </w:r>
    </w:p>
    <w:p w14:paraId="2A5B5FA0" w14:textId="1C1583EC" w:rsidR="002C3ED8" w:rsidRDefault="008A467B" w:rsidP="0059134E">
      <w:pPr>
        <w:pStyle w:val="Heading2"/>
      </w:pPr>
      <w:bookmarkStart w:id="108" w:name="_Toc75790348"/>
      <w:bookmarkStart w:id="109" w:name="_Toc75950920"/>
      <w:bookmarkStart w:id="110" w:name="_Toc78526359"/>
      <w:r>
        <w:t>Thiết kế chương trình</w:t>
      </w:r>
      <w:bookmarkEnd w:id="108"/>
      <w:bookmarkEnd w:id="109"/>
      <w:bookmarkEnd w:id="110"/>
    </w:p>
    <w:p w14:paraId="5E3ED623" w14:textId="41DECC0D" w:rsidR="00CA2168" w:rsidRDefault="00E57F3A" w:rsidP="00E57F3A">
      <w:pPr>
        <w:pStyle w:val="Heading3"/>
      </w:pPr>
      <w:bookmarkStart w:id="111" w:name="_Toc75790349"/>
      <w:bookmarkStart w:id="112" w:name="_Toc75950921"/>
      <w:bookmarkStart w:id="113" w:name="_Toc78526360"/>
      <w:r>
        <w:t>Khai báo thư viện và các hằng, các biến</w:t>
      </w:r>
      <w:bookmarkEnd w:id="111"/>
      <w:bookmarkEnd w:id="112"/>
      <w:bookmarkEnd w:id="113"/>
    </w:p>
    <w:p w14:paraId="1B46F514" w14:textId="217E33B9" w:rsidR="00B90C16" w:rsidRPr="00A36E46" w:rsidRDefault="00B90C16" w:rsidP="00811587">
      <w:pPr>
        <w:pStyle w:val="ListParagraph"/>
        <w:numPr>
          <w:ilvl w:val="0"/>
          <w:numId w:val="16"/>
        </w:numPr>
        <w:rPr>
          <w:szCs w:val="26"/>
        </w:rPr>
      </w:pPr>
      <w:r w:rsidRPr="00A36E46">
        <w:rPr>
          <w:szCs w:val="26"/>
        </w:rPr>
        <w:t>Khai báo các thư viện sử dụng trong</w:t>
      </w:r>
      <w:r w:rsidR="00811587" w:rsidRPr="00A36E46">
        <w:rPr>
          <w:szCs w:val="26"/>
        </w:rPr>
        <w:t xml:space="preserve"> chương trình:</w:t>
      </w:r>
    </w:p>
    <w:p w14:paraId="2A3816E1" w14:textId="1BF216DD" w:rsidR="00811587" w:rsidRPr="00811587" w:rsidRDefault="00811587" w:rsidP="00811587">
      <w:pPr>
        <w:rPr>
          <w:rFonts w:ascii="Consolas" w:hAnsi="Consolas"/>
          <w:szCs w:val="26"/>
        </w:rPr>
      </w:pPr>
      <w:r w:rsidRPr="00811587">
        <w:rPr>
          <w:rFonts w:ascii="Consolas" w:hAnsi="Consolas"/>
          <w:szCs w:val="26"/>
        </w:rPr>
        <w:t>#include &lt;ESP8266WiFi.h&gt;</w:t>
      </w:r>
      <w:r w:rsidRPr="00A36E46">
        <w:rPr>
          <w:rFonts w:ascii="Consolas" w:hAnsi="Consolas"/>
          <w:szCs w:val="26"/>
        </w:rPr>
        <w:t xml:space="preserve"> </w:t>
      </w:r>
      <w:r w:rsidRPr="00811587">
        <w:rPr>
          <w:rFonts w:ascii="Consolas" w:hAnsi="Consolas"/>
          <w:szCs w:val="26"/>
        </w:rPr>
        <w:t>//Thư viện dùng để kết nối WiFi của ESP8266</w:t>
      </w:r>
    </w:p>
    <w:p w14:paraId="45723B7A" w14:textId="60A3BA4A" w:rsidR="00811587" w:rsidRPr="00811587" w:rsidRDefault="00811587" w:rsidP="00811587">
      <w:pPr>
        <w:rPr>
          <w:rFonts w:ascii="Consolas" w:hAnsi="Consolas"/>
          <w:szCs w:val="26"/>
        </w:rPr>
      </w:pPr>
      <w:r w:rsidRPr="00811587">
        <w:rPr>
          <w:rFonts w:ascii="Consolas" w:hAnsi="Consolas"/>
          <w:szCs w:val="26"/>
        </w:rPr>
        <w:t>#include &lt;BlynkSimpleEsp8266.h&gt;</w:t>
      </w:r>
      <w:r w:rsidR="00447F90" w:rsidRPr="00A36E46">
        <w:rPr>
          <w:rFonts w:ascii="Consolas" w:hAnsi="Consolas"/>
          <w:szCs w:val="26"/>
        </w:rPr>
        <w:t xml:space="preserve"> </w:t>
      </w:r>
      <w:r w:rsidRPr="00A36E46">
        <w:rPr>
          <w:rFonts w:ascii="Consolas" w:hAnsi="Consolas"/>
          <w:szCs w:val="26"/>
        </w:rPr>
        <w:t>//Thư viện kết nối với Blynk</w:t>
      </w:r>
    </w:p>
    <w:p w14:paraId="4A608791" w14:textId="3162905C" w:rsidR="00811587" w:rsidRPr="00811587" w:rsidRDefault="00811587" w:rsidP="00811587">
      <w:pPr>
        <w:rPr>
          <w:rFonts w:ascii="Consolas" w:hAnsi="Consolas"/>
          <w:szCs w:val="26"/>
        </w:rPr>
      </w:pPr>
      <w:r w:rsidRPr="00811587">
        <w:rPr>
          <w:rFonts w:ascii="Consolas" w:hAnsi="Consolas"/>
          <w:szCs w:val="26"/>
        </w:rPr>
        <w:t>#include &lt;SimpleTimer.h&gt;</w:t>
      </w:r>
      <w:r w:rsidR="00447F90" w:rsidRPr="00A36E46">
        <w:rPr>
          <w:rFonts w:ascii="Consolas" w:hAnsi="Consolas"/>
          <w:szCs w:val="26"/>
        </w:rPr>
        <w:t xml:space="preserve"> </w:t>
      </w:r>
      <w:r w:rsidRPr="00A36E46">
        <w:rPr>
          <w:rFonts w:ascii="Consolas" w:hAnsi="Consolas"/>
          <w:szCs w:val="26"/>
        </w:rPr>
        <w:t>// Thư viện của timer</w:t>
      </w:r>
    </w:p>
    <w:p w14:paraId="01931375" w14:textId="329F6EA4" w:rsidR="00811587" w:rsidRPr="00A36E46" w:rsidRDefault="00811587" w:rsidP="00811587">
      <w:pPr>
        <w:rPr>
          <w:rFonts w:ascii="Consolas" w:hAnsi="Consolas"/>
          <w:szCs w:val="26"/>
        </w:rPr>
      </w:pPr>
      <w:r w:rsidRPr="00A36E46">
        <w:rPr>
          <w:rFonts w:ascii="Consolas" w:hAnsi="Consolas"/>
          <w:szCs w:val="26"/>
        </w:rPr>
        <w:t>#include &lt;DHT.h&gt;</w:t>
      </w:r>
      <w:r w:rsidR="00447F90" w:rsidRPr="00A36E46">
        <w:rPr>
          <w:rFonts w:ascii="Consolas" w:hAnsi="Consolas"/>
          <w:szCs w:val="26"/>
        </w:rPr>
        <w:t xml:space="preserve"> //Thư viện cảm biến DHT</w:t>
      </w:r>
    </w:p>
    <w:p w14:paraId="29645CC0" w14:textId="577F8BED" w:rsidR="00961831" w:rsidRPr="00A36E46" w:rsidRDefault="00961831" w:rsidP="00961831">
      <w:pPr>
        <w:pStyle w:val="ListParagraph"/>
        <w:numPr>
          <w:ilvl w:val="0"/>
          <w:numId w:val="16"/>
        </w:numPr>
        <w:rPr>
          <w:rFonts w:cs="Times New Roman"/>
          <w:szCs w:val="26"/>
        </w:rPr>
      </w:pPr>
      <w:r w:rsidRPr="00A36E46">
        <w:rPr>
          <w:rFonts w:cs="Times New Roman"/>
          <w:szCs w:val="26"/>
        </w:rPr>
        <w:t>Khai báo các hằng, biến và định nghĩa :</w:t>
      </w:r>
    </w:p>
    <w:p w14:paraId="18A19AA3" w14:textId="1DF38C12" w:rsidR="00961831" w:rsidRPr="00961831" w:rsidRDefault="00961831" w:rsidP="00961831">
      <w:pPr>
        <w:rPr>
          <w:rFonts w:ascii="Consolas" w:hAnsi="Consolas"/>
          <w:szCs w:val="26"/>
        </w:rPr>
      </w:pPr>
      <w:r w:rsidRPr="00961831">
        <w:rPr>
          <w:rFonts w:ascii="Consolas" w:hAnsi="Consolas"/>
          <w:szCs w:val="26"/>
        </w:rPr>
        <w:t>#define DHTPIN 13</w:t>
      </w:r>
      <w:r w:rsidRPr="00A36E46">
        <w:rPr>
          <w:rFonts w:ascii="Consolas" w:hAnsi="Consolas"/>
          <w:szCs w:val="26"/>
        </w:rPr>
        <w:t xml:space="preserve"> //Nối chân data cảm biến với chân D7</w:t>
      </w:r>
    </w:p>
    <w:p w14:paraId="0AB60F8C" w14:textId="556C0FD3" w:rsidR="00961831" w:rsidRPr="00961831" w:rsidRDefault="00961831" w:rsidP="00961831">
      <w:pPr>
        <w:rPr>
          <w:rFonts w:ascii="Consolas" w:hAnsi="Consolas"/>
          <w:szCs w:val="26"/>
        </w:rPr>
      </w:pPr>
      <w:r w:rsidRPr="00961831">
        <w:rPr>
          <w:rFonts w:ascii="Consolas" w:hAnsi="Consolas"/>
          <w:szCs w:val="26"/>
        </w:rPr>
        <w:t>#define DHTTYPE DHT11</w:t>
      </w:r>
      <w:r w:rsidR="0083373F" w:rsidRPr="00A36E46">
        <w:rPr>
          <w:rFonts w:ascii="Consolas" w:hAnsi="Consolas"/>
          <w:szCs w:val="26"/>
        </w:rPr>
        <w:t xml:space="preserve"> //Loại cảm biến là DHT11</w:t>
      </w:r>
    </w:p>
    <w:p w14:paraId="057F2769" w14:textId="6B91D6FA" w:rsidR="00961831" w:rsidRPr="00961831" w:rsidRDefault="00961831" w:rsidP="00961831">
      <w:pPr>
        <w:rPr>
          <w:rFonts w:ascii="Consolas" w:hAnsi="Consolas"/>
          <w:szCs w:val="26"/>
        </w:rPr>
      </w:pPr>
      <w:r w:rsidRPr="00961831">
        <w:rPr>
          <w:rFonts w:ascii="Consolas" w:hAnsi="Consolas"/>
          <w:szCs w:val="26"/>
        </w:rPr>
        <w:t>#define LAMP1_PIN 5</w:t>
      </w:r>
      <w:r w:rsidRPr="00A36E46">
        <w:rPr>
          <w:rFonts w:ascii="Consolas" w:hAnsi="Consolas"/>
          <w:szCs w:val="26"/>
        </w:rPr>
        <w:t xml:space="preserve"> </w:t>
      </w:r>
      <w:bookmarkStart w:id="114" w:name="_Hlk75777713"/>
      <w:r w:rsidRPr="00A36E46">
        <w:rPr>
          <w:rFonts w:ascii="Consolas" w:hAnsi="Consolas"/>
          <w:szCs w:val="26"/>
        </w:rPr>
        <w:t>//Pinout đèn 1 là chân D1</w:t>
      </w:r>
      <w:bookmarkEnd w:id="114"/>
    </w:p>
    <w:p w14:paraId="7A17876F" w14:textId="051D6B4B" w:rsidR="00961831" w:rsidRPr="00961831" w:rsidRDefault="00961831" w:rsidP="00961831">
      <w:pPr>
        <w:rPr>
          <w:rFonts w:ascii="Consolas" w:hAnsi="Consolas"/>
          <w:szCs w:val="26"/>
        </w:rPr>
      </w:pPr>
      <w:r w:rsidRPr="00961831">
        <w:rPr>
          <w:rFonts w:ascii="Consolas" w:hAnsi="Consolas"/>
          <w:szCs w:val="26"/>
        </w:rPr>
        <w:t>#define LAMP2_PIN 4</w:t>
      </w:r>
      <w:r w:rsidRPr="00A36E46">
        <w:rPr>
          <w:rFonts w:ascii="Consolas" w:hAnsi="Consolas"/>
          <w:szCs w:val="26"/>
        </w:rPr>
        <w:t xml:space="preserve"> //Pinout đèn </w:t>
      </w:r>
      <w:r w:rsidR="00DD4963" w:rsidRPr="00A36E46">
        <w:rPr>
          <w:rFonts w:ascii="Consolas" w:hAnsi="Consolas"/>
          <w:szCs w:val="26"/>
        </w:rPr>
        <w:t>2</w:t>
      </w:r>
      <w:r w:rsidRPr="00A36E46">
        <w:rPr>
          <w:rFonts w:ascii="Consolas" w:hAnsi="Consolas"/>
          <w:szCs w:val="26"/>
        </w:rPr>
        <w:t xml:space="preserve"> là chân D</w:t>
      </w:r>
      <w:r w:rsidR="00DD4963" w:rsidRPr="00A36E46">
        <w:rPr>
          <w:rFonts w:ascii="Consolas" w:hAnsi="Consolas"/>
          <w:szCs w:val="26"/>
        </w:rPr>
        <w:t>2</w:t>
      </w:r>
    </w:p>
    <w:p w14:paraId="73B3B88A" w14:textId="0FC6D293" w:rsidR="00961831" w:rsidRPr="00961831" w:rsidRDefault="00961831" w:rsidP="00961831">
      <w:pPr>
        <w:rPr>
          <w:rFonts w:ascii="Consolas" w:hAnsi="Consolas"/>
          <w:szCs w:val="26"/>
        </w:rPr>
      </w:pPr>
      <w:r w:rsidRPr="00961831">
        <w:rPr>
          <w:rFonts w:ascii="Consolas" w:hAnsi="Consolas"/>
          <w:szCs w:val="26"/>
        </w:rPr>
        <w:t>#define LAMP3_PIN 0</w:t>
      </w:r>
      <w:r w:rsidRPr="00A36E46">
        <w:rPr>
          <w:rFonts w:ascii="Consolas" w:hAnsi="Consolas"/>
          <w:szCs w:val="26"/>
        </w:rPr>
        <w:t xml:space="preserve"> //Pinout đèn </w:t>
      </w:r>
      <w:r w:rsidR="00DD4963" w:rsidRPr="00A36E46">
        <w:rPr>
          <w:rFonts w:ascii="Consolas" w:hAnsi="Consolas"/>
          <w:szCs w:val="26"/>
        </w:rPr>
        <w:t>3</w:t>
      </w:r>
      <w:r w:rsidRPr="00A36E46">
        <w:rPr>
          <w:rFonts w:ascii="Consolas" w:hAnsi="Consolas"/>
          <w:szCs w:val="26"/>
        </w:rPr>
        <w:t xml:space="preserve"> là chân D</w:t>
      </w:r>
      <w:r w:rsidR="00DD4963" w:rsidRPr="00A36E46">
        <w:rPr>
          <w:rFonts w:ascii="Consolas" w:hAnsi="Consolas"/>
          <w:szCs w:val="26"/>
        </w:rPr>
        <w:t>3</w:t>
      </w:r>
    </w:p>
    <w:p w14:paraId="50BB72DA" w14:textId="798FB1C5" w:rsidR="00961831" w:rsidRPr="00961831" w:rsidRDefault="00961831" w:rsidP="00961831">
      <w:pPr>
        <w:rPr>
          <w:rFonts w:ascii="Consolas" w:hAnsi="Consolas"/>
          <w:szCs w:val="26"/>
        </w:rPr>
      </w:pPr>
      <w:r w:rsidRPr="00961831">
        <w:rPr>
          <w:rFonts w:ascii="Consolas" w:hAnsi="Consolas"/>
          <w:szCs w:val="26"/>
        </w:rPr>
        <w:t>#define LAMP4_PIN 2</w:t>
      </w:r>
      <w:r w:rsidRPr="00A36E46">
        <w:rPr>
          <w:rFonts w:ascii="Consolas" w:hAnsi="Consolas"/>
          <w:szCs w:val="26"/>
        </w:rPr>
        <w:t xml:space="preserve"> //Pinout đèn </w:t>
      </w:r>
      <w:r w:rsidR="00DD4963" w:rsidRPr="00A36E46">
        <w:rPr>
          <w:rFonts w:ascii="Consolas" w:hAnsi="Consolas"/>
          <w:szCs w:val="26"/>
        </w:rPr>
        <w:t>4</w:t>
      </w:r>
      <w:r w:rsidRPr="00A36E46">
        <w:rPr>
          <w:rFonts w:ascii="Consolas" w:hAnsi="Consolas"/>
          <w:szCs w:val="26"/>
        </w:rPr>
        <w:t xml:space="preserve"> là chân D</w:t>
      </w:r>
      <w:r w:rsidR="00DD4963" w:rsidRPr="00A36E46">
        <w:rPr>
          <w:rFonts w:ascii="Consolas" w:hAnsi="Consolas"/>
          <w:szCs w:val="26"/>
        </w:rPr>
        <w:t>4</w:t>
      </w:r>
    </w:p>
    <w:p w14:paraId="4232049D" w14:textId="752CD598" w:rsidR="00961831" w:rsidRPr="00961831" w:rsidRDefault="00961831" w:rsidP="00961831">
      <w:pPr>
        <w:rPr>
          <w:rFonts w:ascii="Consolas" w:hAnsi="Consolas"/>
          <w:szCs w:val="26"/>
        </w:rPr>
      </w:pPr>
      <w:r w:rsidRPr="00961831">
        <w:rPr>
          <w:rFonts w:ascii="Consolas" w:hAnsi="Consolas"/>
          <w:szCs w:val="26"/>
        </w:rPr>
        <w:t>#define FAN_PIN 14</w:t>
      </w:r>
      <w:r w:rsidRPr="00A36E46">
        <w:rPr>
          <w:rFonts w:ascii="Consolas" w:hAnsi="Consolas"/>
          <w:szCs w:val="26"/>
        </w:rPr>
        <w:t xml:space="preserve"> //Pinout </w:t>
      </w:r>
      <w:r w:rsidR="00DD4963" w:rsidRPr="00A36E46">
        <w:rPr>
          <w:rFonts w:ascii="Consolas" w:hAnsi="Consolas"/>
          <w:szCs w:val="26"/>
        </w:rPr>
        <w:t>quạt</w:t>
      </w:r>
      <w:r w:rsidRPr="00A36E46">
        <w:rPr>
          <w:rFonts w:ascii="Consolas" w:hAnsi="Consolas"/>
          <w:szCs w:val="26"/>
        </w:rPr>
        <w:t xml:space="preserve"> là chân D</w:t>
      </w:r>
      <w:r w:rsidR="00DD4963" w:rsidRPr="00A36E46">
        <w:rPr>
          <w:rFonts w:ascii="Consolas" w:hAnsi="Consolas"/>
          <w:szCs w:val="26"/>
        </w:rPr>
        <w:t>5</w:t>
      </w:r>
    </w:p>
    <w:p w14:paraId="13E7D8B3" w14:textId="26A71F06" w:rsidR="00961831" w:rsidRPr="00961831" w:rsidRDefault="00961831" w:rsidP="00961831">
      <w:pPr>
        <w:rPr>
          <w:rFonts w:ascii="Consolas" w:hAnsi="Consolas"/>
          <w:szCs w:val="26"/>
        </w:rPr>
      </w:pPr>
      <w:r w:rsidRPr="00961831">
        <w:rPr>
          <w:rFonts w:ascii="Consolas" w:hAnsi="Consolas"/>
          <w:szCs w:val="26"/>
        </w:rPr>
        <w:t>#define HEATER_PIN 12</w:t>
      </w:r>
      <w:r w:rsidRPr="00A36E46">
        <w:rPr>
          <w:rFonts w:ascii="Consolas" w:hAnsi="Consolas"/>
          <w:szCs w:val="26"/>
        </w:rPr>
        <w:t xml:space="preserve"> //Pinout </w:t>
      </w:r>
      <w:r w:rsidR="00DD4963" w:rsidRPr="00A36E46">
        <w:rPr>
          <w:rFonts w:ascii="Consolas" w:hAnsi="Consolas"/>
          <w:szCs w:val="26"/>
        </w:rPr>
        <w:t>máy sưởi</w:t>
      </w:r>
      <w:r w:rsidRPr="00A36E46">
        <w:rPr>
          <w:rFonts w:ascii="Consolas" w:hAnsi="Consolas"/>
          <w:szCs w:val="26"/>
        </w:rPr>
        <w:t xml:space="preserve"> 1 là chân D</w:t>
      </w:r>
      <w:r w:rsidR="00DD4963" w:rsidRPr="00A36E46">
        <w:rPr>
          <w:rFonts w:ascii="Consolas" w:hAnsi="Consolas"/>
          <w:szCs w:val="26"/>
        </w:rPr>
        <w:t>6</w:t>
      </w:r>
    </w:p>
    <w:p w14:paraId="40710074" w14:textId="446CD395" w:rsidR="00961831" w:rsidRPr="00961831" w:rsidRDefault="00961831" w:rsidP="00961831">
      <w:pPr>
        <w:rPr>
          <w:rFonts w:ascii="Consolas" w:hAnsi="Consolas"/>
          <w:szCs w:val="26"/>
        </w:rPr>
      </w:pPr>
      <w:r w:rsidRPr="00961831">
        <w:rPr>
          <w:rFonts w:ascii="Consolas" w:hAnsi="Consolas"/>
          <w:szCs w:val="26"/>
        </w:rPr>
        <w:t>int VIRTUAL_PIN_1;</w:t>
      </w:r>
      <w:r w:rsidR="00DD4963" w:rsidRPr="00A36E46">
        <w:rPr>
          <w:rFonts w:ascii="Consolas" w:hAnsi="Consolas"/>
          <w:szCs w:val="26"/>
        </w:rPr>
        <w:t xml:space="preserve"> </w:t>
      </w:r>
      <w:bookmarkStart w:id="115" w:name="_Hlk75777960"/>
      <w:r w:rsidR="0083373F" w:rsidRPr="00A36E46">
        <w:rPr>
          <w:rFonts w:ascii="Consolas" w:hAnsi="Consolas"/>
          <w:szCs w:val="26"/>
        </w:rPr>
        <w:t xml:space="preserve">//VitualPin đèn 1 </w:t>
      </w:r>
      <w:bookmarkEnd w:id="115"/>
    </w:p>
    <w:p w14:paraId="4A2B292C" w14:textId="45C2275C" w:rsidR="00961831" w:rsidRPr="00961831" w:rsidRDefault="00961831" w:rsidP="00961831">
      <w:pPr>
        <w:rPr>
          <w:rFonts w:ascii="Consolas" w:hAnsi="Consolas"/>
          <w:szCs w:val="26"/>
        </w:rPr>
      </w:pPr>
      <w:r w:rsidRPr="00961831">
        <w:rPr>
          <w:rFonts w:ascii="Consolas" w:hAnsi="Consolas"/>
          <w:szCs w:val="26"/>
        </w:rPr>
        <w:t>int VIRTUAL_PIN_2;</w:t>
      </w:r>
      <w:r w:rsidR="0083373F" w:rsidRPr="00A36E46">
        <w:rPr>
          <w:rFonts w:ascii="Consolas" w:hAnsi="Consolas"/>
          <w:szCs w:val="26"/>
        </w:rPr>
        <w:t xml:space="preserve"> //VitualPin đèn 2 </w:t>
      </w:r>
    </w:p>
    <w:p w14:paraId="74D75E50" w14:textId="5DD16951" w:rsidR="00961831" w:rsidRPr="00961831" w:rsidRDefault="00961831" w:rsidP="00961831">
      <w:pPr>
        <w:rPr>
          <w:rFonts w:ascii="Consolas" w:hAnsi="Consolas"/>
          <w:szCs w:val="26"/>
        </w:rPr>
      </w:pPr>
      <w:r w:rsidRPr="00961831">
        <w:rPr>
          <w:rFonts w:ascii="Consolas" w:hAnsi="Consolas"/>
          <w:szCs w:val="26"/>
        </w:rPr>
        <w:t>int VIRTUAL_PIN_3;</w:t>
      </w:r>
      <w:r w:rsidR="0083373F" w:rsidRPr="00A36E46">
        <w:rPr>
          <w:rFonts w:ascii="Consolas" w:hAnsi="Consolas"/>
          <w:szCs w:val="26"/>
        </w:rPr>
        <w:t xml:space="preserve"> //VitualPin đèn 3</w:t>
      </w:r>
    </w:p>
    <w:p w14:paraId="054A2165" w14:textId="6B09460E" w:rsidR="00961831" w:rsidRPr="00961831" w:rsidRDefault="00961831" w:rsidP="00961831">
      <w:pPr>
        <w:rPr>
          <w:rFonts w:ascii="Consolas" w:hAnsi="Consolas"/>
          <w:szCs w:val="26"/>
        </w:rPr>
      </w:pPr>
      <w:r w:rsidRPr="00961831">
        <w:rPr>
          <w:rFonts w:ascii="Consolas" w:hAnsi="Consolas"/>
          <w:szCs w:val="26"/>
        </w:rPr>
        <w:t>int VIRTUAL_PIN_4;</w:t>
      </w:r>
      <w:r w:rsidR="0083373F" w:rsidRPr="00A36E46">
        <w:rPr>
          <w:rFonts w:ascii="Consolas" w:hAnsi="Consolas"/>
          <w:szCs w:val="26"/>
        </w:rPr>
        <w:t xml:space="preserve"> </w:t>
      </w:r>
      <w:bookmarkStart w:id="116" w:name="_Hlk75778230"/>
      <w:r w:rsidR="0083373F" w:rsidRPr="00A36E46">
        <w:rPr>
          <w:rFonts w:ascii="Consolas" w:hAnsi="Consolas"/>
          <w:szCs w:val="26"/>
        </w:rPr>
        <w:t xml:space="preserve">//VitualPin </w:t>
      </w:r>
      <w:bookmarkEnd w:id="116"/>
      <w:r w:rsidR="0083373F" w:rsidRPr="00A36E46">
        <w:rPr>
          <w:rFonts w:ascii="Consolas" w:hAnsi="Consolas"/>
          <w:szCs w:val="26"/>
        </w:rPr>
        <w:t>đèn 4</w:t>
      </w:r>
    </w:p>
    <w:p w14:paraId="07EFDCC3" w14:textId="428B09F1" w:rsidR="00961831" w:rsidRPr="00961831" w:rsidRDefault="00961831" w:rsidP="00961831">
      <w:pPr>
        <w:rPr>
          <w:rFonts w:ascii="Consolas" w:hAnsi="Consolas"/>
          <w:szCs w:val="26"/>
        </w:rPr>
      </w:pPr>
      <w:r w:rsidRPr="00961831">
        <w:rPr>
          <w:rFonts w:ascii="Consolas" w:hAnsi="Consolas"/>
          <w:szCs w:val="26"/>
        </w:rPr>
        <w:t>int VIRTUAL_PIN_5;</w:t>
      </w:r>
      <w:r w:rsidR="003A3EF5" w:rsidRPr="00A36E46">
        <w:rPr>
          <w:rFonts w:ascii="Consolas" w:hAnsi="Consolas"/>
          <w:szCs w:val="26"/>
        </w:rPr>
        <w:t xml:space="preserve"> </w:t>
      </w:r>
      <w:bookmarkStart w:id="117" w:name="_Hlk75778367"/>
      <w:r w:rsidR="005808ED" w:rsidRPr="00A36E46">
        <w:rPr>
          <w:rFonts w:ascii="Consolas" w:hAnsi="Consolas"/>
          <w:szCs w:val="26"/>
        </w:rPr>
        <w:t>//VitualPin bật hết đèn</w:t>
      </w:r>
      <w:bookmarkEnd w:id="117"/>
    </w:p>
    <w:p w14:paraId="17F4D9BE" w14:textId="2122790F" w:rsidR="00961831" w:rsidRPr="00961831" w:rsidRDefault="00961831" w:rsidP="00961831">
      <w:pPr>
        <w:rPr>
          <w:rFonts w:ascii="Consolas" w:hAnsi="Consolas"/>
          <w:szCs w:val="26"/>
        </w:rPr>
      </w:pPr>
      <w:r w:rsidRPr="00961831">
        <w:rPr>
          <w:rFonts w:ascii="Consolas" w:hAnsi="Consolas"/>
          <w:szCs w:val="26"/>
        </w:rPr>
        <w:t>int VIRTUAL_PIN_6;</w:t>
      </w:r>
      <w:r w:rsidR="005808ED" w:rsidRPr="00A36E46">
        <w:rPr>
          <w:rFonts w:ascii="Consolas" w:hAnsi="Consolas"/>
          <w:szCs w:val="26"/>
        </w:rPr>
        <w:t xml:space="preserve"> //VitualPin tắt hết đèn</w:t>
      </w:r>
    </w:p>
    <w:p w14:paraId="27520AA4" w14:textId="18AB028E" w:rsidR="00961831" w:rsidRPr="00961831" w:rsidRDefault="00961831" w:rsidP="00961831">
      <w:pPr>
        <w:rPr>
          <w:rFonts w:ascii="Consolas" w:hAnsi="Consolas"/>
          <w:szCs w:val="26"/>
        </w:rPr>
      </w:pPr>
      <w:r w:rsidRPr="00961831">
        <w:rPr>
          <w:rFonts w:ascii="Consolas" w:hAnsi="Consolas"/>
          <w:szCs w:val="26"/>
        </w:rPr>
        <w:t>int VIRTUAL_PIN_7;</w:t>
      </w:r>
      <w:r w:rsidR="003A3EF5" w:rsidRPr="00A36E46">
        <w:rPr>
          <w:rFonts w:ascii="Consolas" w:hAnsi="Consolas"/>
          <w:szCs w:val="26"/>
        </w:rPr>
        <w:t xml:space="preserve"> //VitualPin quạt</w:t>
      </w:r>
    </w:p>
    <w:p w14:paraId="116F0D66" w14:textId="738DC744" w:rsidR="00961831" w:rsidRPr="00961831" w:rsidRDefault="00961831" w:rsidP="00961831">
      <w:pPr>
        <w:rPr>
          <w:rFonts w:ascii="Consolas" w:hAnsi="Consolas"/>
          <w:szCs w:val="26"/>
        </w:rPr>
      </w:pPr>
      <w:r w:rsidRPr="00961831">
        <w:rPr>
          <w:rFonts w:ascii="Consolas" w:hAnsi="Consolas"/>
          <w:szCs w:val="26"/>
        </w:rPr>
        <w:lastRenderedPageBreak/>
        <w:t>int VIRTUAL_PIN_8;</w:t>
      </w:r>
      <w:r w:rsidR="003A3EF5" w:rsidRPr="00A36E46">
        <w:rPr>
          <w:rFonts w:ascii="Consolas" w:hAnsi="Consolas"/>
          <w:szCs w:val="26"/>
        </w:rPr>
        <w:t xml:space="preserve"> //VitualPin máy sưởi</w:t>
      </w:r>
    </w:p>
    <w:p w14:paraId="6C61B108" w14:textId="73398A3C" w:rsidR="00961831" w:rsidRPr="00961831" w:rsidRDefault="00961831" w:rsidP="00961831">
      <w:pPr>
        <w:rPr>
          <w:rFonts w:ascii="Consolas" w:hAnsi="Consolas"/>
          <w:szCs w:val="26"/>
        </w:rPr>
      </w:pPr>
      <w:r w:rsidRPr="00961831">
        <w:rPr>
          <w:rFonts w:ascii="Consolas" w:hAnsi="Consolas"/>
          <w:szCs w:val="26"/>
        </w:rPr>
        <w:t>int VIRTUAL_PIN_10;</w:t>
      </w:r>
      <w:r w:rsidR="005808ED" w:rsidRPr="00A36E46">
        <w:rPr>
          <w:rFonts w:ascii="Consolas" w:hAnsi="Consolas"/>
          <w:szCs w:val="26"/>
        </w:rPr>
        <w:t xml:space="preserve"> //VitualPin chế độ điều khiển tự động</w:t>
      </w:r>
    </w:p>
    <w:p w14:paraId="1F4651E3" w14:textId="228C048B" w:rsidR="00A220CC" w:rsidRPr="00A36E46" w:rsidRDefault="00A220CC" w:rsidP="00961831">
      <w:pPr>
        <w:rPr>
          <w:rFonts w:ascii="Consolas" w:hAnsi="Consolas"/>
          <w:szCs w:val="26"/>
        </w:rPr>
      </w:pPr>
      <w:r w:rsidRPr="00A36E46">
        <w:rPr>
          <w:rFonts w:ascii="Consolas" w:hAnsi="Consolas"/>
          <w:szCs w:val="26"/>
        </w:rPr>
        <w:t>//Trạng thái các nút nhấn trên AppBlynk</w:t>
      </w:r>
    </w:p>
    <w:p w14:paraId="7AD17BD6" w14:textId="506EFBAE"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1_isPushOnApp = false;</w:t>
      </w:r>
      <w:r w:rsidR="00DD4963" w:rsidRPr="00A36E46">
        <w:rPr>
          <w:rFonts w:ascii="Consolas" w:hAnsi="Consolas"/>
          <w:szCs w:val="26"/>
        </w:rPr>
        <w:t xml:space="preserve"> </w:t>
      </w:r>
    </w:p>
    <w:p w14:paraId="5188AB5D" w14:textId="1923C3CC"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2_isPushOnApp = false;</w:t>
      </w:r>
    </w:p>
    <w:p w14:paraId="0322FAE9" w14:textId="07B9F171"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3_isPushOnApp = false;</w:t>
      </w:r>
    </w:p>
    <w:p w14:paraId="7000743D" w14:textId="042C4514"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4_isPushOnApp = false;</w:t>
      </w:r>
    </w:p>
    <w:p w14:paraId="5C783FD2" w14:textId="342D2B02"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5_isPushOnApp = false;</w:t>
      </w:r>
    </w:p>
    <w:p w14:paraId="0C354F35" w14:textId="462AEFB6"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6_isPushOnApp = false;</w:t>
      </w:r>
    </w:p>
    <w:p w14:paraId="742C57A7" w14:textId="09EBE2A5"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7_isPushOnApp = false;</w:t>
      </w:r>
    </w:p>
    <w:p w14:paraId="642B92BC" w14:textId="120EFB46"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8_isPushOnApp = false;</w:t>
      </w:r>
    </w:p>
    <w:p w14:paraId="76A913E1" w14:textId="6601D6A0" w:rsidR="00961831" w:rsidRPr="00961831" w:rsidRDefault="00961831" w:rsidP="00961831">
      <w:pPr>
        <w:rPr>
          <w:rFonts w:ascii="Consolas" w:hAnsi="Consolas"/>
          <w:szCs w:val="26"/>
        </w:rPr>
      </w:pPr>
      <w:r w:rsidRPr="00961831">
        <w:rPr>
          <w:rFonts w:ascii="Consolas" w:hAnsi="Consolas"/>
          <w:szCs w:val="26"/>
        </w:rPr>
        <w:t xml:space="preserve">bool </w:t>
      </w:r>
      <w:r w:rsidR="00D07273" w:rsidRPr="00A36E46">
        <w:rPr>
          <w:rFonts w:ascii="Consolas" w:hAnsi="Consolas"/>
          <w:szCs w:val="26"/>
        </w:rPr>
        <w:t>b</w:t>
      </w:r>
      <w:r w:rsidRPr="00961831">
        <w:rPr>
          <w:rFonts w:ascii="Consolas" w:hAnsi="Consolas"/>
          <w:szCs w:val="26"/>
        </w:rPr>
        <w:t>10_isPushOnApp = false;</w:t>
      </w:r>
    </w:p>
    <w:p w14:paraId="4F6C99EB" w14:textId="6CB88C53" w:rsidR="00961831" w:rsidRPr="00961831" w:rsidRDefault="00961831" w:rsidP="00961831">
      <w:pPr>
        <w:rPr>
          <w:rFonts w:ascii="Consolas" w:hAnsi="Consolas"/>
          <w:szCs w:val="26"/>
        </w:rPr>
      </w:pPr>
      <w:r w:rsidRPr="00961831">
        <w:rPr>
          <w:rFonts w:ascii="Consolas" w:hAnsi="Consolas"/>
          <w:szCs w:val="26"/>
        </w:rPr>
        <w:t>char auth[] = "</w:t>
      </w:r>
      <w:r w:rsidR="00F55522" w:rsidRPr="00A36E46">
        <w:rPr>
          <w:rFonts w:ascii="Consolas" w:hAnsi="Consolas"/>
          <w:szCs w:val="26"/>
        </w:rPr>
        <w:t>Auth</w:t>
      </w:r>
      <w:r w:rsidRPr="00961831">
        <w:rPr>
          <w:rFonts w:ascii="Consolas" w:hAnsi="Consolas"/>
          <w:szCs w:val="26"/>
        </w:rPr>
        <w:t>"; // AuthToken</w:t>
      </w:r>
      <w:r w:rsidR="00DD4963" w:rsidRPr="00A36E46">
        <w:rPr>
          <w:rFonts w:ascii="Consolas" w:hAnsi="Consolas"/>
          <w:szCs w:val="26"/>
        </w:rPr>
        <w:t xml:space="preserve"> kết nối với </w:t>
      </w:r>
      <w:r w:rsidR="003A3EF5" w:rsidRPr="00A36E46">
        <w:rPr>
          <w:rFonts w:ascii="Consolas" w:hAnsi="Consolas"/>
          <w:szCs w:val="26"/>
        </w:rPr>
        <w:t>B</w:t>
      </w:r>
      <w:r w:rsidR="00DD4963" w:rsidRPr="00A36E46">
        <w:rPr>
          <w:rFonts w:ascii="Consolas" w:hAnsi="Consolas"/>
          <w:szCs w:val="26"/>
        </w:rPr>
        <w:t>ly</w:t>
      </w:r>
      <w:r w:rsidR="003A3EF5" w:rsidRPr="00A36E46">
        <w:rPr>
          <w:rFonts w:ascii="Consolas" w:hAnsi="Consolas"/>
          <w:szCs w:val="26"/>
        </w:rPr>
        <w:t>nk</w:t>
      </w:r>
    </w:p>
    <w:p w14:paraId="1459BDE4" w14:textId="2C1E7B10" w:rsidR="00961831" w:rsidRPr="00961831" w:rsidRDefault="00961831" w:rsidP="00961831">
      <w:pPr>
        <w:rPr>
          <w:rFonts w:ascii="Consolas" w:hAnsi="Consolas"/>
          <w:szCs w:val="26"/>
        </w:rPr>
      </w:pPr>
      <w:r w:rsidRPr="00961831">
        <w:rPr>
          <w:rFonts w:ascii="Consolas" w:hAnsi="Consolas"/>
          <w:szCs w:val="26"/>
        </w:rPr>
        <w:t>char ssid[] = "</w:t>
      </w:r>
      <w:r w:rsidR="00DD4963" w:rsidRPr="00A36E46">
        <w:rPr>
          <w:rFonts w:ascii="Consolas" w:hAnsi="Consolas"/>
          <w:szCs w:val="26"/>
        </w:rPr>
        <w:t>Wifi_Name</w:t>
      </w:r>
      <w:r w:rsidRPr="00961831">
        <w:rPr>
          <w:rFonts w:ascii="Consolas" w:hAnsi="Consolas"/>
          <w:szCs w:val="26"/>
        </w:rPr>
        <w:t xml:space="preserve">"; // </w:t>
      </w:r>
      <w:r w:rsidR="00DD4963" w:rsidRPr="00A36E46">
        <w:rPr>
          <w:rFonts w:ascii="Consolas" w:hAnsi="Consolas"/>
          <w:szCs w:val="26"/>
        </w:rPr>
        <w:t>T</w:t>
      </w:r>
      <w:r w:rsidRPr="00961831">
        <w:rPr>
          <w:rFonts w:ascii="Consolas" w:hAnsi="Consolas"/>
          <w:szCs w:val="26"/>
        </w:rPr>
        <w:t>ên WiFi</w:t>
      </w:r>
    </w:p>
    <w:p w14:paraId="51D68E6C" w14:textId="1F60CBA7" w:rsidR="00961831" w:rsidRPr="00961831" w:rsidRDefault="00961831" w:rsidP="00961831">
      <w:pPr>
        <w:rPr>
          <w:rFonts w:ascii="Consolas" w:hAnsi="Consolas"/>
          <w:szCs w:val="26"/>
        </w:rPr>
      </w:pPr>
      <w:r w:rsidRPr="00961831">
        <w:rPr>
          <w:rFonts w:ascii="Consolas" w:hAnsi="Consolas"/>
          <w:szCs w:val="26"/>
        </w:rPr>
        <w:t>char pass[] = "</w:t>
      </w:r>
      <w:r w:rsidR="00DD4963" w:rsidRPr="00A36E46">
        <w:rPr>
          <w:rFonts w:ascii="Consolas" w:hAnsi="Consolas"/>
          <w:szCs w:val="26"/>
        </w:rPr>
        <w:t>Pass</w:t>
      </w:r>
      <w:r w:rsidRPr="00961831">
        <w:rPr>
          <w:rFonts w:ascii="Consolas" w:hAnsi="Consolas"/>
          <w:szCs w:val="26"/>
        </w:rPr>
        <w:t xml:space="preserve">"; // </w:t>
      </w:r>
      <w:r w:rsidR="00DD4963" w:rsidRPr="00A36E46">
        <w:rPr>
          <w:rFonts w:ascii="Consolas" w:hAnsi="Consolas"/>
          <w:szCs w:val="26"/>
        </w:rPr>
        <w:t>Mật khẩu</w:t>
      </w:r>
      <w:r w:rsidRPr="00961831">
        <w:rPr>
          <w:rFonts w:ascii="Consolas" w:hAnsi="Consolas"/>
          <w:szCs w:val="26"/>
        </w:rPr>
        <w:t xml:space="preserve"> WiFi</w:t>
      </w:r>
    </w:p>
    <w:p w14:paraId="2F22A0B9" w14:textId="55A02B1A" w:rsidR="00961831" w:rsidRPr="00961831" w:rsidRDefault="00961831" w:rsidP="00961831">
      <w:pPr>
        <w:rPr>
          <w:rFonts w:ascii="Consolas" w:hAnsi="Consolas"/>
          <w:szCs w:val="26"/>
        </w:rPr>
      </w:pPr>
      <w:r w:rsidRPr="00961831">
        <w:rPr>
          <w:rFonts w:ascii="Consolas" w:hAnsi="Consolas"/>
          <w:szCs w:val="26"/>
        </w:rPr>
        <w:t>int humDht = 0;</w:t>
      </w:r>
      <w:r w:rsidR="00DD4963" w:rsidRPr="00A36E46">
        <w:rPr>
          <w:rFonts w:ascii="Consolas" w:hAnsi="Consolas"/>
          <w:szCs w:val="26"/>
        </w:rPr>
        <w:t xml:space="preserve"> //Biến lưu giá trị độ ẩm</w:t>
      </w:r>
    </w:p>
    <w:p w14:paraId="58F6C7CB" w14:textId="4E9BCF2C" w:rsidR="00961831" w:rsidRDefault="00961831" w:rsidP="00961831">
      <w:pPr>
        <w:rPr>
          <w:rFonts w:ascii="Consolas" w:hAnsi="Consolas"/>
          <w:szCs w:val="26"/>
        </w:rPr>
      </w:pPr>
      <w:r w:rsidRPr="00A36E46">
        <w:rPr>
          <w:rFonts w:ascii="Consolas" w:hAnsi="Consolas"/>
          <w:szCs w:val="26"/>
        </w:rPr>
        <w:t>int tempDht = 0;</w:t>
      </w:r>
      <w:r w:rsidR="00DD4963" w:rsidRPr="00A36E46">
        <w:rPr>
          <w:rFonts w:ascii="Consolas" w:hAnsi="Consolas"/>
          <w:szCs w:val="26"/>
        </w:rPr>
        <w:t xml:space="preserve"> //Biến lưu giá trị nhiệt độ</w:t>
      </w:r>
    </w:p>
    <w:p w14:paraId="1E0040AA" w14:textId="7195BA04" w:rsidR="003B75BB" w:rsidRPr="003B75BB" w:rsidRDefault="003B75BB" w:rsidP="003B75BB">
      <w:pPr>
        <w:rPr>
          <w:rFonts w:ascii="Consolas" w:hAnsi="Consolas"/>
          <w:szCs w:val="26"/>
        </w:rPr>
      </w:pPr>
      <w:r w:rsidRPr="003B75BB">
        <w:rPr>
          <w:rFonts w:ascii="Consolas" w:hAnsi="Consolas"/>
          <w:szCs w:val="26"/>
        </w:rPr>
        <w:t>DHT dht(DHTPIN, DHTTYPE);</w:t>
      </w:r>
      <w:r>
        <w:rPr>
          <w:rFonts w:ascii="Consolas" w:hAnsi="Consolas"/>
          <w:szCs w:val="26"/>
        </w:rPr>
        <w:t xml:space="preserve"> </w:t>
      </w:r>
      <w:r w:rsidR="0022034C">
        <w:rPr>
          <w:rFonts w:ascii="Consolas" w:hAnsi="Consolas"/>
          <w:szCs w:val="26"/>
        </w:rPr>
        <w:t>//</w:t>
      </w:r>
      <w:r>
        <w:rPr>
          <w:rFonts w:ascii="Consolas" w:hAnsi="Consolas"/>
          <w:szCs w:val="26"/>
        </w:rPr>
        <w:t>Định nghĩa cảm biến DHT11</w:t>
      </w:r>
    </w:p>
    <w:p w14:paraId="4A67AC04" w14:textId="7471EC0A" w:rsidR="003B75BB" w:rsidRPr="00A36E46" w:rsidRDefault="003B75BB" w:rsidP="003B75BB">
      <w:pPr>
        <w:rPr>
          <w:rFonts w:ascii="Consolas" w:hAnsi="Consolas"/>
          <w:szCs w:val="26"/>
        </w:rPr>
      </w:pPr>
      <w:r w:rsidRPr="003B75BB">
        <w:rPr>
          <w:rFonts w:ascii="Consolas" w:hAnsi="Consolas"/>
          <w:szCs w:val="26"/>
        </w:rPr>
        <w:t>SimpleTimer timer;</w:t>
      </w:r>
      <w:r w:rsidR="0022034C">
        <w:rPr>
          <w:rFonts w:ascii="Consolas" w:hAnsi="Consolas"/>
          <w:szCs w:val="26"/>
        </w:rPr>
        <w:t xml:space="preserve"> //Định nghĩa timer</w:t>
      </w:r>
    </w:p>
    <w:p w14:paraId="2A42A3EE" w14:textId="60ACAACE" w:rsidR="00E57F3A" w:rsidRPr="00A36E46" w:rsidRDefault="00A36E46" w:rsidP="00A36E46">
      <w:pPr>
        <w:pStyle w:val="ListParagraph"/>
        <w:numPr>
          <w:ilvl w:val="0"/>
          <w:numId w:val="16"/>
        </w:numPr>
        <w:rPr>
          <w:szCs w:val="26"/>
        </w:rPr>
      </w:pPr>
      <w:r w:rsidRPr="00A36E46">
        <w:rPr>
          <w:szCs w:val="26"/>
        </w:rPr>
        <w:t>Gọi hàm khi nhấn nút trên AppBlynk:</w:t>
      </w:r>
    </w:p>
    <w:p w14:paraId="62546E13" w14:textId="725CA5E1" w:rsidR="00A36E46" w:rsidRPr="00A36E46" w:rsidRDefault="00A36E46" w:rsidP="00A36E46">
      <w:pPr>
        <w:rPr>
          <w:rFonts w:ascii="Consolas" w:hAnsi="Consolas"/>
          <w:szCs w:val="26"/>
        </w:rPr>
      </w:pPr>
      <w:r w:rsidRPr="00A36E46">
        <w:rPr>
          <w:rFonts w:ascii="Consolas" w:hAnsi="Consolas"/>
          <w:szCs w:val="26"/>
        </w:rPr>
        <w:t xml:space="preserve">//Hàm ghi giá trị VitualPin V1 vào biến VIRTUAL_PIN_1 </w:t>
      </w:r>
      <w:r>
        <w:rPr>
          <w:rFonts w:ascii="Consolas" w:hAnsi="Consolas"/>
          <w:szCs w:val="26"/>
        </w:rPr>
        <w:t>với kiểu nguyên</w:t>
      </w:r>
    </w:p>
    <w:p w14:paraId="02BB25FA" w14:textId="77777777" w:rsidR="00A36E46" w:rsidRPr="00A36E46" w:rsidRDefault="00A36E46" w:rsidP="00A36E46">
      <w:pPr>
        <w:rPr>
          <w:rFonts w:ascii="Consolas" w:hAnsi="Consolas"/>
          <w:szCs w:val="26"/>
        </w:rPr>
      </w:pPr>
      <w:r w:rsidRPr="00A36E46">
        <w:rPr>
          <w:rFonts w:ascii="Consolas" w:hAnsi="Consolas"/>
          <w:szCs w:val="26"/>
        </w:rPr>
        <w:t xml:space="preserve">BLYNK_WRITE(V1) </w:t>
      </w:r>
    </w:p>
    <w:p w14:paraId="74E7E768" w14:textId="092F9D88" w:rsidR="00A36E46" w:rsidRPr="00A36E46" w:rsidRDefault="00A36E46" w:rsidP="00A36E46">
      <w:pPr>
        <w:rPr>
          <w:rFonts w:ascii="Consolas" w:hAnsi="Consolas"/>
          <w:szCs w:val="26"/>
        </w:rPr>
      </w:pPr>
      <w:r w:rsidRPr="00A36E46">
        <w:rPr>
          <w:rFonts w:ascii="Consolas" w:hAnsi="Consolas"/>
          <w:szCs w:val="26"/>
        </w:rPr>
        <w:t>{</w:t>
      </w:r>
    </w:p>
    <w:p w14:paraId="7FA56BDA" w14:textId="77777777" w:rsidR="00A36E46" w:rsidRPr="00A36E46" w:rsidRDefault="00A36E46" w:rsidP="00A36E46">
      <w:pPr>
        <w:rPr>
          <w:rFonts w:ascii="Consolas" w:hAnsi="Consolas"/>
          <w:szCs w:val="26"/>
        </w:rPr>
      </w:pPr>
      <w:r w:rsidRPr="00A36E46">
        <w:rPr>
          <w:rFonts w:ascii="Consolas" w:hAnsi="Consolas"/>
          <w:szCs w:val="26"/>
        </w:rPr>
        <w:t xml:space="preserve">    VIRTUAL_PIN_1 = param.asInt();</w:t>
      </w:r>
    </w:p>
    <w:p w14:paraId="082779C4" w14:textId="77777777" w:rsidR="00A36E46" w:rsidRPr="00A36E46" w:rsidRDefault="00A36E46" w:rsidP="00A36E46">
      <w:pPr>
        <w:rPr>
          <w:rFonts w:ascii="Consolas" w:hAnsi="Consolas"/>
          <w:szCs w:val="26"/>
        </w:rPr>
      </w:pPr>
      <w:r w:rsidRPr="00A36E46">
        <w:rPr>
          <w:rFonts w:ascii="Consolas" w:hAnsi="Consolas"/>
          <w:szCs w:val="26"/>
        </w:rPr>
        <w:t xml:space="preserve">    n1_isPushOnApp = true;</w:t>
      </w:r>
    </w:p>
    <w:p w14:paraId="34B81BC7" w14:textId="6D771982" w:rsidR="00A36E46" w:rsidRPr="00A36E46" w:rsidRDefault="00A36E46" w:rsidP="00A36E46">
      <w:pPr>
        <w:rPr>
          <w:rFonts w:ascii="Consolas" w:hAnsi="Consolas"/>
          <w:szCs w:val="26"/>
        </w:rPr>
      </w:pPr>
      <w:r w:rsidRPr="00A36E46">
        <w:rPr>
          <w:rFonts w:ascii="Consolas" w:hAnsi="Consolas"/>
          <w:szCs w:val="26"/>
        </w:rPr>
        <w:lastRenderedPageBreak/>
        <w:t>}</w:t>
      </w:r>
    </w:p>
    <w:p w14:paraId="7F9F78E8" w14:textId="44A7DC53" w:rsidR="00811587" w:rsidRDefault="00A36E46" w:rsidP="00E57F3A">
      <w:pPr>
        <w:rPr>
          <w:rFonts w:ascii="Consolas" w:hAnsi="Consolas"/>
        </w:rPr>
      </w:pPr>
      <w:r w:rsidRPr="00A36E46">
        <w:rPr>
          <w:rFonts w:ascii="Consolas" w:hAnsi="Consolas"/>
        </w:rPr>
        <w:t>//Khi nhấn nút đèn 1 trên App, VitualPin V1 sẽ thay đổi, khi đó hàm trên sẽ được gọi ra</w:t>
      </w:r>
    </w:p>
    <w:p w14:paraId="76BC3012" w14:textId="7C27182A" w:rsidR="00C44ABC" w:rsidRDefault="00C44ABC" w:rsidP="00C44ABC">
      <w:pPr>
        <w:pStyle w:val="Heading3"/>
      </w:pPr>
      <w:bookmarkStart w:id="118" w:name="_Toc75790350"/>
      <w:bookmarkStart w:id="119" w:name="_Toc75950922"/>
      <w:bookmarkStart w:id="120" w:name="_Toc78526361"/>
      <w:r>
        <w:t>Hàm khởi tạo setup</w:t>
      </w:r>
      <w:bookmarkEnd w:id="118"/>
      <w:bookmarkEnd w:id="119"/>
      <w:bookmarkEnd w:id="120"/>
    </w:p>
    <w:p w14:paraId="72F05C97" w14:textId="77777777" w:rsidR="00C44ABC" w:rsidRPr="00C44ABC" w:rsidRDefault="00C44ABC" w:rsidP="00C44ABC">
      <w:pPr>
        <w:rPr>
          <w:rFonts w:ascii="Consolas" w:hAnsi="Consolas"/>
        </w:rPr>
      </w:pPr>
      <w:r w:rsidRPr="00C44ABC">
        <w:rPr>
          <w:rFonts w:ascii="Consolas" w:hAnsi="Consolas"/>
        </w:rPr>
        <w:t>void setup()</w:t>
      </w:r>
    </w:p>
    <w:p w14:paraId="0A1CF10A" w14:textId="10E71628" w:rsidR="00C44ABC" w:rsidRDefault="00C44ABC" w:rsidP="00C44ABC">
      <w:pPr>
        <w:rPr>
          <w:rFonts w:ascii="Consolas" w:hAnsi="Consolas"/>
        </w:rPr>
      </w:pPr>
      <w:r w:rsidRPr="00C44ABC">
        <w:rPr>
          <w:rFonts w:ascii="Consolas" w:hAnsi="Consolas"/>
        </w:rPr>
        <w:t>{</w:t>
      </w:r>
    </w:p>
    <w:p w14:paraId="0C49C13E" w14:textId="536AF4D2" w:rsidR="00C44ABC" w:rsidRPr="00C44ABC" w:rsidRDefault="00D34417" w:rsidP="00C44ABC">
      <w:pPr>
        <w:rPr>
          <w:rFonts w:ascii="Consolas" w:hAnsi="Consolas"/>
        </w:rPr>
      </w:pPr>
      <w:r>
        <w:rPr>
          <w:rFonts w:ascii="Consolas" w:hAnsi="Consolas"/>
        </w:rPr>
        <w:t xml:space="preserve">    </w:t>
      </w:r>
      <w:r w:rsidR="00C44ABC">
        <w:rPr>
          <w:rFonts w:ascii="Consolas" w:hAnsi="Consolas"/>
        </w:rPr>
        <w:t>//Khởi tạo các pin OUTPUT</w:t>
      </w:r>
    </w:p>
    <w:p w14:paraId="4F1872F3" w14:textId="32C6D506" w:rsidR="00C44ABC" w:rsidRPr="00C44ABC" w:rsidRDefault="00C44ABC" w:rsidP="00C44ABC">
      <w:pPr>
        <w:rPr>
          <w:rFonts w:ascii="Consolas" w:hAnsi="Consolas"/>
        </w:rPr>
      </w:pPr>
      <w:r w:rsidRPr="00C44ABC">
        <w:rPr>
          <w:rFonts w:ascii="Consolas" w:hAnsi="Consolas"/>
        </w:rPr>
        <w:t xml:space="preserve">    pinMode(LAMP1_PIN, OUTPUT);</w:t>
      </w:r>
    </w:p>
    <w:p w14:paraId="77FEAD24" w14:textId="77777777" w:rsidR="00C44ABC" w:rsidRPr="00C44ABC" w:rsidRDefault="00C44ABC" w:rsidP="00C44ABC">
      <w:pPr>
        <w:rPr>
          <w:rFonts w:ascii="Consolas" w:hAnsi="Consolas"/>
        </w:rPr>
      </w:pPr>
      <w:r w:rsidRPr="00C44ABC">
        <w:rPr>
          <w:rFonts w:ascii="Consolas" w:hAnsi="Consolas"/>
        </w:rPr>
        <w:t xml:space="preserve">    pinMode(LAMP2_PIN, OUTPUT);</w:t>
      </w:r>
    </w:p>
    <w:p w14:paraId="00452841" w14:textId="77777777" w:rsidR="00C44ABC" w:rsidRPr="00C44ABC" w:rsidRDefault="00C44ABC" w:rsidP="00C44ABC">
      <w:pPr>
        <w:rPr>
          <w:rFonts w:ascii="Consolas" w:hAnsi="Consolas"/>
        </w:rPr>
      </w:pPr>
      <w:r w:rsidRPr="00C44ABC">
        <w:rPr>
          <w:rFonts w:ascii="Consolas" w:hAnsi="Consolas"/>
        </w:rPr>
        <w:t xml:space="preserve">    pinMode(LAMP3_PIN, OUTPUT);</w:t>
      </w:r>
    </w:p>
    <w:p w14:paraId="782607EC" w14:textId="77777777" w:rsidR="00C44ABC" w:rsidRPr="00C44ABC" w:rsidRDefault="00C44ABC" w:rsidP="00C44ABC">
      <w:pPr>
        <w:rPr>
          <w:rFonts w:ascii="Consolas" w:hAnsi="Consolas"/>
        </w:rPr>
      </w:pPr>
      <w:r w:rsidRPr="00C44ABC">
        <w:rPr>
          <w:rFonts w:ascii="Consolas" w:hAnsi="Consolas"/>
        </w:rPr>
        <w:t xml:space="preserve">    pinMode(LAMP4_PIN, OUTPUT);</w:t>
      </w:r>
    </w:p>
    <w:p w14:paraId="660ADF6C" w14:textId="77777777" w:rsidR="00C44ABC" w:rsidRPr="00C44ABC" w:rsidRDefault="00C44ABC" w:rsidP="00C44ABC">
      <w:pPr>
        <w:rPr>
          <w:rFonts w:ascii="Consolas" w:hAnsi="Consolas"/>
        </w:rPr>
      </w:pPr>
      <w:r w:rsidRPr="00C44ABC">
        <w:rPr>
          <w:rFonts w:ascii="Consolas" w:hAnsi="Consolas"/>
        </w:rPr>
        <w:t xml:space="preserve">    pinMode(FAN_PIN, OUTPUT);</w:t>
      </w:r>
    </w:p>
    <w:p w14:paraId="4A2A0FAB" w14:textId="4BC938B9" w:rsidR="00C44ABC" w:rsidRDefault="00C44ABC" w:rsidP="00C44ABC">
      <w:pPr>
        <w:rPr>
          <w:rFonts w:ascii="Consolas" w:hAnsi="Consolas"/>
        </w:rPr>
      </w:pPr>
      <w:r w:rsidRPr="00C44ABC">
        <w:rPr>
          <w:rFonts w:ascii="Consolas" w:hAnsi="Consolas"/>
        </w:rPr>
        <w:t xml:space="preserve">    pinMode(HEATER_PIN, OUTPUT);</w:t>
      </w:r>
    </w:p>
    <w:p w14:paraId="0191EA27" w14:textId="3C715724" w:rsidR="00C44ABC" w:rsidRPr="00C44ABC" w:rsidRDefault="00D34417" w:rsidP="00C44ABC">
      <w:pPr>
        <w:rPr>
          <w:rFonts w:ascii="Consolas" w:hAnsi="Consolas"/>
        </w:rPr>
      </w:pPr>
      <w:r>
        <w:rPr>
          <w:rFonts w:ascii="Consolas" w:hAnsi="Consolas"/>
        </w:rPr>
        <w:t xml:space="preserve">    </w:t>
      </w:r>
      <w:r w:rsidR="00C44ABC">
        <w:rPr>
          <w:rFonts w:ascii="Consolas" w:hAnsi="Consolas"/>
        </w:rPr>
        <w:t>//Set các OUTPUT ban đầu ở mức cao</w:t>
      </w:r>
    </w:p>
    <w:p w14:paraId="4AA8005E" w14:textId="159B6F6D" w:rsidR="00C44ABC" w:rsidRPr="00C44ABC" w:rsidRDefault="00C44ABC" w:rsidP="00C44ABC">
      <w:pPr>
        <w:rPr>
          <w:rFonts w:ascii="Consolas" w:hAnsi="Consolas"/>
        </w:rPr>
      </w:pPr>
      <w:r w:rsidRPr="00C44ABC">
        <w:rPr>
          <w:rFonts w:ascii="Consolas" w:hAnsi="Consolas"/>
        </w:rPr>
        <w:t xml:space="preserve">    digitalWrite(LAMP1_PIN,</w:t>
      </w:r>
      <w:bookmarkStart w:id="121" w:name="_Hlk75782384"/>
      <w:r>
        <w:rPr>
          <w:rFonts w:ascii="Consolas" w:hAnsi="Consolas"/>
        </w:rPr>
        <w:t>HIGH</w:t>
      </w:r>
      <w:bookmarkEnd w:id="121"/>
      <w:r w:rsidRPr="00C44ABC">
        <w:rPr>
          <w:rFonts w:ascii="Consolas" w:hAnsi="Consolas"/>
        </w:rPr>
        <w:t>);</w:t>
      </w:r>
    </w:p>
    <w:p w14:paraId="2A22E98C" w14:textId="5CF59430" w:rsidR="00C44ABC" w:rsidRPr="00C44ABC" w:rsidRDefault="00C44ABC" w:rsidP="00C44ABC">
      <w:pPr>
        <w:rPr>
          <w:rFonts w:ascii="Consolas" w:hAnsi="Consolas"/>
        </w:rPr>
      </w:pPr>
      <w:r w:rsidRPr="00C44ABC">
        <w:rPr>
          <w:rFonts w:ascii="Consolas" w:hAnsi="Consolas"/>
        </w:rPr>
        <w:t xml:space="preserve">    digitalWrite(LAMP2_PIN,HIGH);</w:t>
      </w:r>
    </w:p>
    <w:p w14:paraId="186659B5" w14:textId="7964FA5E" w:rsidR="00C44ABC" w:rsidRPr="00C44ABC" w:rsidRDefault="00C44ABC" w:rsidP="00C44ABC">
      <w:pPr>
        <w:rPr>
          <w:rFonts w:ascii="Consolas" w:hAnsi="Consolas"/>
        </w:rPr>
      </w:pPr>
      <w:r w:rsidRPr="00C44ABC">
        <w:rPr>
          <w:rFonts w:ascii="Consolas" w:hAnsi="Consolas"/>
        </w:rPr>
        <w:t xml:space="preserve">    digitalWrite(LAMP3_PIN,HIGH);</w:t>
      </w:r>
    </w:p>
    <w:p w14:paraId="298C30EC" w14:textId="279CD5EB" w:rsidR="00C44ABC" w:rsidRPr="00C44ABC" w:rsidRDefault="00C44ABC" w:rsidP="00C44ABC">
      <w:pPr>
        <w:rPr>
          <w:rFonts w:ascii="Consolas" w:hAnsi="Consolas"/>
        </w:rPr>
      </w:pPr>
      <w:r w:rsidRPr="00C44ABC">
        <w:rPr>
          <w:rFonts w:ascii="Consolas" w:hAnsi="Consolas"/>
        </w:rPr>
        <w:t xml:space="preserve">    digitalWrite(LAMP4_PIN,HIGH);</w:t>
      </w:r>
    </w:p>
    <w:p w14:paraId="023DA21C" w14:textId="45281219" w:rsidR="00C44ABC" w:rsidRPr="00C44ABC" w:rsidRDefault="00C44ABC" w:rsidP="00C44ABC">
      <w:pPr>
        <w:rPr>
          <w:rFonts w:ascii="Consolas" w:hAnsi="Consolas"/>
        </w:rPr>
      </w:pPr>
      <w:r w:rsidRPr="00C44ABC">
        <w:rPr>
          <w:rFonts w:ascii="Consolas" w:hAnsi="Consolas"/>
        </w:rPr>
        <w:t xml:space="preserve">    digitalWrite(FAN_PIN,</w:t>
      </w:r>
      <w:r w:rsidR="00B756BF" w:rsidRPr="00B756BF">
        <w:rPr>
          <w:rFonts w:ascii="Consolas" w:hAnsi="Consolas"/>
        </w:rPr>
        <w:t>HIGH</w:t>
      </w:r>
      <w:r w:rsidRPr="00C44ABC">
        <w:rPr>
          <w:rFonts w:ascii="Consolas" w:hAnsi="Consolas"/>
        </w:rPr>
        <w:t>);</w:t>
      </w:r>
    </w:p>
    <w:p w14:paraId="1180AD85" w14:textId="01925838" w:rsidR="00C44ABC" w:rsidRPr="00C44ABC" w:rsidRDefault="00C44ABC" w:rsidP="00C44ABC">
      <w:pPr>
        <w:rPr>
          <w:rFonts w:ascii="Consolas" w:hAnsi="Consolas"/>
        </w:rPr>
      </w:pPr>
      <w:r w:rsidRPr="00C44ABC">
        <w:rPr>
          <w:rFonts w:ascii="Consolas" w:hAnsi="Consolas"/>
        </w:rPr>
        <w:t xml:space="preserve">    digitalWrite(HEATER_PIN,</w:t>
      </w:r>
      <w:r w:rsidR="00B756BF" w:rsidRPr="00B756BF">
        <w:rPr>
          <w:rFonts w:ascii="Consolas" w:hAnsi="Consolas"/>
        </w:rPr>
        <w:t>HIGH</w:t>
      </w:r>
      <w:r w:rsidRPr="00C44ABC">
        <w:rPr>
          <w:rFonts w:ascii="Consolas" w:hAnsi="Consolas"/>
        </w:rPr>
        <w:t>);</w:t>
      </w:r>
    </w:p>
    <w:p w14:paraId="108D7447" w14:textId="49B910E3" w:rsidR="00C44ABC" w:rsidRPr="00C44ABC" w:rsidRDefault="00C44ABC" w:rsidP="00C44ABC">
      <w:pPr>
        <w:rPr>
          <w:rFonts w:ascii="Consolas" w:hAnsi="Consolas"/>
        </w:rPr>
      </w:pPr>
      <w:r w:rsidRPr="00C44ABC">
        <w:rPr>
          <w:rFonts w:ascii="Consolas" w:hAnsi="Consolas"/>
        </w:rPr>
        <w:t xml:space="preserve">    dht.begin();</w:t>
      </w:r>
      <w:r w:rsidR="00D34417">
        <w:rPr>
          <w:rFonts w:ascii="Consolas" w:hAnsi="Consolas"/>
        </w:rPr>
        <w:t xml:space="preserve"> </w:t>
      </w:r>
      <w:r w:rsidRPr="00C44ABC">
        <w:rPr>
          <w:rFonts w:ascii="Consolas" w:hAnsi="Consolas"/>
        </w:rPr>
        <w:t>// Bắt đầu đọc dữ liệu</w:t>
      </w:r>
      <w:r w:rsidR="00D34417">
        <w:rPr>
          <w:rFonts w:ascii="Consolas" w:hAnsi="Consolas"/>
        </w:rPr>
        <w:t xml:space="preserve"> từ cảm biến DHT11</w:t>
      </w:r>
    </w:p>
    <w:p w14:paraId="1DB291AD" w14:textId="2D3AF0F1" w:rsidR="00C44ABC" w:rsidRPr="00C44ABC" w:rsidRDefault="00C44ABC" w:rsidP="00C44ABC">
      <w:pPr>
        <w:rPr>
          <w:rFonts w:ascii="Consolas" w:hAnsi="Consolas"/>
        </w:rPr>
      </w:pPr>
      <w:r w:rsidRPr="00C44ABC">
        <w:rPr>
          <w:rFonts w:ascii="Consolas" w:hAnsi="Consolas"/>
        </w:rPr>
        <w:t xml:space="preserve">    Blynk.begin(auth, ssid, pass);</w:t>
      </w:r>
      <w:r w:rsidR="00D34417">
        <w:rPr>
          <w:rFonts w:ascii="Consolas" w:hAnsi="Consolas"/>
        </w:rPr>
        <w:t xml:space="preserve"> //Khởi tạo kết nối với Blynk</w:t>
      </w:r>
    </w:p>
    <w:p w14:paraId="03971AC9" w14:textId="6982AFA5" w:rsidR="00D34417" w:rsidRDefault="00C44ABC" w:rsidP="00C44ABC">
      <w:pPr>
        <w:rPr>
          <w:rFonts w:ascii="Consolas" w:hAnsi="Consolas"/>
        </w:rPr>
      </w:pPr>
      <w:r w:rsidRPr="00C44ABC">
        <w:rPr>
          <w:rFonts w:ascii="Consolas" w:hAnsi="Consolas"/>
        </w:rPr>
        <w:t xml:space="preserve">    </w:t>
      </w:r>
      <w:r w:rsidR="00D34417">
        <w:rPr>
          <w:rFonts w:ascii="Consolas" w:hAnsi="Consolas"/>
        </w:rPr>
        <w:t>//Set thời gian timer cho các hàm dọc dữ liệu và điều khiển</w:t>
      </w:r>
    </w:p>
    <w:p w14:paraId="668B5111" w14:textId="1967C0D0" w:rsidR="00C44ABC" w:rsidRPr="00C44ABC" w:rsidRDefault="00D34417" w:rsidP="00C44ABC">
      <w:pPr>
        <w:rPr>
          <w:rFonts w:ascii="Consolas" w:hAnsi="Consolas"/>
        </w:rPr>
      </w:pPr>
      <w:r>
        <w:rPr>
          <w:rFonts w:ascii="Consolas" w:hAnsi="Consolas"/>
        </w:rPr>
        <w:t xml:space="preserve">    </w:t>
      </w:r>
      <w:r w:rsidR="00C44ABC" w:rsidRPr="00C44ABC">
        <w:rPr>
          <w:rFonts w:ascii="Consolas" w:hAnsi="Consolas"/>
        </w:rPr>
        <w:t>timer.setInterval(30000L, getDhtData);</w:t>
      </w:r>
      <w:r>
        <w:rPr>
          <w:rFonts w:ascii="Consolas" w:hAnsi="Consolas"/>
        </w:rPr>
        <w:t xml:space="preserve"> </w:t>
      </w:r>
    </w:p>
    <w:p w14:paraId="09B1F45D" w14:textId="77777777" w:rsidR="00C44ABC" w:rsidRPr="00C44ABC" w:rsidRDefault="00C44ABC" w:rsidP="00C44ABC">
      <w:pPr>
        <w:rPr>
          <w:rFonts w:ascii="Consolas" w:hAnsi="Consolas"/>
        </w:rPr>
      </w:pPr>
      <w:r w:rsidRPr="00C44ABC">
        <w:rPr>
          <w:rFonts w:ascii="Consolas" w:hAnsi="Consolas"/>
        </w:rPr>
        <w:t xml:space="preserve">    timer.setInterval(30000L, sendDhtData);</w:t>
      </w:r>
    </w:p>
    <w:p w14:paraId="0AF83894" w14:textId="77777777" w:rsidR="00C44ABC" w:rsidRPr="00C44ABC" w:rsidRDefault="00C44ABC" w:rsidP="00C44ABC">
      <w:pPr>
        <w:rPr>
          <w:rFonts w:ascii="Consolas" w:hAnsi="Consolas"/>
        </w:rPr>
      </w:pPr>
      <w:r w:rsidRPr="00C44ABC">
        <w:rPr>
          <w:rFonts w:ascii="Consolas" w:hAnsi="Consolas"/>
        </w:rPr>
        <w:t xml:space="preserve">    timer.setInterval(100L, ctrlDevices);</w:t>
      </w:r>
    </w:p>
    <w:p w14:paraId="6F9F405B" w14:textId="77777777" w:rsidR="00C44ABC" w:rsidRPr="00C44ABC" w:rsidRDefault="00C44ABC" w:rsidP="00C44ABC">
      <w:pPr>
        <w:rPr>
          <w:rFonts w:ascii="Consolas" w:hAnsi="Consolas"/>
        </w:rPr>
      </w:pPr>
      <w:r w:rsidRPr="00C44ABC">
        <w:rPr>
          <w:rFonts w:ascii="Consolas" w:hAnsi="Consolas"/>
        </w:rPr>
        <w:lastRenderedPageBreak/>
        <w:t xml:space="preserve">    timer.setInterval(100L, ctrlAllLamp);</w:t>
      </w:r>
    </w:p>
    <w:p w14:paraId="4B74E4E9" w14:textId="77777777" w:rsidR="00C44ABC" w:rsidRPr="00C44ABC" w:rsidRDefault="00C44ABC" w:rsidP="00C44ABC">
      <w:pPr>
        <w:rPr>
          <w:rFonts w:ascii="Consolas" w:hAnsi="Consolas"/>
        </w:rPr>
      </w:pPr>
      <w:r w:rsidRPr="00C44ABC">
        <w:rPr>
          <w:rFonts w:ascii="Consolas" w:hAnsi="Consolas"/>
        </w:rPr>
        <w:t xml:space="preserve">    timer.setInterval(5000L, autoCtrl);</w:t>
      </w:r>
    </w:p>
    <w:p w14:paraId="30423938" w14:textId="5E7E903D" w:rsidR="00C44ABC" w:rsidRPr="00C44ABC" w:rsidRDefault="00C44ABC" w:rsidP="00C44ABC">
      <w:pPr>
        <w:rPr>
          <w:rFonts w:ascii="Consolas" w:hAnsi="Consolas"/>
        </w:rPr>
      </w:pPr>
      <w:r w:rsidRPr="00C44ABC">
        <w:rPr>
          <w:rFonts w:ascii="Consolas" w:hAnsi="Consolas"/>
        </w:rPr>
        <w:t>}</w:t>
      </w:r>
    </w:p>
    <w:p w14:paraId="6974CFD0" w14:textId="00E9256A" w:rsidR="00E51746" w:rsidRPr="00E51746" w:rsidRDefault="00E51746" w:rsidP="00E51746">
      <w:pPr>
        <w:pStyle w:val="Heading3"/>
      </w:pPr>
      <w:bookmarkStart w:id="122" w:name="_Toc75790351"/>
      <w:bookmarkStart w:id="123" w:name="_Toc75950923"/>
      <w:bookmarkStart w:id="124" w:name="_Toc78526362"/>
      <w:r>
        <w:t>Vòng lặp loop</w:t>
      </w:r>
      <w:bookmarkEnd w:id="122"/>
      <w:bookmarkEnd w:id="123"/>
      <w:bookmarkEnd w:id="124"/>
    </w:p>
    <w:p w14:paraId="3D18826E" w14:textId="5A8CDFDC" w:rsidR="00E51746" w:rsidRPr="00E51746" w:rsidRDefault="00E51746" w:rsidP="00E51746">
      <w:pPr>
        <w:rPr>
          <w:rFonts w:ascii="Consolas" w:hAnsi="Consolas"/>
        </w:rPr>
      </w:pPr>
      <w:r w:rsidRPr="00E51746">
        <w:rPr>
          <w:rFonts w:ascii="Consolas" w:hAnsi="Consolas"/>
        </w:rPr>
        <w:t>void loop()</w:t>
      </w:r>
    </w:p>
    <w:p w14:paraId="705092F2" w14:textId="77777777" w:rsidR="00E51746" w:rsidRPr="00E51746" w:rsidRDefault="00E51746" w:rsidP="00E51746">
      <w:pPr>
        <w:rPr>
          <w:rFonts w:ascii="Consolas" w:hAnsi="Consolas"/>
        </w:rPr>
      </w:pPr>
      <w:r w:rsidRPr="00E51746">
        <w:rPr>
          <w:rFonts w:ascii="Consolas" w:hAnsi="Consolas"/>
        </w:rPr>
        <w:t>{</w:t>
      </w:r>
    </w:p>
    <w:p w14:paraId="5E2237B6" w14:textId="465D42FB" w:rsidR="00E51746" w:rsidRPr="00E51746" w:rsidRDefault="00E51746" w:rsidP="00E51746">
      <w:pPr>
        <w:rPr>
          <w:rFonts w:ascii="Consolas" w:hAnsi="Consolas"/>
        </w:rPr>
      </w:pPr>
      <w:r w:rsidRPr="00E51746">
        <w:rPr>
          <w:rFonts w:ascii="Consolas" w:hAnsi="Consolas"/>
        </w:rPr>
        <w:t xml:space="preserve">    Blynk.run();</w:t>
      </w:r>
      <w:r>
        <w:rPr>
          <w:rFonts w:ascii="Consolas" w:hAnsi="Consolas"/>
        </w:rPr>
        <w:t xml:space="preserve"> //Khởi chạy Blynk</w:t>
      </w:r>
    </w:p>
    <w:p w14:paraId="61C02D3D" w14:textId="3D31DB8A" w:rsidR="00E51746" w:rsidRPr="00E51746" w:rsidRDefault="00E51746" w:rsidP="00E51746">
      <w:pPr>
        <w:rPr>
          <w:rFonts w:ascii="Consolas" w:hAnsi="Consolas"/>
        </w:rPr>
      </w:pPr>
      <w:r w:rsidRPr="00E51746">
        <w:rPr>
          <w:rFonts w:ascii="Consolas" w:hAnsi="Consolas"/>
        </w:rPr>
        <w:t xml:space="preserve">    timer.run(); </w:t>
      </w:r>
      <w:r>
        <w:rPr>
          <w:rFonts w:ascii="Consolas" w:hAnsi="Consolas"/>
        </w:rPr>
        <w:t>//Khởi chạy timer</w:t>
      </w:r>
      <w:r w:rsidRPr="00E51746">
        <w:rPr>
          <w:rFonts w:ascii="Consolas" w:hAnsi="Consolas"/>
        </w:rPr>
        <w:t xml:space="preserve">        </w:t>
      </w:r>
    </w:p>
    <w:p w14:paraId="22EE7689" w14:textId="3CC0061D" w:rsidR="00E51746" w:rsidRDefault="00E51746" w:rsidP="00E51746">
      <w:pPr>
        <w:rPr>
          <w:rFonts w:ascii="Consolas" w:hAnsi="Consolas"/>
        </w:rPr>
      </w:pPr>
      <w:r w:rsidRPr="00E51746">
        <w:rPr>
          <w:rFonts w:ascii="Consolas" w:hAnsi="Consolas"/>
        </w:rPr>
        <w:t>}</w:t>
      </w:r>
    </w:p>
    <w:p w14:paraId="4CE388F7" w14:textId="45FBACAE" w:rsidR="00E51746" w:rsidRDefault="00E51746" w:rsidP="00E51746">
      <w:pPr>
        <w:pStyle w:val="Heading3"/>
      </w:pPr>
      <w:bookmarkStart w:id="125" w:name="_Toc75790352"/>
      <w:bookmarkStart w:id="126" w:name="_Toc75950924"/>
      <w:bookmarkStart w:id="127" w:name="_Toc78526363"/>
      <w:r>
        <w:t>Các hàm đọc, gửi dữ liệu và điều khiển</w:t>
      </w:r>
      <w:bookmarkEnd w:id="125"/>
      <w:bookmarkEnd w:id="126"/>
      <w:bookmarkEnd w:id="127"/>
    </w:p>
    <w:p w14:paraId="631C58DD" w14:textId="0D9BCCEE" w:rsidR="00E51746" w:rsidRDefault="00E51746" w:rsidP="00E51746">
      <w:pPr>
        <w:pStyle w:val="ListParagraph"/>
        <w:numPr>
          <w:ilvl w:val="0"/>
          <w:numId w:val="16"/>
        </w:numPr>
      </w:pPr>
      <w:r>
        <w:t>Hàm đọc và gửi dữ liệu lên Blynk:</w:t>
      </w:r>
    </w:p>
    <w:p w14:paraId="2100F76E" w14:textId="77777777" w:rsidR="00E51746" w:rsidRPr="00E51746" w:rsidRDefault="00E51746" w:rsidP="00E51746">
      <w:pPr>
        <w:rPr>
          <w:rFonts w:ascii="Consolas" w:hAnsi="Consolas"/>
        </w:rPr>
      </w:pPr>
      <w:r w:rsidRPr="00E51746">
        <w:rPr>
          <w:rFonts w:ascii="Consolas" w:hAnsi="Consolas"/>
        </w:rPr>
        <w:t>void getDhtData(void)</w:t>
      </w:r>
    </w:p>
    <w:p w14:paraId="3D210A5B" w14:textId="77777777" w:rsidR="00E51746" w:rsidRPr="00E51746" w:rsidRDefault="00E51746" w:rsidP="00E51746">
      <w:pPr>
        <w:rPr>
          <w:rFonts w:ascii="Consolas" w:hAnsi="Consolas"/>
        </w:rPr>
      </w:pPr>
      <w:r w:rsidRPr="00E51746">
        <w:rPr>
          <w:rFonts w:ascii="Consolas" w:hAnsi="Consolas"/>
        </w:rPr>
        <w:t>{</w:t>
      </w:r>
    </w:p>
    <w:p w14:paraId="37972544" w14:textId="0F9E9FA8" w:rsidR="00E51746" w:rsidRPr="00E51746" w:rsidRDefault="00E51746" w:rsidP="00E51746">
      <w:pPr>
        <w:rPr>
          <w:rFonts w:ascii="Consolas" w:hAnsi="Consolas"/>
        </w:rPr>
      </w:pPr>
      <w:r w:rsidRPr="00E51746">
        <w:rPr>
          <w:rFonts w:ascii="Consolas" w:hAnsi="Consolas"/>
        </w:rPr>
        <w:t xml:space="preserve">    tempDht = dht.readTemperature();</w:t>
      </w:r>
      <w:r>
        <w:rPr>
          <w:rFonts w:ascii="Consolas" w:hAnsi="Consolas"/>
        </w:rPr>
        <w:t xml:space="preserve"> //Đọc giá thị nhiệt độ</w:t>
      </w:r>
    </w:p>
    <w:p w14:paraId="3C7D843C" w14:textId="5F426975" w:rsidR="00E51746" w:rsidRPr="00E51746" w:rsidRDefault="00E51746" w:rsidP="00E51746">
      <w:pPr>
        <w:rPr>
          <w:rFonts w:ascii="Consolas" w:hAnsi="Consolas"/>
        </w:rPr>
      </w:pPr>
      <w:r w:rsidRPr="00E51746">
        <w:rPr>
          <w:rFonts w:ascii="Consolas" w:hAnsi="Consolas"/>
        </w:rPr>
        <w:t xml:space="preserve">    humDht = dht.readHumidity();</w:t>
      </w:r>
      <w:r>
        <w:rPr>
          <w:rFonts w:ascii="Consolas" w:hAnsi="Consolas"/>
        </w:rPr>
        <w:t xml:space="preserve"> //Đọc giá</w:t>
      </w:r>
      <w:r w:rsidR="00EE277F">
        <w:rPr>
          <w:rFonts w:ascii="Consolas" w:hAnsi="Consolas"/>
        </w:rPr>
        <w:t xml:space="preserve"> trị độ ẩm</w:t>
      </w:r>
    </w:p>
    <w:p w14:paraId="2029CB98" w14:textId="413A50EB" w:rsidR="00E51746" w:rsidRPr="00E51746" w:rsidRDefault="00E51746" w:rsidP="00E51746">
      <w:pPr>
        <w:rPr>
          <w:rFonts w:ascii="Consolas" w:hAnsi="Consolas"/>
        </w:rPr>
      </w:pPr>
      <w:r w:rsidRPr="00E51746">
        <w:rPr>
          <w:rFonts w:ascii="Consolas" w:hAnsi="Consolas"/>
        </w:rPr>
        <w:t>}</w:t>
      </w:r>
    </w:p>
    <w:p w14:paraId="679251E6" w14:textId="77777777" w:rsidR="00E51746" w:rsidRPr="00E51746" w:rsidRDefault="00E51746" w:rsidP="00E51746">
      <w:pPr>
        <w:rPr>
          <w:rFonts w:ascii="Consolas" w:hAnsi="Consolas"/>
        </w:rPr>
      </w:pPr>
      <w:r w:rsidRPr="00E51746">
        <w:rPr>
          <w:rFonts w:ascii="Consolas" w:hAnsi="Consolas"/>
        </w:rPr>
        <w:t>void sendDhtData(void)</w:t>
      </w:r>
    </w:p>
    <w:p w14:paraId="735CD671" w14:textId="77777777" w:rsidR="00E51746" w:rsidRPr="00E51746" w:rsidRDefault="00E51746" w:rsidP="00E51746">
      <w:pPr>
        <w:rPr>
          <w:rFonts w:ascii="Consolas" w:hAnsi="Consolas"/>
        </w:rPr>
      </w:pPr>
      <w:r w:rsidRPr="00E51746">
        <w:rPr>
          <w:rFonts w:ascii="Consolas" w:hAnsi="Consolas"/>
        </w:rPr>
        <w:t>{</w:t>
      </w:r>
    </w:p>
    <w:p w14:paraId="4B9BB0D9" w14:textId="77777777" w:rsidR="00E51746" w:rsidRPr="00E51746" w:rsidRDefault="00E51746" w:rsidP="00E51746">
      <w:pPr>
        <w:rPr>
          <w:rFonts w:ascii="Consolas" w:hAnsi="Consolas"/>
        </w:rPr>
      </w:pPr>
      <w:r w:rsidRPr="00E51746">
        <w:rPr>
          <w:rFonts w:ascii="Consolas" w:hAnsi="Consolas"/>
        </w:rPr>
        <w:t xml:space="preserve">    Blynk.virtualWrite(V11, tempDht); //Nhiệt độ với pin V10</w:t>
      </w:r>
    </w:p>
    <w:p w14:paraId="2EDC6227" w14:textId="77777777" w:rsidR="00E51746" w:rsidRPr="00E51746" w:rsidRDefault="00E51746" w:rsidP="00E51746">
      <w:pPr>
        <w:rPr>
          <w:rFonts w:ascii="Consolas" w:hAnsi="Consolas"/>
        </w:rPr>
      </w:pPr>
      <w:r w:rsidRPr="00E51746">
        <w:rPr>
          <w:rFonts w:ascii="Consolas" w:hAnsi="Consolas"/>
        </w:rPr>
        <w:t xml:space="preserve">    Blynk.virtualWrite(V12, humDht); // Độ ẩm với pin V11</w:t>
      </w:r>
    </w:p>
    <w:p w14:paraId="753F25A1" w14:textId="11D483AD" w:rsidR="00E51746" w:rsidRDefault="00E51746" w:rsidP="00E51746">
      <w:pPr>
        <w:rPr>
          <w:rFonts w:ascii="Consolas" w:hAnsi="Consolas"/>
        </w:rPr>
      </w:pPr>
      <w:r w:rsidRPr="00E51746">
        <w:rPr>
          <w:rFonts w:ascii="Consolas" w:hAnsi="Consolas"/>
        </w:rPr>
        <w:t>}</w:t>
      </w:r>
    </w:p>
    <w:p w14:paraId="20CC32FB" w14:textId="5FD9EA6F" w:rsidR="00EE277F" w:rsidRDefault="00EE277F" w:rsidP="00EE277F">
      <w:pPr>
        <w:pStyle w:val="Heading3"/>
      </w:pPr>
      <w:bookmarkStart w:id="128" w:name="_Toc75790353"/>
      <w:bookmarkStart w:id="129" w:name="_Toc75950925"/>
      <w:bookmarkStart w:id="130" w:name="_Toc78526364"/>
      <w:r>
        <w:t xml:space="preserve">Hàm điều khiển bật tắt thiết bị bằng </w:t>
      </w:r>
      <w:r w:rsidR="00377D13">
        <w:t>phím bấm</w:t>
      </w:r>
      <w:r>
        <w:t xml:space="preserve"> trên App Blynk</w:t>
      </w:r>
      <w:bookmarkEnd w:id="128"/>
      <w:bookmarkEnd w:id="129"/>
      <w:bookmarkEnd w:id="130"/>
    </w:p>
    <w:p w14:paraId="4237B8ED" w14:textId="1F7E3B94" w:rsidR="00EE277F" w:rsidRPr="00EE277F" w:rsidRDefault="00EE277F" w:rsidP="00EE277F">
      <w:pPr>
        <w:rPr>
          <w:rFonts w:ascii="Consolas" w:hAnsi="Consolas"/>
        </w:rPr>
      </w:pPr>
      <w:r w:rsidRPr="00EE277F">
        <w:rPr>
          <w:rFonts w:ascii="Consolas" w:hAnsi="Consolas"/>
        </w:rPr>
        <w:t>if(</w:t>
      </w:r>
      <w:r>
        <w:rPr>
          <w:rFonts w:ascii="Consolas" w:hAnsi="Consolas"/>
        </w:rPr>
        <w:t>b</w:t>
      </w:r>
      <w:r w:rsidRPr="00EE277F">
        <w:rPr>
          <w:rFonts w:ascii="Consolas" w:hAnsi="Consolas"/>
        </w:rPr>
        <w:t xml:space="preserve">1_isPushOnApp) </w:t>
      </w:r>
      <w:bookmarkStart w:id="131" w:name="_Hlk75783503"/>
      <w:r w:rsidRPr="00EE277F">
        <w:rPr>
          <w:rFonts w:ascii="Consolas" w:hAnsi="Consolas"/>
        </w:rPr>
        <w:t xml:space="preserve">// </w:t>
      </w:r>
      <w:r>
        <w:rPr>
          <w:rFonts w:ascii="Consolas" w:hAnsi="Consolas"/>
        </w:rPr>
        <w:t>Nếu nút đèn 1 trên App được nhấn</w:t>
      </w:r>
      <w:bookmarkEnd w:id="131"/>
    </w:p>
    <w:p w14:paraId="6EBE3602" w14:textId="62C3D7A3" w:rsidR="00EE277F" w:rsidRDefault="00EE277F" w:rsidP="00EE277F">
      <w:pPr>
        <w:rPr>
          <w:rFonts w:ascii="Consolas" w:hAnsi="Consolas"/>
        </w:rPr>
      </w:pPr>
      <w:r w:rsidRPr="00EE277F">
        <w:rPr>
          <w:rFonts w:ascii="Consolas" w:hAnsi="Consolas"/>
        </w:rPr>
        <w:t>{</w:t>
      </w:r>
    </w:p>
    <w:p w14:paraId="581A20AE" w14:textId="5C95E397" w:rsidR="00EE277F" w:rsidRPr="00EE277F" w:rsidRDefault="00EE277F" w:rsidP="00EE277F">
      <w:pPr>
        <w:rPr>
          <w:rFonts w:ascii="Consolas" w:hAnsi="Consolas"/>
        </w:rPr>
      </w:pPr>
      <w:r>
        <w:rPr>
          <w:rFonts w:ascii="Consolas" w:hAnsi="Consolas"/>
        </w:rPr>
        <w:t xml:space="preserve">    </w:t>
      </w:r>
      <w:r w:rsidRPr="00EE277F">
        <w:rPr>
          <w:rFonts w:ascii="Consolas" w:hAnsi="Consolas"/>
        </w:rPr>
        <w:t>//</w:t>
      </w:r>
      <w:r>
        <w:rPr>
          <w:rFonts w:ascii="Consolas" w:hAnsi="Consolas"/>
        </w:rPr>
        <w:t xml:space="preserve">Ghi trạng thái </w:t>
      </w:r>
      <w:r w:rsidRPr="00EE277F">
        <w:rPr>
          <w:rFonts w:ascii="Consolas" w:hAnsi="Consolas"/>
        </w:rPr>
        <w:t>V</w:t>
      </w:r>
      <w:r>
        <w:rPr>
          <w:rFonts w:ascii="Consolas" w:hAnsi="Consolas"/>
        </w:rPr>
        <w:t>itual</w:t>
      </w:r>
      <w:r w:rsidRPr="00EE277F">
        <w:rPr>
          <w:rFonts w:ascii="Consolas" w:hAnsi="Consolas"/>
        </w:rPr>
        <w:t>P</w:t>
      </w:r>
      <w:r>
        <w:rPr>
          <w:rFonts w:ascii="Consolas" w:hAnsi="Consolas"/>
        </w:rPr>
        <w:t>in V1 lên OutputPin đèn 1</w:t>
      </w:r>
    </w:p>
    <w:p w14:paraId="1471A53F" w14:textId="77777777" w:rsidR="00EE277F" w:rsidRDefault="00EE277F" w:rsidP="00EE277F">
      <w:pPr>
        <w:rPr>
          <w:rFonts w:ascii="Consolas" w:hAnsi="Consolas"/>
        </w:rPr>
      </w:pPr>
      <w:r w:rsidRPr="00EE277F">
        <w:rPr>
          <w:rFonts w:ascii="Consolas" w:hAnsi="Consolas"/>
        </w:rPr>
        <w:t xml:space="preserve">    digitalWrite(LAMP1_PIN, !(</w:t>
      </w:r>
      <w:bookmarkStart w:id="132" w:name="_Hlk75783359"/>
      <w:r w:rsidRPr="00EE277F">
        <w:rPr>
          <w:rFonts w:ascii="Consolas" w:hAnsi="Consolas"/>
        </w:rPr>
        <w:t>VIRTUAL_PIN_1</w:t>
      </w:r>
      <w:bookmarkEnd w:id="132"/>
      <w:r w:rsidRPr="00EE277F">
        <w:rPr>
          <w:rFonts w:ascii="Consolas" w:hAnsi="Consolas"/>
        </w:rPr>
        <w:t>));</w:t>
      </w:r>
    </w:p>
    <w:p w14:paraId="38E58F6A" w14:textId="333E8C20" w:rsidR="00EE277F" w:rsidRDefault="00EE277F" w:rsidP="00EE277F">
      <w:pPr>
        <w:rPr>
          <w:rFonts w:ascii="Consolas" w:hAnsi="Consolas"/>
        </w:rPr>
      </w:pPr>
      <w:r>
        <w:rPr>
          <w:rFonts w:ascii="Consolas" w:hAnsi="Consolas"/>
        </w:rPr>
        <w:lastRenderedPageBreak/>
        <w:t xml:space="preserve">    //Xoá biến trạng thái</w:t>
      </w:r>
    </w:p>
    <w:p w14:paraId="13558048" w14:textId="7272CB13" w:rsidR="00EE277F" w:rsidRPr="00EE277F" w:rsidRDefault="00EE277F" w:rsidP="00EE277F">
      <w:pPr>
        <w:rPr>
          <w:rFonts w:ascii="Consolas" w:hAnsi="Consolas"/>
        </w:rPr>
      </w:pPr>
      <w:r>
        <w:rPr>
          <w:rFonts w:ascii="Consolas" w:hAnsi="Consolas"/>
        </w:rPr>
        <w:t xml:space="preserve">    b</w:t>
      </w:r>
      <w:r w:rsidRPr="00EE277F">
        <w:rPr>
          <w:rFonts w:ascii="Consolas" w:hAnsi="Consolas"/>
        </w:rPr>
        <w:t xml:space="preserve">1_isPushOnApp = false;                  </w:t>
      </w:r>
    </w:p>
    <w:p w14:paraId="79FC3E38" w14:textId="77777777" w:rsidR="001546B7" w:rsidRDefault="00EE277F" w:rsidP="001546B7">
      <w:pPr>
        <w:rPr>
          <w:rFonts w:ascii="Consolas" w:hAnsi="Consolas"/>
        </w:rPr>
      </w:pPr>
      <w:r w:rsidRPr="00EE277F">
        <w:rPr>
          <w:rFonts w:ascii="Consolas" w:hAnsi="Consolas"/>
        </w:rPr>
        <w:t>}</w:t>
      </w:r>
    </w:p>
    <w:p w14:paraId="0C1C9AD3" w14:textId="13AC2DA7" w:rsidR="001546B7" w:rsidRPr="001546B7" w:rsidRDefault="001546B7" w:rsidP="001546B7">
      <w:pPr>
        <w:rPr>
          <w:rFonts w:ascii="Consolas" w:hAnsi="Consolas"/>
        </w:rPr>
      </w:pPr>
      <w:r w:rsidRPr="001546B7">
        <w:rPr>
          <w:rFonts w:ascii="Consolas" w:hAnsi="Consolas"/>
        </w:rPr>
        <w:t>if(</w:t>
      </w:r>
      <w:r w:rsidR="00377D13">
        <w:rPr>
          <w:rFonts w:ascii="Consolas" w:hAnsi="Consolas"/>
        </w:rPr>
        <w:t>b</w:t>
      </w:r>
      <w:r w:rsidRPr="001546B7">
        <w:rPr>
          <w:rFonts w:ascii="Consolas" w:hAnsi="Consolas"/>
        </w:rPr>
        <w:t>5_isPushOnApp)</w:t>
      </w:r>
      <w:r>
        <w:rPr>
          <w:rFonts w:ascii="Consolas" w:hAnsi="Consolas"/>
        </w:rPr>
        <w:t xml:space="preserve"> </w:t>
      </w:r>
      <w:r w:rsidRPr="001546B7">
        <w:rPr>
          <w:rFonts w:ascii="Consolas" w:hAnsi="Consolas"/>
        </w:rPr>
        <w:t xml:space="preserve">// Nếu nút </w:t>
      </w:r>
      <w:r>
        <w:rPr>
          <w:rFonts w:ascii="Consolas" w:hAnsi="Consolas"/>
        </w:rPr>
        <w:t xml:space="preserve">Bật hết </w:t>
      </w:r>
      <w:r w:rsidRPr="001546B7">
        <w:rPr>
          <w:rFonts w:ascii="Consolas" w:hAnsi="Consolas"/>
        </w:rPr>
        <w:t>trên App được nhấn</w:t>
      </w:r>
    </w:p>
    <w:p w14:paraId="406C5284" w14:textId="334790B9" w:rsidR="001546B7" w:rsidRDefault="001546B7" w:rsidP="001546B7">
      <w:pPr>
        <w:rPr>
          <w:rFonts w:ascii="Consolas" w:hAnsi="Consolas"/>
        </w:rPr>
      </w:pPr>
      <w:r w:rsidRPr="001546B7">
        <w:rPr>
          <w:rFonts w:ascii="Consolas" w:hAnsi="Consolas"/>
        </w:rPr>
        <w:t>{</w:t>
      </w:r>
    </w:p>
    <w:p w14:paraId="5B87EA63" w14:textId="651E6E82" w:rsidR="001546B7" w:rsidRPr="001546B7" w:rsidRDefault="001546B7" w:rsidP="001546B7">
      <w:pPr>
        <w:rPr>
          <w:rFonts w:ascii="Consolas" w:hAnsi="Consolas"/>
        </w:rPr>
      </w:pPr>
      <w:r>
        <w:rPr>
          <w:rFonts w:ascii="Consolas" w:hAnsi="Consolas"/>
        </w:rPr>
        <w:t xml:space="preserve">    //Thực hiện bật</w:t>
      </w:r>
      <w:r w:rsidR="00837458">
        <w:rPr>
          <w:rFonts w:ascii="Consolas" w:hAnsi="Consolas"/>
        </w:rPr>
        <w:t xml:space="preserve"> cả</w:t>
      </w:r>
      <w:r>
        <w:rPr>
          <w:rFonts w:ascii="Consolas" w:hAnsi="Consolas"/>
        </w:rPr>
        <w:t xml:space="preserve"> 4 đèn và ghi giá trị mức cao lên các VirtualPin V1, V2, V3, V4</w:t>
      </w:r>
    </w:p>
    <w:p w14:paraId="16A65ED5" w14:textId="6CDFA46C" w:rsidR="001546B7" w:rsidRPr="001546B7" w:rsidRDefault="001546B7" w:rsidP="001546B7">
      <w:pPr>
        <w:rPr>
          <w:rFonts w:ascii="Consolas" w:hAnsi="Consolas"/>
        </w:rPr>
      </w:pPr>
      <w:r w:rsidRPr="001546B7">
        <w:rPr>
          <w:rFonts w:ascii="Consolas" w:hAnsi="Consolas"/>
        </w:rPr>
        <w:t xml:space="preserve">    digitalWrite(LAMP1_PIN, 0);</w:t>
      </w:r>
    </w:p>
    <w:p w14:paraId="0790D2CC" w14:textId="3C2C1576" w:rsidR="001546B7" w:rsidRPr="001546B7" w:rsidRDefault="001546B7" w:rsidP="001546B7">
      <w:pPr>
        <w:rPr>
          <w:rFonts w:ascii="Consolas" w:hAnsi="Consolas"/>
        </w:rPr>
      </w:pPr>
      <w:r w:rsidRPr="001546B7">
        <w:rPr>
          <w:rFonts w:ascii="Consolas" w:hAnsi="Consolas"/>
        </w:rPr>
        <w:t xml:space="preserve">    Blynk.virtualWrite(V1, 1);</w:t>
      </w:r>
    </w:p>
    <w:p w14:paraId="59F37F2D" w14:textId="24B58F4A" w:rsidR="001546B7" w:rsidRPr="001546B7" w:rsidRDefault="001546B7" w:rsidP="001546B7">
      <w:pPr>
        <w:rPr>
          <w:rFonts w:ascii="Consolas" w:hAnsi="Consolas"/>
        </w:rPr>
      </w:pPr>
      <w:r w:rsidRPr="001546B7">
        <w:rPr>
          <w:rFonts w:ascii="Consolas" w:hAnsi="Consolas"/>
        </w:rPr>
        <w:t xml:space="preserve">    digitalWrite(LAMP2_PIN, 0);</w:t>
      </w:r>
    </w:p>
    <w:p w14:paraId="6D62BB7C" w14:textId="2E25714B" w:rsidR="001546B7" w:rsidRPr="001546B7" w:rsidRDefault="001546B7" w:rsidP="001546B7">
      <w:pPr>
        <w:rPr>
          <w:rFonts w:ascii="Consolas" w:hAnsi="Consolas"/>
        </w:rPr>
      </w:pPr>
      <w:r w:rsidRPr="001546B7">
        <w:rPr>
          <w:rFonts w:ascii="Consolas" w:hAnsi="Consolas"/>
        </w:rPr>
        <w:t xml:space="preserve">    Blynk.virtualWrite(V2, 1);</w:t>
      </w:r>
    </w:p>
    <w:p w14:paraId="7FBF7197" w14:textId="6DDDB598" w:rsidR="001546B7" w:rsidRPr="001546B7" w:rsidRDefault="001546B7" w:rsidP="001546B7">
      <w:pPr>
        <w:rPr>
          <w:rFonts w:ascii="Consolas" w:hAnsi="Consolas"/>
        </w:rPr>
      </w:pPr>
      <w:r w:rsidRPr="001546B7">
        <w:rPr>
          <w:rFonts w:ascii="Consolas" w:hAnsi="Consolas"/>
        </w:rPr>
        <w:t xml:space="preserve">    digitalWrite(LAMP3_PIN, 0);</w:t>
      </w:r>
    </w:p>
    <w:p w14:paraId="6E759D45" w14:textId="7B473CC7" w:rsidR="001546B7" w:rsidRPr="001546B7" w:rsidRDefault="001546B7" w:rsidP="001546B7">
      <w:pPr>
        <w:rPr>
          <w:rFonts w:ascii="Consolas" w:hAnsi="Consolas"/>
        </w:rPr>
      </w:pPr>
      <w:r w:rsidRPr="001546B7">
        <w:rPr>
          <w:rFonts w:ascii="Consolas" w:hAnsi="Consolas"/>
        </w:rPr>
        <w:t xml:space="preserve">    Blynk.virtualWrite(V3, 1);</w:t>
      </w:r>
    </w:p>
    <w:p w14:paraId="311F642B" w14:textId="1B062064" w:rsidR="001546B7" w:rsidRPr="001546B7" w:rsidRDefault="001546B7" w:rsidP="001546B7">
      <w:pPr>
        <w:rPr>
          <w:rFonts w:ascii="Consolas" w:hAnsi="Consolas"/>
        </w:rPr>
      </w:pPr>
      <w:r w:rsidRPr="001546B7">
        <w:rPr>
          <w:rFonts w:ascii="Consolas" w:hAnsi="Consolas"/>
        </w:rPr>
        <w:t xml:space="preserve">    digitalWrite(LAMP4_PIN, 0);</w:t>
      </w:r>
    </w:p>
    <w:p w14:paraId="1C528217" w14:textId="4246E58E" w:rsidR="001546B7" w:rsidRPr="001546B7" w:rsidRDefault="001546B7" w:rsidP="001546B7">
      <w:pPr>
        <w:rPr>
          <w:rFonts w:ascii="Consolas" w:hAnsi="Consolas"/>
        </w:rPr>
      </w:pPr>
      <w:r w:rsidRPr="001546B7">
        <w:rPr>
          <w:rFonts w:ascii="Consolas" w:hAnsi="Consolas"/>
        </w:rPr>
        <w:t xml:space="preserve">    Blynk.virtualWrite(V4, 1);   </w:t>
      </w:r>
    </w:p>
    <w:p w14:paraId="2455763D" w14:textId="69B13CE7" w:rsidR="001546B7" w:rsidRPr="001546B7" w:rsidRDefault="001546B7" w:rsidP="001546B7">
      <w:pPr>
        <w:rPr>
          <w:rFonts w:ascii="Consolas" w:hAnsi="Consolas"/>
        </w:rPr>
      </w:pPr>
      <w:r w:rsidRPr="001546B7">
        <w:rPr>
          <w:rFonts w:ascii="Consolas" w:hAnsi="Consolas"/>
        </w:rPr>
        <w:t xml:space="preserve">    </w:t>
      </w:r>
      <w:r w:rsidR="00377D13">
        <w:rPr>
          <w:rFonts w:ascii="Consolas" w:hAnsi="Consolas"/>
        </w:rPr>
        <w:t>b</w:t>
      </w:r>
      <w:r w:rsidRPr="001546B7">
        <w:rPr>
          <w:rFonts w:ascii="Consolas" w:hAnsi="Consolas"/>
        </w:rPr>
        <w:t>5_isPushOnApp = false;</w:t>
      </w:r>
      <w:r w:rsidR="00377D13">
        <w:rPr>
          <w:rFonts w:ascii="Consolas" w:hAnsi="Consolas"/>
        </w:rPr>
        <w:t xml:space="preserve"> //Xoá biến trạng thái</w:t>
      </w:r>
    </w:p>
    <w:p w14:paraId="44FD4662" w14:textId="27B2E040" w:rsidR="00EE277F" w:rsidRDefault="001546B7" w:rsidP="001546B7">
      <w:pPr>
        <w:rPr>
          <w:rFonts w:ascii="Consolas" w:hAnsi="Consolas"/>
        </w:rPr>
      </w:pPr>
      <w:r w:rsidRPr="001546B7">
        <w:rPr>
          <w:rFonts w:ascii="Consolas" w:hAnsi="Consolas"/>
        </w:rPr>
        <w:t>}</w:t>
      </w:r>
      <w:r w:rsidR="00EE277F" w:rsidRPr="00EE277F">
        <w:rPr>
          <w:rFonts w:ascii="Consolas" w:hAnsi="Consolas"/>
        </w:rPr>
        <w:t xml:space="preserve">    </w:t>
      </w:r>
    </w:p>
    <w:p w14:paraId="1451B00D" w14:textId="78AEC383" w:rsidR="00780151" w:rsidRDefault="00780151" w:rsidP="00780151">
      <w:pPr>
        <w:pStyle w:val="Heading3"/>
      </w:pPr>
      <w:bookmarkStart w:id="133" w:name="_Toc75790354"/>
      <w:bookmarkStart w:id="134" w:name="_Toc75950926"/>
      <w:bookmarkStart w:id="135" w:name="_Toc78526365"/>
      <w:r>
        <w:t>Hàm điều khiển tự động bật tắt thiết bị</w:t>
      </w:r>
      <w:bookmarkEnd w:id="133"/>
      <w:bookmarkEnd w:id="134"/>
      <w:bookmarkEnd w:id="135"/>
    </w:p>
    <w:p w14:paraId="1370BB6C" w14:textId="77777777" w:rsidR="00780151" w:rsidRPr="00780151" w:rsidRDefault="00780151" w:rsidP="00780151">
      <w:pPr>
        <w:rPr>
          <w:rFonts w:ascii="Consolas" w:hAnsi="Consolas"/>
        </w:rPr>
      </w:pPr>
      <w:r w:rsidRPr="00780151">
        <w:rPr>
          <w:rFonts w:ascii="Consolas" w:hAnsi="Consolas"/>
        </w:rPr>
        <w:t>void autoCtrl(void)</w:t>
      </w:r>
    </w:p>
    <w:p w14:paraId="66D2E377" w14:textId="77777777" w:rsidR="00780151" w:rsidRPr="00780151" w:rsidRDefault="00780151" w:rsidP="00780151">
      <w:pPr>
        <w:rPr>
          <w:rFonts w:ascii="Consolas" w:hAnsi="Consolas"/>
        </w:rPr>
      </w:pPr>
      <w:r w:rsidRPr="00780151">
        <w:rPr>
          <w:rFonts w:ascii="Consolas" w:hAnsi="Consolas"/>
        </w:rPr>
        <w:t>{</w:t>
      </w:r>
    </w:p>
    <w:p w14:paraId="436D4624" w14:textId="06CE70AC" w:rsidR="00780151" w:rsidRPr="00780151" w:rsidRDefault="00780151" w:rsidP="00780151">
      <w:pPr>
        <w:rPr>
          <w:rFonts w:ascii="Consolas" w:hAnsi="Consolas"/>
        </w:rPr>
      </w:pPr>
      <w:r w:rsidRPr="00780151">
        <w:rPr>
          <w:rFonts w:ascii="Consolas" w:hAnsi="Consolas"/>
        </w:rPr>
        <w:t xml:space="preserve">    if(VIRTUAL_PIN_10)</w:t>
      </w:r>
      <w:r>
        <w:rPr>
          <w:rFonts w:ascii="Consolas" w:hAnsi="Consolas"/>
        </w:rPr>
        <w:t xml:space="preserve"> //Khi nhấn nút Auto trên App thì sẽ thực hiện điều khiển tự động</w:t>
      </w:r>
    </w:p>
    <w:p w14:paraId="52289ADC" w14:textId="77777777" w:rsidR="00780151" w:rsidRPr="00780151" w:rsidRDefault="00780151" w:rsidP="00780151">
      <w:pPr>
        <w:rPr>
          <w:rFonts w:ascii="Consolas" w:hAnsi="Consolas"/>
        </w:rPr>
      </w:pPr>
      <w:r w:rsidRPr="00780151">
        <w:rPr>
          <w:rFonts w:ascii="Consolas" w:hAnsi="Consolas"/>
        </w:rPr>
        <w:t xml:space="preserve">    {</w:t>
      </w:r>
    </w:p>
    <w:p w14:paraId="755FE856" w14:textId="1A525E5C" w:rsidR="00A64CE6" w:rsidRDefault="00780151" w:rsidP="00780151">
      <w:pPr>
        <w:rPr>
          <w:rFonts w:ascii="Consolas" w:hAnsi="Consolas"/>
        </w:rPr>
      </w:pPr>
      <w:r w:rsidRPr="00780151">
        <w:rPr>
          <w:rFonts w:ascii="Consolas" w:hAnsi="Consolas"/>
        </w:rPr>
        <w:t xml:space="preserve">        </w:t>
      </w:r>
      <w:bookmarkStart w:id="136" w:name="_Hlk75786142"/>
      <w:r w:rsidR="00A64CE6" w:rsidRPr="00A64CE6">
        <w:rPr>
          <w:rFonts w:ascii="Consolas" w:hAnsi="Consolas"/>
        </w:rPr>
        <w:t>//Nhiệt độ lớn hơn 30</w:t>
      </w:r>
      <w:r w:rsidR="00A64CE6" w:rsidRPr="00A64CE6">
        <w:rPr>
          <w:rFonts w:ascii="Consolas" w:hAnsi="Consolas"/>
          <w:vertAlign w:val="superscript"/>
        </w:rPr>
        <w:t>o</w:t>
      </w:r>
      <w:r w:rsidR="00A64CE6" w:rsidRPr="00A64CE6">
        <w:rPr>
          <w:rFonts w:ascii="Consolas" w:hAnsi="Consolas"/>
        </w:rPr>
        <w:t>C thì bật quạt</w:t>
      </w:r>
      <w:bookmarkEnd w:id="136"/>
    </w:p>
    <w:p w14:paraId="7AC9C435" w14:textId="45EFC481" w:rsidR="00780151" w:rsidRPr="00780151" w:rsidRDefault="00A64CE6" w:rsidP="00780151">
      <w:pPr>
        <w:rPr>
          <w:rFonts w:ascii="Consolas" w:hAnsi="Consolas"/>
        </w:rPr>
      </w:pPr>
      <w:r>
        <w:rPr>
          <w:rFonts w:ascii="Consolas" w:hAnsi="Consolas"/>
        </w:rPr>
        <w:t xml:space="preserve">        </w:t>
      </w:r>
      <w:r w:rsidR="00780151" w:rsidRPr="00780151">
        <w:rPr>
          <w:rFonts w:ascii="Consolas" w:hAnsi="Consolas"/>
        </w:rPr>
        <w:t xml:space="preserve">if(tempDht &gt;= </w:t>
      </w:r>
      <w:r w:rsidR="00780151">
        <w:rPr>
          <w:rFonts w:ascii="Consolas" w:hAnsi="Consolas"/>
        </w:rPr>
        <w:t>30</w:t>
      </w:r>
      <w:r w:rsidR="00780151" w:rsidRPr="00780151">
        <w:rPr>
          <w:rFonts w:ascii="Consolas" w:hAnsi="Consolas"/>
        </w:rPr>
        <w:t>)</w:t>
      </w:r>
      <w:r w:rsidR="00780151">
        <w:rPr>
          <w:rFonts w:ascii="Consolas" w:hAnsi="Consolas"/>
        </w:rPr>
        <w:t xml:space="preserve"> </w:t>
      </w:r>
    </w:p>
    <w:p w14:paraId="297920BD" w14:textId="77777777" w:rsidR="00780151" w:rsidRPr="00780151" w:rsidRDefault="00780151" w:rsidP="00780151">
      <w:pPr>
        <w:rPr>
          <w:rFonts w:ascii="Consolas" w:hAnsi="Consolas"/>
        </w:rPr>
      </w:pPr>
      <w:r w:rsidRPr="00780151">
        <w:rPr>
          <w:rFonts w:ascii="Consolas" w:hAnsi="Consolas"/>
        </w:rPr>
        <w:t xml:space="preserve">        {</w:t>
      </w:r>
    </w:p>
    <w:p w14:paraId="26E9B353" w14:textId="77777777" w:rsidR="00780151" w:rsidRPr="00780151" w:rsidRDefault="00780151" w:rsidP="00780151">
      <w:pPr>
        <w:rPr>
          <w:rFonts w:ascii="Consolas" w:hAnsi="Consolas"/>
        </w:rPr>
      </w:pPr>
      <w:r w:rsidRPr="00780151">
        <w:rPr>
          <w:rFonts w:ascii="Consolas" w:hAnsi="Consolas"/>
        </w:rPr>
        <w:lastRenderedPageBreak/>
        <w:t xml:space="preserve">            digitalWrite(FAN_PIN, 0);</w:t>
      </w:r>
    </w:p>
    <w:p w14:paraId="6E91479F" w14:textId="77777777" w:rsidR="00780151" w:rsidRPr="00780151" w:rsidRDefault="00780151" w:rsidP="00780151">
      <w:pPr>
        <w:rPr>
          <w:rFonts w:ascii="Consolas" w:hAnsi="Consolas"/>
        </w:rPr>
      </w:pPr>
      <w:r w:rsidRPr="00780151">
        <w:rPr>
          <w:rFonts w:ascii="Consolas" w:hAnsi="Consolas"/>
        </w:rPr>
        <w:t xml:space="preserve">            Blynk.virtualWrite(V7, 1);</w:t>
      </w:r>
    </w:p>
    <w:p w14:paraId="5675A21C" w14:textId="77777777" w:rsidR="00780151" w:rsidRPr="00780151" w:rsidRDefault="00780151" w:rsidP="00780151">
      <w:pPr>
        <w:rPr>
          <w:rFonts w:ascii="Consolas" w:hAnsi="Consolas"/>
        </w:rPr>
      </w:pPr>
      <w:r w:rsidRPr="00780151">
        <w:rPr>
          <w:rFonts w:ascii="Consolas" w:hAnsi="Consolas"/>
        </w:rPr>
        <w:t xml:space="preserve">        }</w:t>
      </w:r>
    </w:p>
    <w:p w14:paraId="79D8F60B" w14:textId="77777777" w:rsidR="00780151" w:rsidRPr="00780151" w:rsidRDefault="00780151" w:rsidP="00780151">
      <w:pPr>
        <w:rPr>
          <w:rFonts w:ascii="Consolas" w:hAnsi="Consolas"/>
        </w:rPr>
      </w:pPr>
      <w:r w:rsidRPr="00780151">
        <w:rPr>
          <w:rFonts w:ascii="Consolas" w:hAnsi="Consolas"/>
        </w:rPr>
        <w:t xml:space="preserve">        else</w:t>
      </w:r>
    </w:p>
    <w:p w14:paraId="1363F717" w14:textId="77777777" w:rsidR="00780151" w:rsidRPr="00780151" w:rsidRDefault="00780151" w:rsidP="00780151">
      <w:pPr>
        <w:rPr>
          <w:rFonts w:ascii="Consolas" w:hAnsi="Consolas"/>
        </w:rPr>
      </w:pPr>
      <w:r w:rsidRPr="00780151">
        <w:rPr>
          <w:rFonts w:ascii="Consolas" w:hAnsi="Consolas"/>
        </w:rPr>
        <w:t xml:space="preserve">        {</w:t>
      </w:r>
    </w:p>
    <w:p w14:paraId="7D0AE0D4" w14:textId="77777777" w:rsidR="00780151" w:rsidRPr="00780151" w:rsidRDefault="00780151" w:rsidP="00780151">
      <w:pPr>
        <w:rPr>
          <w:rFonts w:ascii="Consolas" w:hAnsi="Consolas"/>
        </w:rPr>
      </w:pPr>
      <w:r w:rsidRPr="00780151">
        <w:rPr>
          <w:rFonts w:ascii="Consolas" w:hAnsi="Consolas"/>
        </w:rPr>
        <w:t xml:space="preserve">            digitalWrite(FAN_PIN, 1);</w:t>
      </w:r>
    </w:p>
    <w:p w14:paraId="25601D0D" w14:textId="77777777" w:rsidR="00780151" w:rsidRPr="00780151" w:rsidRDefault="00780151" w:rsidP="00780151">
      <w:pPr>
        <w:rPr>
          <w:rFonts w:ascii="Consolas" w:hAnsi="Consolas"/>
        </w:rPr>
      </w:pPr>
      <w:r w:rsidRPr="00780151">
        <w:rPr>
          <w:rFonts w:ascii="Consolas" w:hAnsi="Consolas"/>
        </w:rPr>
        <w:t xml:space="preserve">            Blynk.virtualWrite(V7, 0);</w:t>
      </w:r>
    </w:p>
    <w:p w14:paraId="73475542" w14:textId="77777777" w:rsidR="00780151" w:rsidRPr="00780151" w:rsidRDefault="00780151" w:rsidP="00780151">
      <w:pPr>
        <w:rPr>
          <w:rFonts w:ascii="Consolas" w:hAnsi="Consolas"/>
        </w:rPr>
      </w:pPr>
      <w:r w:rsidRPr="00780151">
        <w:rPr>
          <w:rFonts w:ascii="Consolas" w:hAnsi="Consolas"/>
        </w:rPr>
        <w:t xml:space="preserve">        }</w:t>
      </w:r>
    </w:p>
    <w:p w14:paraId="4CB06557" w14:textId="7A60A854" w:rsidR="00A64CE6" w:rsidRPr="00A64CE6" w:rsidRDefault="00780151" w:rsidP="00A64CE6">
      <w:pPr>
        <w:rPr>
          <w:rFonts w:ascii="Consolas" w:hAnsi="Consolas"/>
        </w:rPr>
      </w:pPr>
      <w:r w:rsidRPr="00780151">
        <w:rPr>
          <w:rFonts w:ascii="Consolas" w:hAnsi="Consolas"/>
        </w:rPr>
        <w:t xml:space="preserve">        </w:t>
      </w:r>
      <w:r w:rsidR="00A64CE6" w:rsidRPr="00A64CE6">
        <w:rPr>
          <w:rFonts w:ascii="Consolas" w:hAnsi="Consolas"/>
        </w:rPr>
        <w:t>//Nhiệt độ nhỏ hơn 16</w:t>
      </w:r>
      <w:r w:rsidR="00A64CE6" w:rsidRPr="00A64CE6">
        <w:rPr>
          <w:rFonts w:ascii="Consolas" w:hAnsi="Consolas"/>
          <w:vertAlign w:val="superscript"/>
        </w:rPr>
        <w:t>o</w:t>
      </w:r>
      <w:r w:rsidR="00A64CE6" w:rsidRPr="00A64CE6">
        <w:rPr>
          <w:rFonts w:ascii="Consolas" w:hAnsi="Consolas"/>
        </w:rPr>
        <w:t>C thì bật máy sưởi.</w:t>
      </w:r>
    </w:p>
    <w:p w14:paraId="27FEF6F3" w14:textId="4DD4DE4A" w:rsidR="00A64CE6" w:rsidRDefault="00780151" w:rsidP="00780151">
      <w:pPr>
        <w:rPr>
          <w:rFonts w:ascii="Consolas" w:hAnsi="Consolas"/>
        </w:rPr>
      </w:pPr>
      <w:r w:rsidRPr="00780151">
        <w:rPr>
          <w:rFonts w:ascii="Consolas" w:hAnsi="Consolas"/>
        </w:rPr>
        <w:t xml:space="preserve">        if(tempDht &lt;= 16)</w:t>
      </w:r>
      <w:r>
        <w:rPr>
          <w:rFonts w:ascii="Consolas" w:hAnsi="Consolas"/>
        </w:rPr>
        <w:t xml:space="preserve"> </w:t>
      </w:r>
    </w:p>
    <w:p w14:paraId="09EEE659" w14:textId="11FCBD83" w:rsidR="00780151" w:rsidRPr="00780151" w:rsidRDefault="00780151" w:rsidP="00780151">
      <w:pPr>
        <w:rPr>
          <w:rFonts w:ascii="Consolas" w:hAnsi="Consolas"/>
        </w:rPr>
      </w:pPr>
      <w:r w:rsidRPr="00780151">
        <w:rPr>
          <w:rFonts w:ascii="Consolas" w:hAnsi="Consolas"/>
        </w:rPr>
        <w:t xml:space="preserve">        {</w:t>
      </w:r>
    </w:p>
    <w:p w14:paraId="2D078FB8" w14:textId="77777777" w:rsidR="00780151" w:rsidRPr="00780151" w:rsidRDefault="00780151" w:rsidP="00780151">
      <w:pPr>
        <w:rPr>
          <w:rFonts w:ascii="Consolas" w:hAnsi="Consolas"/>
        </w:rPr>
      </w:pPr>
      <w:r w:rsidRPr="00780151">
        <w:rPr>
          <w:rFonts w:ascii="Consolas" w:hAnsi="Consolas"/>
        </w:rPr>
        <w:t xml:space="preserve">            digitalWrite(HEATER_PIN, 0);</w:t>
      </w:r>
    </w:p>
    <w:p w14:paraId="16213FD7" w14:textId="77777777" w:rsidR="00780151" w:rsidRPr="00780151" w:rsidRDefault="00780151" w:rsidP="00780151">
      <w:pPr>
        <w:rPr>
          <w:rFonts w:ascii="Consolas" w:hAnsi="Consolas"/>
        </w:rPr>
      </w:pPr>
      <w:r w:rsidRPr="00780151">
        <w:rPr>
          <w:rFonts w:ascii="Consolas" w:hAnsi="Consolas"/>
        </w:rPr>
        <w:t xml:space="preserve">            Blynk.virtualWrite(V8, 1);</w:t>
      </w:r>
    </w:p>
    <w:p w14:paraId="149AE536" w14:textId="77777777" w:rsidR="00780151" w:rsidRPr="00780151" w:rsidRDefault="00780151" w:rsidP="00780151">
      <w:pPr>
        <w:rPr>
          <w:rFonts w:ascii="Consolas" w:hAnsi="Consolas"/>
        </w:rPr>
      </w:pPr>
      <w:r w:rsidRPr="00780151">
        <w:rPr>
          <w:rFonts w:ascii="Consolas" w:hAnsi="Consolas"/>
        </w:rPr>
        <w:t xml:space="preserve">        }</w:t>
      </w:r>
    </w:p>
    <w:p w14:paraId="155814BF" w14:textId="77777777" w:rsidR="00780151" w:rsidRPr="00780151" w:rsidRDefault="00780151" w:rsidP="00780151">
      <w:pPr>
        <w:rPr>
          <w:rFonts w:ascii="Consolas" w:hAnsi="Consolas"/>
        </w:rPr>
      </w:pPr>
      <w:r w:rsidRPr="00780151">
        <w:rPr>
          <w:rFonts w:ascii="Consolas" w:hAnsi="Consolas"/>
        </w:rPr>
        <w:t xml:space="preserve">        else</w:t>
      </w:r>
    </w:p>
    <w:p w14:paraId="6F20ABD7" w14:textId="77777777" w:rsidR="00780151" w:rsidRPr="00780151" w:rsidRDefault="00780151" w:rsidP="00780151">
      <w:pPr>
        <w:rPr>
          <w:rFonts w:ascii="Consolas" w:hAnsi="Consolas"/>
        </w:rPr>
      </w:pPr>
      <w:r w:rsidRPr="00780151">
        <w:rPr>
          <w:rFonts w:ascii="Consolas" w:hAnsi="Consolas"/>
        </w:rPr>
        <w:t xml:space="preserve">        {</w:t>
      </w:r>
    </w:p>
    <w:p w14:paraId="536D49BF" w14:textId="77777777" w:rsidR="00780151" w:rsidRPr="00780151" w:rsidRDefault="00780151" w:rsidP="00780151">
      <w:pPr>
        <w:rPr>
          <w:rFonts w:ascii="Consolas" w:hAnsi="Consolas"/>
        </w:rPr>
      </w:pPr>
      <w:r w:rsidRPr="00780151">
        <w:rPr>
          <w:rFonts w:ascii="Consolas" w:hAnsi="Consolas"/>
        </w:rPr>
        <w:t xml:space="preserve">            digitalWrite(HEATER_PIN, 1);</w:t>
      </w:r>
    </w:p>
    <w:p w14:paraId="22B2FAEE" w14:textId="77777777" w:rsidR="00780151" w:rsidRPr="00780151" w:rsidRDefault="00780151" w:rsidP="00780151">
      <w:pPr>
        <w:rPr>
          <w:rFonts w:ascii="Consolas" w:hAnsi="Consolas"/>
        </w:rPr>
      </w:pPr>
      <w:r w:rsidRPr="00780151">
        <w:rPr>
          <w:rFonts w:ascii="Consolas" w:hAnsi="Consolas"/>
        </w:rPr>
        <w:t xml:space="preserve">            Blynk.virtualWrite(V8, 0);</w:t>
      </w:r>
    </w:p>
    <w:p w14:paraId="47514E6F" w14:textId="77777777" w:rsidR="00780151" w:rsidRPr="00780151" w:rsidRDefault="00780151" w:rsidP="00780151">
      <w:pPr>
        <w:rPr>
          <w:rFonts w:ascii="Consolas" w:hAnsi="Consolas"/>
        </w:rPr>
      </w:pPr>
      <w:r w:rsidRPr="00780151">
        <w:rPr>
          <w:rFonts w:ascii="Consolas" w:hAnsi="Consolas"/>
        </w:rPr>
        <w:t xml:space="preserve">        }        </w:t>
      </w:r>
    </w:p>
    <w:p w14:paraId="153AC73A" w14:textId="77777777" w:rsidR="00780151" w:rsidRPr="00780151" w:rsidRDefault="00780151" w:rsidP="00780151">
      <w:pPr>
        <w:rPr>
          <w:rFonts w:ascii="Consolas" w:hAnsi="Consolas"/>
        </w:rPr>
      </w:pPr>
      <w:r w:rsidRPr="00780151">
        <w:rPr>
          <w:rFonts w:ascii="Consolas" w:hAnsi="Consolas"/>
        </w:rPr>
        <w:t xml:space="preserve">    }</w:t>
      </w:r>
    </w:p>
    <w:p w14:paraId="638F7D96" w14:textId="0AF9B9D1" w:rsidR="00780151" w:rsidRPr="00780151" w:rsidRDefault="00780151" w:rsidP="00780151">
      <w:pPr>
        <w:rPr>
          <w:rFonts w:ascii="Consolas" w:hAnsi="Consolas"/>
        </w:rPr>
      </w:pPr>
      <w:r w:rsidRPr="00780151">
        <w:rPr>
          <w:rFonts w:ascii="Consolas" w:hAnsi="Consolas"/>
        </w:rPr>
        <w:t>}</w:t>
      </w:r>
    </w:p>
    <w:p w14:paraId="700D6D50" w14:textId="21C82071" w:rsidR="0059134E" w:rsidRDefault="002F3384" w:rsidP="00D84E8C">
      <w:pPr>
        <w:pStyle w:val="Heading2"/>
      </w:pPr>
      <w:bookmarkStart w:id="137" w:name="_Toc75790355"/>
      <w:bookmarkStart w:id="138" w:name="_Toc75950927"/>
      <w:bookmarkStart w:id="139" w:name="_Toc78526366"/>
      <w:r>
        <w:t>Tạo</w:t>
      </w:r>
      <w:r w:rsidR="00D84E8C">
        <w:t xml:space="preserve"> giao diện App Blynk</w:t>
      </w:r>
      <w:bookmarkEnd w:id="137"/>
      <w:bookmarkEnd w:id="138"/>
      <w:bookmarkEnd w:id="139"/>
    </w:p>
    <w:p w14:paraId="30EFCAD0" w14:textId="35484324" w:rsidR="00515C0A" w:rsidRDefault="00515C0A" w:rsidP="00515C0A">
      <w:r>
        <w:t>Để tạo giao diện trên App Blynk, đầu tiên ta cần tạo một tài khoản và đăng nhập vào App Blynk.</w:t>
      </w:r>
    </w:p>
    <w:p w14:paraId="3D7FB100" w14:textId="1C102D34" w:rsidR="00515C0A" w:rsidRDefault="00515C0A" w:rsidP="00515C0A">
      <w:r>
        <w:lastRenderedPageBreak/>
        <w:t>Sau đó nhấn Create New Project để tạo project mới, đặt tên cho project ở phần Project Name là SMART HOME. Chọn thiết bị ở phần Chose Device là ESP8266. Nhấn Create để tạo project.</w:t>
      </w:r>
    </w:p>
    <w:p w14:paraId="33A2ED9F" w14:textId="29E80CDB" w:rsidR="002F3384" w:rsidRDefault="002F3384" w:rsidP="00515C0A">
      <w:r>
        <w:t>Tiếp theo ta thêm các widget ở Widget Box:</w:t>
      </w:r>
    </w:p>
    <w:p w14:paraId="46420A05" w14:textId="7803FF97" w:rsidR="002F3384" w:rsidRDefault="002F3384" w:rsidP="002F3384">
      <w:pPr>
        <w:pStyle w:val="ListParagraph"/>
        <w:numPr>
          <w:ilvl w:val="0"/>
          <w:numId w:val="14"/>
        </w:numPr>
      </w:pPr>
      <w:r>
        <w:t>Thêm 6 Button để bật tắt cho 4 đèn, quạt và máy sưởi</w:t>
      </w:r>
      <w:r w:rsidR="008F5C13">
        <w:t>,</w:t>
      </w:r>
      <w:r>
        <w:t xml:space="preserve"> đều chọn Mode là SWITCH</w:t>
      </w:r>
      <w:r w:rsidR="008F5C13">
        <w:t>,</w:t>
      </w:r>
      <w:r>
        <w:t xml:space="preserve"> Output là VitualPin V1, V2, V3, V4 cho 4 đèn, V7 cho quạt, V8 cho máy sưởi.</w:t>
      </w:r>
    </w:p>
    <w:p w14:paraId="1B863B0C" w14:textId="41469214" w:rsidR="002F3384" w:rsidRDefault="002F3384" w:rsidP="002F3384">
      <w:pPr>
        <w:pStyle w:val="ListParagraph"/>
        <w:numPr>
          <w:ilvl w:val="0"/>
          <w:numId w:val="14"/>
        </w:numPr>
      </w:pPr>
      <w:r>
        <w:t>Thêm 2 Button để bật/tắt tất cả đèn, chọn Mode là PUSH, Output là V5 và V6</w:t>
      </w:r>
    </w:p>
    <w:p w14:paraId="4B5EF397" w14:textId="274884A1" w:rsidR="002F3384" w:rsidRDefault="002F3384" w:rsidP="002F3384">
      <w:pPr>
        <w:pStyle w:val="ListParagraph"/>
        <w:numPr>
          <w:ilvl w:val="0"/>
          <w:numId w:val="14"/>
        </w:numPr>
      </w:pPr>
      <w:r>
        <w:t>Thêm Gauge để hiển thị nhiệt độ</w:t>
      </w:r>
      <w:r w:rsidR="001F7925">
        <w:t xml:space="preserve">, Input là V11, dải hiển thị từ 0 đến 50, Label là </w:t>
      </w:r>
      <w:r w:rsidR="001F7925">
        <w:rPr>
          <w:vertAlign w:val="superscript"/>
        </w:rPr>
        <w:t>o</w:t>
      </w:r>
      <w:r w:rsidR="001F7925">
        <w:t>C, Reading rate là 1 sec.</w:t>
      </w:r>
    </w:p>
    <w:p w14:paraId="66B2B958" w14:textId="0D791AEB" w:rsidR="001F7925" w:rsidRPr="001F7925" w:rsidRDefault="001F7925" w:rsidP="001F7925">
      <w:pPr>
        <w:pStyle w:val="ListParagraph"/>
        <w:numPr>
          <w:ilvl w:val="0"/>
          <w:numId w:val="14"/>
        </w:numPr>
      </w:pPr>
      <w:r w:rsidRPr="001F7925">
        <w:t xml:space="preserve">Thêm Gauge để hiển thị </w:t>
      </w:r>
      <w:r>
        <w:t>độ ẩm</w:t>
      </w:r>
      <w:r w:rsidRPr="001F7925">
        <w:t>, Input là V1</w:t>
      </w:r>
      <w:r>
        <w:t>2</w:t>
      </w:r>
      <w:r w:rsidRPr="001F7925">
        <w:t xml:space="preserve">, dải hiển thị từ 0 đến </w:t>
      </w:r>
      <w:r>
        <w:t>100</w:t>
      </w:r>
      <w:r w:rsidRPr="001F7925">
        <w:t xml:space="preserve">, Label là </w:t>
      </w:r>
      <w:r>
        <w:t>%</w:t>
      </w:r>
      <w:r w:rsidRPr="001F7925">
        <w:t>, Reading rate là 1 sec.</w:t>
      </w:r>
    </w:p>
    <w:p w14:paraId="3A68C165" w14:textId="4D77587B" w:rsidR="001F7925" w:rsidRDefault="009952D7" w:rsidP="009952D7">
      <w:pPr>
        <w:pStyle w:val="ListParagraph"/>
        <w:numPr>
          <w:ilvl w:val="0"/>
          <w:numId w:val="14"/>
        </w:numPr>
      </w:pPr>
      <w:r>
        <w:t>Thêm Style Button để bật tắt chế độ điều khiển tự động, Output là V10, Mode là SWITCH.</w:t>
      </w:r>
    </w:p>
    <w:p w14:paraId="5BF39622" w14:textId="77777777" w:rsidR="0042184E" w:rsidRDefault="00526942" w:rsidP="0042184E">
      <w:pPr>
        <w:keepNext/>
        <w:jc w:val="center"/>
      </w:pPr>
      <w:r w:rsidRPr="00526942">
        <w:rPr>
          <w:noProof/>
        </w:rPr>
        <w:lastRenderedPageBreak/>
        <w:drawing>
          <wp:inline distT="0" distB="0" distL="0" distR="0" wp14:anchorId="4CAEFEF5" wp14:editId="6D70A25E">
            <wp:extent cx="3397404" cy="55116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0069" cy="5564609"/>
                    </a:xfrm>
                    <a:prstGeom prst="rect">
                      <a:avLst/>
                    </a:prstGeom>
                  </pic:spPr>
                </pic:pic>
              </a:graphicData>
            </a:graphic>
          </wp:inline>
        </w:drawing>
      </w:r>
    </w:p>
    <w:p w14:paraId="0C4C176F" w14:textId="6E71F44E" w:rsidR="006E602D" w:rsidRDefault="0042184E" w:rsidP="0042184E">
      <w:pPr>
        <w:pStyle w:val="Caption"/>
      </w:pPr>
      <w:bookmarkStart w:id="140" w:name="_Toc75953606"/>
      <w:bookmarkStart w:id="141" w:name="_Toc78526398"/>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11</w:t>
      </w:r>
      <w:r w:rsidR="00E468DA">
        <w:rPr>
          <w:noProof/>
        </w:rPr>
        <w:fldChar w:fldCharType="end"/>
      </w:r>
      <w:r>
        <w:t xml:space="preserve"> Giao diện người dùng trên App Blynk</w:t>
      </w:r>
      <w:bookmarkEnd w:id="140"/>
      <w:bookmarkEnd w:id="141"/>
    </w:p>
    <w:p w14:paraId="2873AFB5" w14:textId="0DDD1323" w:rsidR="006E602D" w:rsidRPr="006E602D" w:rsidRDefault="006E602D" w:rsidP="006E602D">
      <w:r>
        <w:t>Sau khi thực hiện thêm các widget, ta được giao diện trực quan như trên hình 3.10</w:t>
      </w:r>
    </w:p>
    <w:p w14:paraId="7A7CFDEC" w14:textId="2676AA81" w:rsidR="00A92834" w:rsidRDefault="008A467B" w:rsidP="00A92834">
      <w:pPr>
        <w:pStyle w:val="Heading2"/>
      </w:pPr>
      <w:bookmarkStart w:id="142" w:name="_Toc75790356"/>
      <w:bookmarkStart w:id="143" w:name="_Toc75950928"/>
      <w:bookmarkStart w:id="144" w:name="_Toc78526367"/>
      <w:r>
        <w:t>Thiết kế mạch in</w:t>
      </w:r>
      <w:bookmarkEnd w:id="142"/>
      <w:bookmarkEnd w:id="143"/>
      <w:bookmarkEnd w:id="144"/>
    </w:p>
    <w:p w14:paraId="3177E0D2" w14:textId="45EAEDD7" w:rsidR="00D5224F" w:rsidRDefault="00D5224F" w:rsidP="00D5224F">
      <w:pPr>
        <w:pStyle w:val="Heading3"/>
      </w:pPr>
      <w:bookmarkStart w:id="145" w:name="_Toc75790357"/>
      <w:bookmarkStart w:id="146" w:name="_Toc75950929"/>
      <w:bookmarkStart w:id="147" w:name="_Toc78526368"/>
      <w:r>
        <w:t>Danh sách linh kiện sử dụng</w:t>
      </w:r>
      <w:bookmarkEnd w:id="145"/>
      <w:bookmarkEnd w:id="146"/>
      <w:bookmarkEnd w:id="147"/>
    </w:p>
    <w:p w14:paraId="7E58440A" w14:textId="130418D2" w:rsidR="00761EEB" w:rsidRDefault="00761EEB" w:rsidP="00761EEB">
      <w:pPr>
        <w:pStyle w:val="Caption"/>
        <w:keepNext/>
      </w:pPr>
      <w:bookmarkStart w:id="148" w:name="_Toc75952946"/>
      <w:r>
        <w:t xml:space="preserve">Bảng </w:t>
      </w:r>
      <w:fldSimple w:instr=" STYLEREF 1 \s ">
        <w:r w:rsidR="00C9274A">
          <w:rPr>
            <w:noProof/>
          </w:rPr>
          <w:t>3</w:t>
        </w:r>
      </w:fldSimple>
      <w:r>
        <w:t>.</w:t>
      </w:r>
      <w:fldSimple w:instr=" SEQ Bảng \* ARABIC \s 1 ">
        <w:r w:rsidR="00C9274A">
          <w:rPr>
            <w:noProof/>
          </w:rPr>
          <w:t>5</w:t>
        </w:r>
      </w:fldSimple>
      <w:r>
        <w:t xml:space="preserve"> Danh sách và bảng giá linh kiện</w:t>
      </w:r>
      <w:bookmarkEnd w:id="148"/>
    </w:p>
    <w:tbl>
      <w:tblPr>
        <w:tblStyle w:val="TableGrid"/>
        <w:tblW w:w="8370" w:type="dxa"/>
        <w:jc w:val="center"/>
        <w:tblLook w:val="04A0" w:firstRow="1" w:lastRow="0" w:firstColumn="1" w:lastColumn="0" w:noHBand="0" w:noVBand="1"/>
      </w:tblPr>
      <w:tblGrid>
        <w:gridCol w:w="1696"/>
        <w:gridCol w:w="3828"/>
        <w:gridCol w:w="1276"/>
        <w:gridCol w:w="1563"/>
        <w:gridCol w:w="7"/>
      </w:tblGrid>
      <w:tr w:rsidR="00E425E8" w14:paraId="5D4FC239" w14:textId="18D32A63" w:rsidTr="00815A53">
        <w:trPr>
          <w:gridAfter w:val="1"/>
          <w:wAfter w:w="7" w:type="dxa"/>
          <w:jc w:val="center"/>
        </w:trPr>
        <w:tc>
          <w:tcPr>
            <w:tcW w:w="1696" w:type="dxa"/>
          </w:tcPr>
          <w:p w14:paraId="08B2C70D" w14:textId="0390E688" w:rsidR="00E425E8" w:rsidRPr="0074109F" w:rsidRDefault="00E425E8" w:rsidP="00162536">
            <w:pPr>
              <w:rPr>
                <w:b/>
                <w:bCs/>
                <w:szCs w:val="26"/>
              </w:rPr>
            </w:pPr>
            <w:r>
              <w:rPr>
                <w:b/>
                <w:bCs/>
                <w:szCs w:val="26"/>
              </w:rPr>
              <w:t>STT</w:t>
            </w:r>
          </w:p>
        </w:tc>
        <w:tc>
          <w:tcPr>
            <w:tcW w:w="3828" w:type="dxa"/>
          </w:tcPr>
          <w:p w14:paraId="30BACBE3" w14:textId="61308131" w:rsidR="00E425E8" w:rsidRDefault="00E425E8" w:rsidP="00162536">
            <w:r w:rsidRPr="0074109F">
              <w:rPr>
                <w:b/>
                <w:bCs/>
                <w:szCs w:val="26"/>
              </w:rPr>
              <w:t>Tên linh kiện</w:t>
            </w:r>
            <w:r>
              <w:rPr>
                <w:b/>
                <w:bCs/>
                <w:szCs w:val="26"/>
              </w:rPr>
              <w:t xml:space="preserve"> và thông số</w:t>
            </w:r>
          </w:p>
        </w:tc>
        <w:tc>
          <w:tcPr>
            <w:tcW w:w="1276" w:type="dxa"/>
          </w:tcPr>
          <w:p w14:paraId="092C9870" w14:textId="35705AB2" w:rsidR="00E425E8" w:rsidRDefault="00E425E8" w:rsidP="00162536">
            <w:r w:rsidRPr="0074109F">
              <w:rPr>
                <w:b/>
                <w:bCs/>
                <w:szCs w:val="26"/>
              </w:rPr>
              <w:t>Số lượng</w:t>
            </w:r>
          </w:p>
        </w:tc>
        <w:tc>
          <w:tcPr>
            <w:tcW w:w="1563" w:type="dxa"/>
          </w:tcPr>
          <w:p w14:paraId="780DE750" w14:textId="49C9179A" w:rsidR="00E425E8" w:rsidRPr="0074109F" w:rsidRDefault="00E425E8" w:rsidP="00815A53">
            <w:pPr>
              <w:jc w:val="center"/>
              <w:rPr>
                <w:b/>
                <w:bCs/>
                <w:szCs w:val="26"/>
              </w:rPr>
            </w:pPr>
            <w:r>
              <w:rPr>
                <w:b/>
                <w:bCs/>
                <w:szCs w:val="26"/>
              </w:rPr>
              <w:t>Giá (VND)</w:t>
            </w:r>
          </w:p>
        </w:tc>
      </w:tr>
      <w:tr w:rsidR="00E425E8" w14:paraId="034DD209" w14:textId="486FCF9D" w:rsidTr="00815A53">
        <w:trPr>
          <w:gridAfter w:val="1"/>
          <w:wAfter w:w="7" w:type="dxa"/>
          <w:jc w:val="center"/>
        </w:trPr>
        <w:tc>
          <w:tcPr>
            <w:tcW w:w="1696" w:type="dxa"/>
          </w:tcPr>
          <w:p w14:paraId="656B2DAC" w14:textId="45EB91F2" w:rsidR="00E425E8" w:rsidRPr="0074109F" w:rsidRDefault="00FE4A8D" w:rsidP="00162536">
            <w:pPr>
              <w:rPr>
                <w:szCs w:val="26"/>
              </w:rPr>
            </w:pPr>
            <w:r>
              <w:rPr>
                <w:szCs w:val="26"/>
              </w:rPr>
              <w:t>1</w:t>
            </w:r>
          </w:p>
        </w:tc>
        <w:tc>
          <w:tcPr>
            <w:tcW w:w="3828" w:type="dxa"/>
          </w:tcPr>
          <w:p w14:paraId="556C2FED" w14:textId="7FEB770B" w:rsidR="00E425E8" w:rsidRPr="0074109F" w:rsidRDefault="00FE4A8D" w:rsidP="00162536">
            <w:pPr>
              <w:rPr>
                <w:b/>
                <w:bCs/>
                <w:szCs w:val="26"/>
              </w:rPr>
            </w:pPr>
            <w:r w:rsidRPr="00FE4A8D">
              <w:rPr>
                <w:szCs w:val="26"/>
              </w:rPr>
              <w:t>NodeMCU ESP8266 V1</w:t>
            </w:r>
          </w:p>
        </w:tc>
        <w:tc>
          <w:tcPr>
            <w:tcW w:w="1276" w:type="dxa"/>
          </w:tcPr>
          <w:p w14:paraId="32777330" w14:textId="3F214FB5" w:rsidR="00E425E8" w:rsidRPr="0074109F" w:rsidRDefault="00E425E8" w:rsidP="00162536">
            <w:pPr>
              <w:rPr>
                <w:b/>
                <w:bCs/>
                <w:szCs w:val="26"/>
              </w:rPr>
            </w:pPr>
            <w:r w:rsidRPr="0074109F">
              <w:rPr>
                <w:szCs w:val="26"/>
              </w:rPr>
              <w:t>1</w:t>
            </w:r>
          </w:p>
        </w:tc>
        <w:tc>
          <w:tcPr>
            <w:tcW w:w="1563" w:type="dxa"/>
          </w:tcPr>
          <w:p w14:paraId="047C9514" w14:textId="7C47A74B" w:rsidR="00E425E8" w:rsidRPr="0074109F" w:rsidRDefault="00FE4A8D" w:rsidP="00815A53">
            <w:pPr>
              <w:jc w:val="right"/>
              <w:rPr>
                <w:szCs w:val="26"/>
              </w:rPr>
            </w:pPr>
            <w:r>
              <w:rPr>
                <w:szCs w:val="26"/>
              </w:rPr>
              <w:t>105</w:t>
            </w:r>
            <w:r w:rsidR="007F18B4">
              <w:rPr>
                <w:szCs w:val="26"/>
              </w:rPr>
              <w:t>.</w:t>
            </w:r>
            <w:r>
              <w:rPr>
                <w:szCs w:val="26"/>
              </w:rPr>
              <w:t>000</w:t>
            </w:r>
          </w:p>
        </w:tc>
      </w:tr>
      <w:tr w:rsidR="00E425E8" w14:paraId="1F7D1826" w14:textId="3A6FC7FA" w:rsidTr="00815A53">
        <w:trPr>
          <w:gridAfter w:val="1"/>
          <w:wAfter w:w="7" w:type="dxa"/>
          <w:jc w:val="center"/>
        </w:trPr>
        <w:tc>
          <w:tcPr>
            <w:tcW w:w="1696" w:type="dxa"/>
          </w:tcPr>
          <w:p w14:paraId="0C37692D" w14:textId="794AC0A2" w:rsidR="00E425E8" w:rsidRPr="0074109F" w:rsidRDefault="00FE4A8D" w:rsidP="00162536">
            <w:pPr>
              <w:rPr>
                <w:szCs w:val="26"/>
              </w:rPr>
            </w:pPr>
            <w:r>
              <w:rPr>
                <w:szCs w:val="26"/>
              </w:rPr>
              <w:t>2</w:t>
            </w:r>
          </w:p>
        </w:tc>
        <w:tc>
          <w:tcPr>
            <w:tcW w:w="3828" w:type="dxa"/>
          </w:tcPr>
          <w:p w14:paraId="1550274B" w14:textId="5BC413C6" w:rsidR="00E425E8" w:rsidRPr="0074109F" w:rsidRDefault="00E425E8" w:rsidP="00162536">
            <w:pPr>
              <w:rPr>
                <w:szCs w:val="26"/>
              </w:rPr>
            </w:pPr>
            <w:r w:rsidRPr="0074109F">
              <w:rPr>
                <w:szCs w:val="26"/>
              </w:rPr>
              <w:t>LED đỏ 5mm</w:t>
            </w:r>
          </w:p>
        </w:tc>
        <w:tc>
          <w:tcPr>
            <w:tcW w:w="1276" w:type="dxa"/>
          </w:tcPr>
          <w:p w14:paraId="3F002131" w14:textId="2A0FE0AD" w:rsidR="00E425E8" w:rsidRPr="0074109F" w:rsidRDefault="00E425E8" w:rsidP="00162536">
            <w:pPr>
              <w:rPr>
                <w:szCs w:val="26"/>
              </w:rPr>
            </w:pPr>
            <w:r w:rsidRPr="0074109F">
              <w:rPr>
                <w:szCs w:val="26"/>
              </w:rPr>
              <w:t>6</w:t>
            </w:r>
          </w:p>
        </w:tc>
        <w:tc>
          <w:tcPr>
            <w:tcW w:w="1563" w:type="dxa"/>
          </w:tcPr>
          <w:p w14:paraId="6D57A5FF" w14:textId="2612813D" w:rsidR="00E425E8" w:rsidRPr="0074109F" w:rsidRDefault="00FE4A8D" w:rsidP="00815A53">
            <w:pPr>
              <w:jc w:val="right"/>
              <w:rPr>
                <w:szCs w:val="26"/>
              </w:rPr>
            </w:pPr>
            <w:r>
              <w:rPr>
                <w:szCs w:val="26"/>
              </w:rPr>
              <w:t>300</w:t>
            </w:r>
          </w:p>
        </w:tc>
      </w:tr>
      <w:tr w:rsidR="00E425E8" w14:paraId="166ECFA5" w14:textId="56882238" w:rsidTr="00815A53">
        <w:trPr>
          <w:gridAfter w:val="1"/>
          <w:wAfter w:w="7" w:type="dxa"/>
          <w:jc w:val="center"/>
        </w:trPr>
        <w:tc>
          <w:tcPr>
            <w:tcW w:w="1696" w:type="dxa"/>
          </w:tcPr>
          <w:p w14:paraId="2B6D89CD" w14:textId="43CD113F" w:rsidR="00E425E8" w:rsidRPr="0074109F" w:rsidRDefault="00FE4A8D" w:rsidP="00162536">
            <w:pPr>
              <w:rPr>
                <w:szCs w:val="26"/>
              </w:rPr>
            </w:pPr>
            <w:r>
              <w:rPr>
                <w:szCs w:val="26"/>
              </w:rPr>
              <w:t>3</w:t>
            </w:r>
          </w:p>
        </w:tc>
        <w:tc>
          <w:tcPr>
            <w:tcW w:w="3828" w:type="dxa"/>
          </w:tcPr>
          <w:p w14:paraId="1431194C" w14:textId="44CA9972" w:rsidR="00E425E8" w:rsidRPr="0074109F" w:rsidRDefault="00E425E8" w:rsidP="00162536">
            <w:pPr>
              <w:rPr>
                <w:szCs w:val="26"/>
              </w:rPr>
            </w:pPr>
            <w:r w:rsidRPr="0074109F">
              <w:rPr>
                <w:szCs w:val="26"/>
              </w:rPr>
              <w:t>LED vàng 5mm</w:t>
            </w:r>
          </w:p>
        </w:tc>
        <w:tc>
          <w:tcPr>
            <w:tcW w:w="1276" w:type="dxa"/>
          </w:tcPr>
          <w:p w14:paraId="3AA440FE" w14:textId="6523DE9B" w:rsidR="00E425E8" w:rsidRPr="0074109F" w:rsidRDefault="00E425E8" w:rsidP="00162536">
            <w:pPr>
              <w:rPr>
                <w:szCs w:val="26"/>
              </w:rPr>
            </w:pPr>
            <w:r w:rsidRPr="0074109F">
              <w:rPr>
                <w:szCs w:val="26"/>
              </w:rPr>
              <w:t>1</w:t>
            </w:r>
          </w:p>
        </w:tc>
        <w:tc>
          <w:tcPr>
            <w:tcW w:w="1563" w:type="dxa"/>
          </w:tcPr>
          <w:p w14:paraId="3F959E7A" w14:textId="731EA8B0" w:rsidR="00E425E8" w:rsidRPr="0074109F" w:rsidRDefault="00FE4A8D" w:rsidP="00815A53">
            <w:pPr>
              <w:jc w:val="right"/>
              <w:rPr>
                <w:szCs w:val="26"/>
              </w:rPr>
            </w:pPr>
            <w:r>
              <w:rPr>
                <w:szCs w:val="26"/>
              </w:rPr>
              <w:t>300</w:t>
            </w:r>
          </w:p>
        </w:tc>
      </w:tr>
      <w:tr w:rsidR="00E425E8" w14:paraId="067ED40D" w14:textId="69ED89E1" w:rsidTr="00815A53">
        <w:trPr>
          <w:gridAfter w:val="1"/>
          <w:wAfter w:w="7" w:type="dxa"/>
          <w:jc w:val="center"/>
        </w:trPr>
        <w:tc>
          <w:tcPr>
            <w:tcW w:w="1696" w:type="dxa"/>
          </w:tcPr>
          <w:p w14:paraId="1B4EFCD2" w14:textId="2D1B643F" w:rsidR="00E425E8" w:rsidRPr="0074109F" w:rsidRDefault="00FE4A8D" w:rsidP="00162536">
            <w:pPr>
              <w:rPr>
                <w:szCs w:val="26"/>
              </w:rPr>
            </w:pPr>
            <w:r>
              <w:rPr>
                <w:szCs w:val="26"/>
              </w:rPr>
              <w:lastRenderedPageBreak/>
              <w:t>4</w:t>
            </w:r>
          </w:p>
        </w:tc>
        <w:tc>
          <w:tcPr>
            <w:tcW w:w="3828" w:type="dxa"/>
          </w:tcPr>
          <w:p w14:paraId="5F617FDA" w14:textId="7C9C2FAA" w:rsidR="00E425E8" w:rsidRPr="0074109F" w:rsidRDefault="00FE4A8D" w:rsidP="00162536">
            <w:pPr>
              <w:rPr>
                <w:szCs w:val="26"/>
              </w:rPr>
            </w:pPr>
            <w:r w:rsidRPr="00FE4A8D">
              <w:rPr>
                <w:szCs w:val="26"/>
              </w:rPr>
              <w:t>Relay Songle SRD 5P</w:t>
            </w:r>
            <w:r>
              <w:rPr>
                <w:szCs w:val="26"/>
              </w:rPr>
              <w:t xml:space="preserve"> 5V10A</w:t>
            </w:r>
          </w:p>
        </w:tc>
        <w:tc>
          <w:tcPr>
            <w:tcW w:w="1276" w:type="dxa"/>
          </w:tcPr>
          <w:p w14:paraId="3A72C40F" w14:textId="0625C10E" w:rsidR="00E425E8" w:rsidRPr="0074109F" w:rsidRDefault="00E425E8" w:rsidP="00162536">
            <w:pPr>
              <w:rPr>
                <w:szCs w:val="26"/>
              </w:rPr>
            </w:pPr>
            <w:r w:rsidRPr="0074109F">
              <w:rPr>
                <w:szCs w:val="26"/>
              </w:rPr>
              <w:t>6</w:t>
            </w:r>
          </w:p>
        </w:tc>
        <w:tc>
          <w:tcPr>
            <w:tcW w:w="1563" w:type="dxa"/>
          </w:tcPr>
          <w:p w14:paraId="58CF7B97" w14:textId="4A968655" w:rsidR="00E425E8" w:rsidRPr="0074109F" w:rsidRDefault="00FE4A8D" w:rsidP="00815A53">
            <w:pPr>
              <w:jc w:val="right"/>
              <w:rPr>
                <w:szCs w:val="26"/>
              </w:rPr>
            </w:pPr>
            <w:r>
              <w:rPr>
                <w:szCs w:val="26"/>
              </w:rPr>
              <w:t>5</w:t>
            </w:r>
            <w:r w:rsidR="007F18B4">
              <w:rPr>
                <w:szCs w:val="26"/>
              </w:rPr>
              <w:t>.</w:t>
            </w:r>
            <w:r>
              <w:rPr>
                <w:szCs w:val="26"/>
              </w:rPr>
              <w:t>500</w:t>
            </w:r>
          </w:p>
        </w:tc>
      </w:tr>
      <w:tr w:rsidR="00E425E8" w14:paraId="689A5BAD" w14:textId="2AC53D8D" w:rsidTr="00815A53">
        <w:trPr>
          <w:gridAfter w:val="1"/>
          <w:wAfter w:w="7" w:type="dxa"/>
          <w:jc w:val="center"/>
        </w:trPr>
        <w:tc>
          <w:tcPr>
            <w:tcW w:w="1696" w:type="dxa"/>
          </w:tcPr>
          <w:p w14:paraId="5011B012" w14:textId="0EE18DDF" w:rsidR="00E425E8" w:rsidRPr="0074109F" w:rsidRDefault="00FE4A8D" w:rsidP="00162536">
            <w:pPr>
              <w:rPr>
                <w:szCs w:val="26"/>
              </w:rPr>
            </w:pPr>
            <w:r>
              <w:rPr>
                <w:szCs w:val="26"/>
              </w:rPr>
              <w:t>5</w:t>
            </w:r>
          </w:p>
        </w:tc>
        <w:tc>
          <w:tcPr>
            <w:tcW w:w="3828" w:type="dxa"/>
          </w:tcPr>
          <w:p w14:paraId="07C9A259" w14:textId="06816AE9" w:rsidR="00E425E8" w:rsidRPr="0074109F" w:rsidRDefault="00E425E8" w:rsidP="00162536">
            <w:pPr>
              <w:rPr>
                <w:szCs w:val="26"/>
              </w:rPr>
            </w:pPr>
            <w:r w:rsidRPr="0074109F">
              <w:rPr>
                <w:szCs w:val="26"/>
              </w:rPr>
              <w:t xml:space="preserve">Terminal </w:t>
            </w:r>
            <w:r w:rsidR="00FE4A8D" w:rsidRPr="00FE4A8D">
              <w:rPr>
                <w:szCs w:val="26"/>
              </w:rPr>
              <w:t>KF301</w:t>
            </w:r>
          </w:p>
        </w:tc>
        <w:tc>
          <w:tcPr>
            <w:tcW w:w="1276" w:type="dxa"/>
          </w:tcPr>
          <w:p w14:paraId="5D65DCC3" w14:textId="397C7F02" w:rsidR="00E425E8" w:rsidRPr="0074109F" w:rsidRDefault="00E425E8" w:rsidP="00162536">
            <w:pPr>
              <w:rPr>
                <w:szCs w:val="26"/>
              </w:rPr>
            </w:pPr>
            <w:r w:rsidRPr="0074109F">
              <w:rPr>
                <w:szCs w:val="26"/>
              </w:rPr>
              <w:t>6</w:t>
            </w:r>
          </w:p>
        </w:tc>
        <w:tc>
          <w:tcPr>
            <w:tcW w:w="1563" w:type="dxa"/>
          </w:tcPr>
          <w:p w14:paraId="6BD72110" w14:textId="5B5442E1" w:rsidR="00E425E8" w:rsidRPr="0074109F" w:rsidRDefault="00FE4A8D" w:rsidP="00815A53">
            <w:pPr>
              <w:jc w:val="right"/>
              <w:rPr>
                <w:szCs w:val="26"/>
              </w:rPr>
            </w:pPr>
            <w:r>
              <w:rPr>
                <w:szCs w:val="26"/>
              </w:rPr>
              <w:t>1</w:t>
            </w:r>
            <w:r w:rsidR="007F18B4">
              <w:rPr>
                <w:szCs w:val="26"/>
              </w:rPr>
              <w:t>.</w:t>
            </w:r>
            <w:r>
              <w:rPr>
                <w:szCs w:val="26"/>
              </w:rPr>
              <w:t>500</w:t>
            </w:r>
          </w:p>
        </w:tc>
      </w:tr>
      <w:tr w:rsidR="00E425E8" w14:paraId="5AA35C77" w14:textId="371C50A9" w:rsidTr="00815A53">
        <w:trPr>
          <w:gridAfter w:val="1"/>
          <w:wAfter w:w="7" w:type="dxa"/>
          <w:jc w:val="center"/>
        </w:trPr>
        <w:tc>
          <w:tcPr>
            <w:tcW w:w="1696" w:type="dxa"/>
          </w:tcPr>
          <w:p w14:paraId="7ABE4E05" w14:textId="7E0C5456" w:rsidR="00E425E8" w:rsidRPr="0074109F" w:rsidRDefault="00FE4A8D" w:rsidP="00162536">
            <w:pPr>
              <w:rPr>
                <w:szCs w:val="26"/>
              </w:rPr>
            </w:pPr>
            <w:r>
              <w:rPr>
                <w:szCs w:val="26"/>
              </w:rPr>
              <w:t>6</w:t>
            </w:r>
          </w:p>
        </w:tc>
        <w:tc>
          <w:tcPr>
            <w:tcW w:w="3828" w:type="dxa"/>
          </w:tcPr>
          <w:p w14:paraId="7533307B" w14:textId="4FC810B8" w:rsidR="00E425E8" w:rsidRPr="0074109F" w:rsidRDefault="00E425E8" w:rsidP="00162536">
            <w:pPr>
              <w:rPr>
                <w:szCs w:val="26"/>
              </w:rPr>
            </w:pPr>
            <w:r w:rsidRPr="0074109F">
              <w:rPr>
                <w:szCs w:val="26"/>
              </w:rPr>
              <w:t xml:space="preserve">Jack </w:t>
            </w:r>
            <w:r w:rsidR="00FE4A8D">
              <w:rPr>
                <w:szCs w:val="26"/>
              </w:rPr>
              <w:t>5V</w:t>
            </w:r>
            <w:r w:rsidRPr="0074109F">
              <w:rPr>
                <w:szCs w:val="26"/>
              </w:rPr>
              <w:t>DC</w:t>
            </w:r>
          </w:p>
        </w:tc>
        <w:tc>
          <w:tcPr>
            <w:tcW w:w="1276" w:type="dxa"/>
          </w:tcPr>
          <w:p w14:paraId="47D7CE1A" w14:textId="6EAE7891" w:rsidR="00E425E8" w:rsidRPr="0074109F" w:rsidRDefault="00E425E8" w:rsidP="00162536">
            <w:pPr>
              <w:rPr>
                <w:szCs w:val="26"/>
              </w:rPr>
            </w:pPr>
            <w:r w:rsidRPr="0074109F">
              <w:rPr>
                <w:szCs w:val="26"/>
              </w:rPr>
              <w:t>1</w:t>
            </w:r>
          </w:p>
        </w:tc>
        <w:tc>
          <w:tcPr>
            <w:tcW w:w="1563" w:type="dxa"/>
          </w:tcPr>
          <w:p w14:paraId="544F21F5" w14:textId="314DEABB" w:rsidR="00E425E8" w:rsidRPr="0074109F" w:rsidRDefault="00FE4A8D" w:rsidP="00815A53">
            <w:pPr>
              <w:jc w:val="right"/>
              <w:rPr>
                <w:szCs w:val="26"/>
              </w:rPr>
            </w:pPr>
            <w:r>
              <w:rPr>
                <w:szCs w:val="26"/>
              </w:rPr>
              <w:t>1</w:t>
            </w:r>
            <w:r w:rsidR="007F18B4">
              <w:rPr>
                <w:szCs w:val="26"/>
              </w:rPr>
              <w:t>.</w:t>
            </w:r>
            <w:r>
              <w:rPr>
                <w:szCs w:val="26"/>
              </w:rPr>
              <w:t>000</w:t>
            </w:r>
          </w:p>
        </w:tc>
      </w:tr>
      <w:tr w:rsidR="00E425E8" w14:paraId="712191E4" w14:textId="7AD6A78A" w:rsidTr="00815A53">
        <w:trPr>
          <w:gridAfter w:val="1"/>
          <w:wAfter w:w="7" w:type="dxa"/>
          <w:jc w:val="center"/>
        </w:trPr>
        <w:tc>
          <w:tcPr>
            <w:tcW w:w="1696" w:type="dxa"/>
          </w:tcPr>
          <w:p w14:paraId="09F5367F" w14:textId="3A0C6D84" w:rsidR="00E425E8" w:rsidRPr="0074109F" w:rsidRDefault="00FE4A8D" w:rsidP="00162536">
            <w:pPr>
              <w:rPr>
                <w:szCs w:val="26"/>
              </w:rPr>
            </w:pPr>
            <w:r>
              <w:rPr>
                <w:szCs w:val="26"/>
              </w:rPr>
              <w:t>7</w:t>
            </w:r>
          </w:p>
        </w:tc>
        <w:tc>
          <w:tcPr>
            <w:tcW w:w="3828" w:type="dxa"/>
          </w:tcPr>
          <w:p w14:paraId="22D57D4A" w14:textId="475151DB" w:rsidR="00E425E8" w:rsidRPr="0074109F" w:rsidRDefault="00FE4A8D" w:rsidP="00162536">
            <w:pPr>
              <w:rPr>
                <w:szCs w:val="26"/>
              </w:rPr>
            </w:pPr>
            <w:r w:rsidRPr="00FE4A8D">
              <w:rPr>
                <w:szCs w:val="26"/>
              </w:rPr>
              <w:t xml:space="preserve">Opto PC817 </w:t>
            </w:r>
            <w:r>
              <w:rPr>
                <w:szCs w:val="26"/>
              </w:rPr>
              <w:t xml:space="preserve">DIP4 </w:t>
            </w:r>
          </w:p>
        </w:tc>
        <w:tc>
          <w:tcPr>
            <w:tcW w:w="1276" w:type="dxa"/>
          </w:tcPr>
          <w:p w14:paraId="73343D19" w14:textId="45C99EED" w:rsidR="00E425E8" w:rsidRPr="0074109F" w:rsidRDefault="00E425E8" w:rsidP="00162536">
            <w:pPr>
              <w:rPr>
                <w:szCs w:val="26"/>
              </w:rPr>
            </w:pPr>
            <w:r w:rsidRPr="0074109F">
              <w:rPr>
                <w:szCs w:val="26"/>
              </w:rPr>
              <w:t>6</w:t>
            </w:r>
          </w:p>
        </w:tc>
        <w:tc>
          <w:tcPr>
            <w:tcW w:w="1563" w:type="dxa"/>
          </w:tcPr>
          <w:p w14:paraId="17E65CC9" w14:textId="1532DCFB" w:rsidR="00E425E8" w:rsidRPr="0074109F" w:rsidRDefault="00815A53" w:rsidP="00815A53">
            <w:pPr>
              <w:jc w:val="right"/>
              <w:rPr>
                <w:szCs w:val="26"/>
              </w:rPr>
            </w:pPr>
            <w:r>
              <w:rPr>
                <w:szCs w:val="26"/>
              </w:rPr>
              <w:t>2</w:t>
            </w:r>
            <w:r w:rsidR="007F18B4">
              <w:rPr>
                <w:szCs w:val="26"/>
              </w:rPr>
              <w:t>.</w:t>
            </w:r>
            <w:r>
              <w:rPr>
                <w:szCs w:val="26"/>
              </w:rPr>
              <w:t>500</w:t>
            </w:r>
          </w:p>
        </w:tc>
      </w:tr>
      <w:tr w:rsidR="00E425E8" w14:paraId="4D81E2A1" w14:textId="7B824409" w:rsidTr="00815A53">
        <w:trPr>
          <w:gridAfter w:val="1"/>
          <w:wAfter w:w="7" w:type="dxa"/>
          <w:jc w:val="center"/>
        </w:trPr>
        <w:tc>
          <w:tcPr>
            <w:tcW w:w="1696" w:type="dxa"/>
          </w:tcPr>
          <w:p w14:paraId="5017AA9A" w14:textId="09D2279D" w:rsidR="00E425E8" w:rsidRPr="0074109F" w:rsidRDefault="00FE4A8D" w:rsidP="00162536">
            <w:pPr>
              <w:rPr>
                <w:szCs w:val="26"/>
              </w:rPr>
            </w:pPr>
            <w:r>
              <w:rPr>
                <w:szCs w:val="26"/>
              </w:rPr>
              <w:t>8</w:t>
            </w:r>
          </w:p>
        </w:tc>
        <w:tc>
          <w:tcPr>
            <w:tcW w:w="3828" w:type="dxa"/>
          </w:tcPr>
          <w:p w14:paraId="589F11BD" w14:textId="1F385B6A" w:rsidR="00E425E8" w:rsidRPr="0074109F" w:rsidRDefault="00E425E8" w:rsidP="00162536">
            <w:pPr>
              <w:rPr>
                <w:szCs w:val="26"/>
              </w:rPr>
            </w:pPr>
            <w:r w:rsidRPr="0074109F">
              <w:rPr>
                <w:szCs w:val="26"/>
              </w:rPr>
              <w:t>Module DHT11</w:t>
            </w:r>
          </w:p>
        </w:tc>
        <w:tc>
          <w:tcPr>
            <w:tcW w:w="1276" w:type="dxa"/>
          </w:tcPr>
          <w:p w14:paraId="69786449" w14:textId="52110555" w:rsidR="00E425E8" w:rsidRPr="0074109F" w:rsidRDefault="00E425E8" w:rsidP="00162536">
            <w:pPr>
              <w:rPr>
                <w:szCs w:val="26"/>
              </w:rPr>
            </w:pPr>
            <w:r w:rsidRPr="0074109F">
              <w:rPr>
                <w:szCs w:val="26"/>
              </w:rPr>
              <w:t>1</w:t>
            </w:r>
          </w:p>
        </w:tc>
        <w:tc>
          <w:tcPr>
            <w:tcW w:w="1563" w:type="dxa"/>
          </w:tcPr>
          <w:p w14:paraId="4F79163D" w14:textId="6A9D5835" w:rsidR="00E425E8" w:rsidRPr="0074109F" w:rsidRDefault="00815A53" w:rsidP="00815A53">
            <w:pPr>
              <w:jc w:val="right"/>
              <w:rPr>
                <w:szCs w:val="26"/>
              </w:rPr>
            </w:pPr>
            <w:r>
              <w:rPr>
                <w:szCs w:val="26"/>
              </w:rPr>
              <w:t>25</w:t>
            </w:r>
            <w:r w:rsidR="007F18B4">
              <w:rPr>
                <w:szCs w:val="26"/>
              </w:rPr>
              <w:t>.</w:t>
            </w:r>
            <w:r>
              <w:rPr>
                <w:szCs w:val="26"/>
              </w:rPr>
              <w:t>000</w:t>
            </w:r>
          </w:p>
        </w:tc>
      </w:tr>
      <w:tr w:rsidR="00E425E8" w14:paraId="287B281C" w14:textId="7356FD7F" w:rsidTr="00815A53">
        <w:trPr>
          <w:gridAfter w:val="1"/>
          <w:wAfter w:w="7" w:type="dxa"/>
          <w:jc w:val="center"/>
        </w:trPr>
        <w:tc>
          <w:tcPr>
            <w:tcW w:w="1696" w:type="dxa"/>
          </w:tcPr>
          <w:p w14:paraId="7FD82888" w14:textId="5E467086" w:rsidR="00E425E8" w:rsidRPr="0074109F" w:rsidRDefault="00FE4A8D" w:rsidP="00162536">
            <w:pPr>
              <w:rPr>
                <w:szCs w:val="26"/>
              </w:rPr>
            </w:pPr>
            <w:r>
              <w:rPr>
                <w:szCs w:val="26"/>
              </w:rPr>
              <w:t>9</w:t>
            </w:r>
          </w:p>
        </w:tc>
        <w:tc>
          <w:tcPr>
            <w:tcW w:w="3828" w:type="dxa"/>
          </w:tcPr>
          <w:p w14:paraId="200330C2" w14:textId="64F74946" w:rsidR="00E425E8" w:rsidRPr="0074109F" w:rsidRDefault="00815A53" w:rsidP="00162536">
            <w:pPr>
              <w:rPr>
                <w:szCs w:val="26"/>
              </w:rPr>
            </w:pPr>
            <w:r w:rsidRPr="00815A53">
              <w:rPr>
                <w:szCs w:val="26"/>
              </w:rPr>
              <w:t>Diode 1N4148 450mA 100V (DIP)</w:t>
            </w:r>
          </w:p>
        </w:tc>
        <w:tc>
          <w:tcPr>
            <w:tcW w:w="1276" w:type="dxa"/>
          </w:tcPr>
          <w:p w14:paraId="35725666" w14:textId="04D98D6C" w:rsidR="00E425E8" w:rsidRPr="0074109F" w:rsidRDefault="00E425E8" w:rsidP="00162536">
            <w:pPr>
              <w:rPr>
                <w:szCs w:val="26"/>
              </w:rPr>
            </w:pPr>
            <w:r w:rsidRPr="0074109F">
              <w:rPr>
                <w:szCs w:val="26"/>
              </w:rPr>
              <w:t>6</w:t>
            </w:r>
          </w:p>
        </w:tc>
        <w:tc>
          <w:tcPr>
            <w:tcW w:w="1563" w:type="dxa"/>
          </w:tcPr>
          <w:p w14:paraId="6B47DB15" w14:textId="7342F1E3" w:rsidR="00E425E8" w:rsidRPr="0074109F" w:rsidRDefault="00815A53" w:rsidP="00815A53">
            <w:pPr>
              <w:jc w:val="right"/>
              <w:rPr>
                <w:szCs w:val="26"/>
              </w:rPr>
            </w:pPr>
            <w:r>
              <w:rPr>
                <w:szCs w:val="26"/>
              </w:rPr>
              <w:t>500</w:t>
            </w:r>
          </w:p>
        </w:tc>
      </w:tr>
      <w:tr w:rsidR="00E425E8" w14:paraId="0EC5F177" w14:textId="3EACAED6" w:rsidTr="00815A53">
        <w:trPr>
          <w:gridAfter w:val="1"/>
          <w:wAfter w:w="7" w:type="dxa"/>
          <w:jc w:val="center"/>
        </w:trPr>
        <w:tc>
          <w:tcPr>
            <w:tcW w:w="1696" w:type="dxa"/>
          </w:tcPr>
          <w:p w14:paraId="35A27D2F" w14:textId="7237C5A7" w:rsidR="00E425E8" w:rsidRPr="0074109F" w:rsidRDefault="00FE4A8D" w:rsidP="00162536">
            <w:pPr>
              <w:rPr>
                <w:szCs w:val="26"/>
              </w:rPr>
            </w:pPr>
            <w:r>
              <w:rPr>
                <w:szCs w:val="26"/>
              </w:rPr>
              <w:t>10</w:t>
            </w:r>
          </w:p>
        </w:tc>
        <w:tc>
          <w:tcPr>
            <w:tcW w:w="3828" w:type="dxa"/>
          </w:tcPr>
          <w:p w14:paraId="7C25C726" w14:textId="67AE1D53" w:rsidR="00E425E8" w:rsidRPr="0074109F" w:rsidRDefault="00E425E8" w:rsidP="00162536">
            <w:pPr>
              <w:rPr>
                <w:szCs w:val="26"/>
              </w:rPr>
            </w:pPr>
            <w:r w:rsidRPr="0074109F">
              <w:rPr>
                <w:szCs w:val="26"/>
              </w:rPr>
              <w:t xml:space="preserve">Jump </w:t>
            </w:r>
            <w:r w:rsidR="00815A53">
              <w:rPr>
                <w:szCs w:val="26"/>
              </w:rPr>
              <w:t>cái 3P 2.54mm</w:t>
            </w:r>
          </w:p>
        </w:tc>
        <w:tc>
          <w:tcPr>
            <w:tcW w:w="1276" w:type="dxa"/>
          </w:tcPr>
          <w:p w14:paraId="5055E6FA" w14:textId="0728A50D" w:rsidR="00E425E8" w:rsidRPr="0074109F" w:rsidRDefault="00E425E8" w:rsidP="00162536">
            <w:pPr>
              <w:rPr>
                <w:szCs w:val="26"/>
              </w:rPr>
            </w:pPr>
            <w:r w:rsidRPr="0074109F">
              <w:rPr>
                <w:szCs w:val="26"/>
              </w:rPr>
              <w:t>1</w:t>
            </w:r>
          </w:p>
        </w:tc>
        <w:tc>
          <w:tcPr>
            <w:tcW w:w="1563" w:type="dxa"/>
          </w:tcPr>
          <w:p w14:paraId="01BC2B7A" w14:textId="6BF9D6F5" w:rsidR="00E425E8" w:rsidRPr="0074109F" w:rsidRDefault="00815A53" w:rsidP="00815A53">
            <w:pPr>
              <w:jc w:val="right"/>
              <w:rPr>
                <w:szCs w:val="26"/>
              </w:rPr>
            </w:pPr>
            <w:r>
              <w:rPr>
                <w:szCs w:val="26"/>
              </w:rPr>
              <w:t>500</w:t>
            </w:r>
          </w:p>
        </w:tc>
      </w:tr>
      <w:tr w:rsidR="00E425E8" w14:paraId="5601E05E" w14:textId="2ADC91BB" w:rsidTr="00815A53">
        <w:trPr>
          <w:gridAfter w:val="1"/>
          <w:wAfter w:w="7" w:type="dxa"/>
          <w:jc w:val="center"/>
        </w:trPr>
        <w:tc>
          <w:tcPr>
            <w:tcW w:w="1696" w:type="dxa"/>
          </w:tcPr>
          <w:p w14:paraId="38759A55" w14:textId="72E08EF6" w:rsidR="00E425E8" w:rsidRPr="0074109F" w:rsidRDefault="00FE4A8D" w:rsidP="00162536">
            <w:pPr>
              <w:rPr>
                <w:szCs w:val="26"/>
              </w:rPr>
            </w:pPr>
            <w:r>
              <w:rPr>
                <w:szCs w:val="26"/>
              </w:rPr>
              <w:t>11</w:t>
            </w:r>
          </w:p>
        </w:tc>
        <w:tc>
          <w:tcPr>
            <w:tcW w:w="3828" w:type="dxa"/>
          </w:tcPr>
          <w:p w14:paraId="05AA570C" w14:textId="54C3A2E3" w:rsidR="00E425E8" w:rsidRPr="0074109F" w:rsidRDefault="00E425E8" w:rsidP="00162536">
            <w:pPr>
              <w:rPr>
                <w:szCs w:val="26"/>
              </w:rPr>
            </w:pPr>
            <w:r w:rsidRPr="0074109F">
              <w:rPr>
                <w:szCs w:val="26"/>
              </w:rPr>
              <w:t>Điện trở</w:t>
            </w:r>
            <w:r>
              <w:rPr>
                <w:szCs w:val="26"/>
              </w:rPr>
              <w:t xml:space="preserve"> </w:t>
            </w:r>
            <w:r w:rsidRPr="00E425E8">
              <w:rPr>
                <w:szCs w:val="26"/>
              </w:rPr>
              <w:t xml:space="preserve">1/4W </w:t>
            </w:r>
            <w:r w:rsidRPr="0074109F">
              <w:rPr>
                <w:szCs w:val="26"/>
              </w:rPr>
              <w:t xml:space="preserve"> 300R</w:t>
            </w:r>
          </w:p>
        </w:tc>
        <w:tc>
          <w:tcPr>
            <w:tcW w:w="1276" w:type="dxa"/>
          </w:tcPr>
          <w:p w14:paraId="72DA20AD" w14:textId="7FF1F030" w:rsidR="00E425E8" w:rsidRPr="0074109F" w:rsidRDefault="00E425E8" w:rsidP="00162536">
            <w:pPr>
              <w:rPr>
                <w:szCs w:val="26"/>
              </w:rPr>
            </w:pPr>
            <w:r w:rsidRPr="0074109F">
              <w:rPr>
                <w:szCs w:val="26"/>
              </w:rPr>
              <w:t>7</w:t>
            </w:r>
          </w:p>
        </w:tc>
        <w:tc>
          <w:tcPr>
            <w:tcW w:w="1563" w:type="dxa"/>
          </w:tcPr>
          <w:p w14:paraId="6ACF856E" w14:textId="410808EA" w:rsidR="00E425E8" w:rsidRPr="0074109F" w:rsidRDefault="00815A53" w:rsidP="00815A53">
            <w:pPr>
              <w:jc w:val="right"/>
              <w:rPr>
                <w:szCs w:val="26"/>
              </w:rPr>
            </w:pPr>
            <w:r>
              <w:rPr>
                <w:szCs w:val="26"/>
              </w:rPr>
              <w:t>40</w:t>
            </w:r>
          </w:p>
        </w:tc>
      </w:tr>
      <w:tr w:rsidR="00E425E8" w14:paraId="66405465" w14:textId="363EBD48" w:rsidTr="00815A53">
        <w:trPr>
          <w:gridAfter w:val="1"/>
          <w:wAfter w:w="7" w:type="dxa"/>
          <w:jc w:val="center"/>
        </w:trPr>
        <w:tc>
          <w:tcPr>
            <w:tcW w:w="1696" w:type="dxa"/>
          </w:tcPr>
          <w:p w14:paraId="4992511D" w14:textId="4F6D22C9" w:rsidR="00E425E8" w:rsidRPr="0074109F" w:rsidRDefault="00FE4A8D" w:rsidP="00162536">
            <w:pPr>
              <w:rPr>
                <w:szCs w:val="26"/>
              </w:rPr>
            </w:pPr>
            <w:r>
              <w:rPr>
                <w:szCs w:val="26"/>
              </w:rPr>
              <w:t>12</w:t>
            </w:r>
          </w:p>
        </w:tc>
        <w:tc>
          <w:tcPr>
            <w:tcW w:w="3828" w:type="dxa"/>
          </w:tcPr>
          <w:p w14:paraId="5A91191C" w14:textId="36E0F0FA" w:rsidR="00E425E8" w:rsidRPr="0074109F" w:rsidRDefault="00E425E8" w:rsidP="00162536">
            <w:pPr>
              <w:rPr>
                <w:szCs w:val="26"/>
              </w:rPr>
            </w:pPr>
            <w:r w:rsidRPr="0074109F">
              <w:rPr>
                <w:szCs w:val="26"/>
              </w:rPr>
              <w:t xml:space="preserve">Điện trở </w:t>
            </w:r>
            <w:r w:rsidRPr="00E425E8">
              <w:rPr>
                <w:szCs w:val="26"/>
              </w:rPr>
              <w:t xml:space="preserve">1/4W </w:t>
            </w:r>
            <w:r w:rsidRPr="0074109F">
              <w:rPr>
                <w:szCs w:val="26"/>
              </w:rPr>
              <w:t>120R</w:t>
            </w:r>
          </w:p>
        </w:tc>
        <w:tc>
          <w:tcPr>
            <w:tcW w:w="1276" w:type="dxa"/>
          </w:tcPr>
          <w:p w14:paraId="0B7D3625" w14:textId="10D1B535" w:rsidR="00E425E8" w:rsidRPr="0074109F" w:rsidRDefault="00E425E8" w:rsidP="00162536">
            <w:pPr>
              <w:rPr>
                <w:szCs w:val="26"/>
              </w:rPr>
            </w:pPr>
            <w:r w:rsidRPr="0074109F">
              <w:rPr>
                <w:szCs w:val="26"/>
              </w:rPr>
              <w:t>6</w:t>
            </w:r>
          </w:p>
        </w:tc>
        <w:tc>
          <w:tcPr>
            <w:tcW w:w="1563" w:type="dxa"/>
          </w:tcPr>
          <w:p w14:paraId="1FF0316D" w14:textId="0EFA6FD3" w:rsidR="00E425E8" w:rsidRPr="0074109F" w:rsidRDefault="00815A53" w:rsidP="00815A53">
            <w:pPr>
              <w:jc w:val="right"/>
              <w:rPr>
                <w:szCs w:val="26"/>
              </w:rPr>
            </w:pPr>
            <w:r>
              <w:rPr>
                <w:szCs w:val="26"/>
              </w:rPr>
              <w:t>40</w:t>
            </w:r>
          </w:p>
        </w:tc>
      </w:tr>
      <w:tr w:rsidR="00E425E8" w14:paraId="121BB555" w14:textId="5CA4D3E6" w:rsidTr="00815A53">
        <w:trPr>
          <w:gridAfter w:val="1"/>
          <w:wAfter w:w="7" w:type="dxa"/>
          <w:jc w:val="center"/>
        </w:trPr>
        <w:tc>
          <w:tcPr>
            <w:tcW w:w="1696" w:type="dxa"/>
          </w:tcPr>
          <w:p w14:paraId="38B0FDD0" w14:textId="2607C33E" w:rsidR="00E425E8" w:rsidRPr="0074109F" w:rsidRDefault="00FE4A8D" w:rsidP="00162536">
            <w:pPr>
              <w:rPr>
                <w:szCs w:val="26"/>
              </w:rPr>
            </w:pPr>
            <w:r>
              <w:rPr>
                <w:szCs w:val="26"/>
              </w:rPr>
              <w:t>13</w:t>
            </w:r>
          </w:p>
        </w:tc>
        <w:tc>
          <w:tcPr>
            <w:tcW w:w="3828" w:type="dxa"/>
          </w:tcPr>
          <w:p w14:paraId="68F7324C" w14:textId="028A0B47" w:rsidR="00E425E8" w:rsidRPr="0074109F" w:rsidRDefault="00E425E8" w:rsidP="00162536">
            <w:pPr>
              <w:rPr>
                <w:szCs w:val="26"/>
              </w:rPr>
            </w:pPr>
            <w:r w:rsidRPr="0074109F">
              <w:rPr>
                <w:szCs w:val="26"/>
              </w:rPr>
              <w:t>Điện trở</w:t>
            </w:r>
            <w:r>
              <w:rPr>
                <w:szCs w:val="26"/>
              </w:rPr>
              <w:t xml:space="preserve"> 1/4W</w:t>
            </w:r>
            <w:r w:rsidRPr="0074109F">
              <w:rPr>
                <w:szCs w:val="26"/>
              </w:rPr>
              <w:t xml:space="preserve"> 1k</w:t>
            </w:r>
          </w:p>
        </w:tc>
        <w:tc>
          <w:tcPr>
            <w:tcW w:w="1276" w:type="dxa"/>
          </w:tcPr>
          <w:p w14:paraId="6E517934" w14:textId="7276D4ED" w:rsidR="00E425E8" w:rsidRPr="0074109F" w:rsidRDefault="00E425E8" w:rsidP="00162536">
            <w:pPr>
              <w:rPr>
                <w:szCs w:val="26"/>
              </w:rPr>
            </w:pPr>
            <w:r w:rsidRPr="0074109F">
              <w:rPr>
                <w:szCs w:val="26"/>
              </w:rPr>
              <w:t>6</w:t>
            </w:r>
          </w:p>
        </w:tc>
        <w:tc>
          <w:tcPr>
            <w:tcW w:w="1563" w:type="dxa"/>
          </w:tcPr>
          <w:p w14:paraId="3A620C53" w14:textId="06AF2BDF" w:rsidR="00E425E8" w:rsidRPr="0074109F" w:rsidRDefault="00815A53" w:rsidP="00815A53">
            <w:pPr>
              <w:jc w:val="right"/>
              <w:rPr>
                <w:szCs w:val="26"/>
              </w:rPr>
            </w:pPr>
            <w:r>
              <w:rPr>
                <w:szCs w:val="26"/>
              </w:rPr>
              <w:t>40</w:t>
            </w:r>
          </w:p>
        </w:tc>
      </w:tr>
      <w:tr w:rsidR="00E425E8" w14:paraId="37485ECF" w14:textId="5E7FA9F6" w:rsidTr="00815A53">
        <w:trPr>
          <w:gridAfter w:val="1"/>
          <w:wAfter w:w="7" w:type="dxa"/>
          <w:jc w:val="center"/>
        </w:trPr>
        <w:tc>
          <w:tcPr>
            <w:tcW w:w="1696" w:type="dxa"/>
          </w:tcPr>
          <w:p w14:paraId="715BB0D3" w14:textId="4F78D15D" w:rsidR="00E425E8" w:rsidRPr="0074109F" w:rsidRDefault="00FE4A8D" w:rsidP="00162536">
            <w:pPr>
              <w:rPr>
                <w:szCs w:val="26"/>
              </w:rPr>
            </w:pPr>
            <w:r>
              <w:rPr>
                <w:szCs w:val="26"/>
              </w:rPr>
              <w:t>14</w:t>
            </w:r>
          </w:p>
        </w:tc>
        <w:tc>
          <w:tcPr>
            <w:tcW w:w="3828" w:type="dxa"/>
          </w:tcPr>
          <w:p w14:paraId="6B965A23" w14:textId="5555B7BB" w:rsidR="00E425E8" w:rsidRPr="0074109F" w:rsidRDefault="00815A53" w:rsidP="00162536">
            <w:pPr>
              <w:rPr>
                <w:szCs w:val="26"/>
              </w:rPr>
            </w:pPr>
            <w:r>
              <w:rPr>
                <w:szCs w:val="26"/>
              </w:rPr>
              <w:t>BJT</w:t>
            </w:r>
            <w:r w:rsidRPr="00815A53">
              <w:rPr>
                <w:szCs w:val="26"/>
              </w:rPr>
              <w:t xml:space="preserve"> NPN C1815 </w:t>
            </w:r>
            <w:r>
              <w:rPr>
                <w:szCs w:val="26"/>
              </w:rPr>
              <w:t>TO-92</w:t>
            </w:r>
          </w:p>
        </w:tc>
        <w:tc>
          <w:tcPr>
            <w:tcW w:w="1276" w:type="dxa"/>
          </w:tcPr>
          <w:p w14:paraId="020CD93E" w14:textId="74E87B73" w:rsidR="00E425E8" w:rsidRPr="0074109F" w:rsidRDefault="00E425E8" w:rsidP="00162536">
            <w:pPr>
              <w:rPr>
                <w:szCs w:val="26"/>
              </w:rPr>
            </w:pPr>
            <w:r w:rsidRPr="0074109F">
              <w:rPr>
                <w:szCs w:val="26"/>
              </w:rPr>
              <w:t>6</w:t>
            </w:r>
          </w:p>
        </w:tc>
        <w:tc>
          <w:tcPr>
            <w:tcW w:w="1563" w:type="dxa"/>
          </w:tcPr>
          <w:p w14:paraId="62A82C17" w14:textId="54766530" w:rsidR="00E425E8" w:rsidRPr="0074109F" w:rsidRDefault="00815A53" w:rsidP="00815A53">
            <w:pPr>
              <w:jc w:val="right"/>
              <w:rPr>
                <w:szCs w:val="26"/>
              </w:rPr>
            </w:pPr>
            <w:r>
              <w:rPr>
                <w:szCs w:val="26"/>
              </w:rPr>
              <w:t>400</w:t>
            </w:r>
          </w:p>
        </w:tc>
      </w:tr>
      <w:tr w:rsidR="00FE4A8D" w14:paraId="61A280A0" w14:textId="77777777" w:rsidTr="00815A53">
        <w:trPr>
          <w:gridAfter w:val="1"/>
          <w:wAfter w:w="7" w:type="dxa"/>
          <w:jc w:val="center"/>
        </w:trPr>
        <w:tc>
          <w:tcPr>
            <w:tcW w:w="1696" w:type="dxa"/>
          </w:tcPr>
          <w:p w14:paraId="068DB8F0" w14:textId="10CFB2D6" w:rsidR="00FE4A8D" w:rsidRDefault="00FE4A8D" w:rsidP="00162536">
            <w:pPr>
              <w:rPr>
                <w:szCs w:val="26"/>
              </w:rPr>
            </w:pPr>
            <w:r>
              <w:rPr>
                <w:szCs w:val="26"/>
              </w:rPr>
              <w:t>15</w:t>
            </w:r>
          </w:p>
        </w:tc>
        <w:tc>
          <w:tcPr>
            <w:tcW w:w="3828" w:type="dxa"/>
          </w:tcPr>
          <w:p w14:paraId="05FC8584" w14:textId="273A03DB" w:rsidR="00FE4A8D" w:rsidRPr="0074109F" w:rsidRDefault="00FE4A8D" w:rsidP="00162536">
            <w:pPr>
              <w:rPr>
                <w:szCs w:val="26"/>
              </w:rPr>
            </w:pPr>
            <w:r>
              <w:rPr>
                <w:szCs w:val="26"/>
              </w:rPr>
              <w:t>Adapter nguồn 5V1A</w:t>
            </w:r>
          </w:p>
        </w:tc>
        <w:tc>
          <w:tcPr>
            <w:tcW w:w="1276" w:type="dxa"/>
          </w:tcPr>
          <w:p w14:paraId="439AC084" w14:textId="5D14BDA0" w:rsidR="00FE4A8D" w:rsidRPr="0074109F" w:rsidRDefault="00815A53" w:rsidP="00162536">
            <w:pPr>
              <w:rPr>
                <w:szCs w:val="26"/>
              </w:rPr>
            </w:pPr>
            <w:r>
              <w:rPr>
                <w:szCs w:val="26"/>
              </w:rPr>
              <w:t>1</w:t>
            </w:r>
          </w:p>
        </w:tc>
        <w:tc>
          <w:tcPr>
            <w:tcW w:w="1563" w:type="dxa"/>
          </w:tcPr>
          <w:p w14:paraId="22D85E33" w14:textId="0F84898B" w:rsidR="00FE4A8D" w:rsidRPr="0074109F" w:rsidRDefault="00815A53" w:rsidP="00815A53">
            <w:pPr>
              <w:jc w:val="right"/>
              <w:rPr>
                <w:szCs w:val="26"/>
              </w:rPr>
            </w:pPr>
            <w:r>
              <w:rPr>
                <w:szCs w:val="26"/>
              </w:rPr>
              <w:t>25</w:t>
            </w:r>
            <w:r w:rsidR="007F18B4">
              <w:rPr>
                <w:szCs w:val="26"/>
              </w:rPr>
              <w:t>.</w:t>
            </w:r>
            <w:r>
              <w:rPr>
                <w:szCs w:val="26"/>
              </w:rPr>
              <w:t>000</w:t>
            </w:r>
          </w:p>
        </w:tc>
      </w:tr>
      <w:tr w:rsidR="00FE4A8D" w14:paraId="1B070067" w14:textId="77777777" w:rsidTr="00815A53">
        <w:trPr>
          <w:jc w:val="center"/>
        </w:trPr>
        <w:tc>
          <w:tcPr>
            <w:tcW w:w="1696" w:type="dxa"/>
          </w:tcPr>
          <w:p w14:paraId="64C03FB7" w14:textId="4F6014D6" w:rsidR="00FE4A8D" w:rsidRPr="00FE4A8D" w:rsidRDefault="00FE4A8D" w:rsidP="00162536">
            <w:pPr>
              <w:rPr>
                <w:b/>
                <w:bCs/>
                <w:szCs w:val="26"/>
              </w:rPr>
            </w:pPr>
            <w:r w:rsidRPr="00FE4A8D">
              <w:rPr>
                <w:b/>
                <w:bCs/>
                <w:szCs w:val="26"/>
              </w:rPr>
              <w:t>Tổng (VND)</w:t>
            </w:r>
          </w:p>
        </w:tc>
        <w:tc>
          <w:tcPr>
            <w:tcW w:w="6674" w:type="dxa"/>
            <w:gridSpan w:val="4"/>
          </w:tcPr>
          <w:p w14:paraId="26260127" w14:textId="63E9EAD8" w:rsidR="00FE4A8D" w:rsidRPr="0074109F" w:rsidRDefault="00A8136D" w:rsidP="00A8136D">
            <w:pPr>
              <w:keepNext/>
              <w:jc w:val="right"/>
              <w:rPr>
                <w:szCs w:val="26"/>
              </w:rPr>
            </w:pPr>
            <w:r>
              <w:rPr>
                <w:szCs w:val="26"/>
              </w:rPr>
              <w:t>221</w:t>
            </w:r>
            <w:r w:rsidR="007F18B4">
              <w:rPr>
                <w:szCs w:val="26"/>
              </w:rPr>
              <w:t>.</w:t>
            </w:r>
            <w:r>
              <w:rPr>
                <w:szCs w:val="26"/>
              </w:rPr>
              <w:t>760</w:t>
            </w:r>
          </w:p>
        </w:tc>
      </w:tr>
    </w:tbl>
    <w:p w14:paraId="342802EE" w14:textId="77777777" w:rsidR="00761EEB" w:rsidRDefault="00761EEB" w:rsidP="00A8136D"/>
    <w:p w14:paraId="5903C968" w14:textId="6C2DD472" w:rsidR="00A8136D" w:rsidRPr="00A8136D" w:rsidRDefault="00A8136D" w:rsidP="00A8136D">
      <w:r>
        <w:t xml:space="preserve">Trên </w:t>
      </w:r>
      <w:r w:rsidR="00761EEB">
        <w:t>bảng</w:t>
      </w:r>
      <w:r>
        <w:t xml:space="preserve"> 3.</w:t>
      </w:r>
      <w:r w:rsidR="00761EEB">
        <w:t>5</w:t>
      </w:r>
      <w:r>
        <w:t xml:space="preserve"> là danh sách với giá các linh kiện. Tổng giá thành các linh kiện trong mạch là khoảng 225</w:t>
      </w:r>
      <w:r w:rsidR="007F18B4">
        <w:t>.</w:t>
      </w:r>
      <w:r>
        <w:t>000</w:t>
      </w:r>
      <w:r w:rsidR="007F18B4">
        <w:t xml:space="preserve"> VND</w:t>
      </w:r>
    </w:p>
    <w:p w14:paraId="08A2AD88" w14:textId="736A1403" w:rsidR="00D5224F" w:rsidRPr="00D5224F" w:rsidRDefault="00DD429D" w:rsidP="00D5224F">
      <w:pPr>
        <w:pStyle w:val="Heading3"/>
      </w:pPr>
      <w:bookmarkStart w:id="149" w:name="_Toc75790358"/>
      <w:bookmarkStart w:id="150" w:name="_Toc75950930"/>
      <w:bookmarkStart w:id="151" w:name="_Toc78526369"/>
      <w:r>
        <w:lastRenderedPageBreak/>
        <w:t>M</w:t>
      </w:r>
      <w:r w:rsidR="00D5224F">
        <w:t>ạch in</w:t>
      </w:r>
      <w:bookmarkEnd w:id="149"/>
      <w:bookmarkEnd w:id="150"/>
      <w:bookmarkEnd w:id="151"/>
    </w:p>
    <w:p w14:paraId="73E91E63" w14:textId="77777777" w:rsidR="0042184E" w:rsidRDefault="000A7743" w:rsidP="0042184E">
      <w:pPr>
        <w:keepNext/>
        <w:jc w:val="center"/>
      </w:pPr>
      <w:r>
        <w:rPr>
          <w:noProof/>
        </w:rPr>
        <w:drawing>
          <wp:inline distT="0" distB="0" distL="0" distR="0" wp14:anchorId="5359272C" wp14:editId="052E5CFF">
            <wp:extent cx="4754850" cy="5712460"/>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1688" cy="5720675"/>
                    </a:xfrm>
                    <a:prstGeom prst="rect">
                      <a:avLst/>
                    </a:prstGeom>
                    <a:noFill/>
                  </pic:spPr>
                </pic:pic>
              </a:graphicData>
            </a:graphic>
          </wp:inline>
        </w:drawing>
      </w:r>
    </w:p>
    <w:p w14:paraId="443FE8CF" w14:textId="049014E7" w:rsidR="00761EEB" w:rsidRDefault="0042184E" w:rsidP="0042184E">
      <w:pPr>
        <w:pStyle w:val="Caption"/>
      </w:pPr>
      <w:bookmarkStart w:id="152" w:name="_Toc75953607"/>
      <w:bookmarkStart w:id="153" w:name="_Toc78526399"/>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12</w:t>
      </w:r>
      <w:r w:rsidR="00E468DA">
        <w:rPr>
          <w:noProof/>
        </w:rPr>
        <w:fldChar w:fldCharType="end"/>
      </w:r>
      <w:r>
        <w:t xml:space="preserve"> Mạch in dạng 2D</w:t>
      </w:r>
      <w:bookmarkEnd w:id="152"/>
      <w:bookmarkEnd w:id="153"/>
    </w:p>
    <w:p w14:paraId="19D919FF" w14:textId="67AC7072" w:rsidR="00C6468F" w:rsidRDefault="00C6468F" w:rsidP="00761EEB">
      <w:pPr>
        <w:pStyle w:val="Caption"/>
        <w:jc w:val="both"/>
      </w:pPr>
    </w:p>
    <w:p w14:paraId="68F44BCF" w14:textId="2C75C76C" w:rsidR="00C6468F" w:rsidRDefault="00956DD0" w:rsidP="00822AE6">
      <w:r>
        <w:t>Trên hình 3.1</w:t>
      </w:r>
      <w:r w:rsidR="00761EEB">
        <w:t>2</w:t>
      </w:r>
      <w:r>
        <w:t xml:space="preserve"> là m</w:t>
      </w:r>
      <w:r w:rsidR="00A92834" w:rsidRPr="00A92834">
        <w:t>ạch in 2 lớp</w:t>
      </w:r>
      <w:r>
        <w:t xml:space="preserve"> ở dạng 2D</w:t>
      </w:r>
      <w:r w:rsidR="00A92834" w:rsidRPr="00A92834">
        <w:t xml:space="preserve"> được thiết kế bằng phần mềm Altium Designer 21</w:t>
      </w:r>
      <w:r w:rsidR="00A92834">
        <w:t>, đảm bảo các đường dây được nối đầy đủ, sắp xếp linh kiện hợp lý, thuận lợi cho việc lắp ráp mạch và sản phẩm hoạt dộng ổn định, không gây ra chập cháy</w:t>
      </w:r>
      <w:r>
        <w:t>.</w:t>
      </w:r>
    </w:p>
    <w:p w14:paraId="7390AF9F" w14:textId="786ADB98" w:rsidR="00956DD0" w:rsidRDefault="00956DD0" w:rsidP="00822AE6">
      <w:r>
        <w:t>Một số luật cơ bản cho mạch in trong quá trình đi dây mà nhóm lựa chọn:</w:t>
      </w:r>
    </w:p>
    <w:p w14:paraId="130F165E" w14:textId="1046A581" w:rsidR="00956DD0" w:rsidRDefault="00956DD0" w:rsidP="00956DD0">
      <w:pPr>
        <w:pStyle w:val="ListParagraph"/>
        <w:numPr>
          <w:ilvl w:val="0"/>
          <w:numId w:val="13"/>
        </w:numPr>
      </w:pPr>
      <w:r>
        <w:t>Có 3 cỡ dây là 0.5mm, 1mm và 1.75mm</w:t>
      </w:r>
    </w:p>
    <w:p w14:paraId="57A6E7EB" w14:textId="0147F1A0" w:rsidR="00956DD0" w:rsidRDefault="00956DD0" w:rsidP="00956DD0">
      <w:pPr>
        <w:pStyle w:val="ListParagraph"/>
        <w:numPr>
          <w:ilvl w:val="0"/>
          <w:numId w:val="13"/>
        </w:numPr>
      </w:pPr>
      <w:r>
        <w:t>Khoảng cách giữa đường dây và lỗ via tối thiểu là 0.5mm</w:t>
      </w:r>
    </w:p>
    <w:p w14:paraId="400D3D99" w14:textId="36774411" w:rsidR="00956DD0" w:rsidRDefault="00956DD0" w:rsidP="00956DD0">
      <w:pPr>
        <w:pStyle w:val="ListParagraph"/>
        <w:numPr>
          <w:ilvl w:val="0"/>
          <w:numId w:val="13"/>
        </w:numPr>
      </w:pPr>
      <w:r>
        <w:t>Độ rộng lỗ via từ 0.4mm đến 0.7mm</w:t>
      </w:r>
    </w:p>
    <w:p w14:paraId="187AFEBE" w14:textId="47917A49" w:rsidR="00956DD0" w:rsidRDefault="00956DD0" w:rsidP="00956DD0"/>
    <w:p w14:paraId="0C21586E" w14:textId="77777777" w:rsidR="0042184E" w:rsidRDefault="00A328D1" w:rsidP="0042184E">
      <w:pPr>
        <w:keepNext/>
        <w:jc w:val="center"/>
      </w:pPr>
      <w:r>
        <w:rPr>
          <w:noProof/>
        </w:rPr>
        <w:lastRenderedPageBreak/>
        <w:drawing>
          <wp:inline distT="0" distB="0" distL="0" distR="0" wp14:anchorId="607C03F8" wp14:editId="26A7950C">
            <wp:extent cx="4969688" cy="604420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7345" cy="6053514"/>
                    </a:xfrm>
                    <a:prstGeom prst="rect">
                      <a:avLst/>
                    </a:prstGeom>
                    <a:noFill/>
                  </pic:spPr>
                </pic:pic>
              </a:graphicData>
            </a:graphic>
          </wp:inline>
        </w:drawing>
      </w:r>
    </w:p>
    <w:p w14:paraId="5B7EC759" w14:textId="3B236747" w:rsidR="00761EEB" w:rsidRDefault="0042184E" w:rsidP="0042184E">
      <w:pPr>
        <w:pStyle w:val="Caption"/>
      </w:pPr>
      <w:bookmarkStart w:id="154" w:name="_Toc75953608"/>
      <w:bookmarkStart w:id="155" w:name="_Toc78526400"/>
      <w:r>
        <w:t xml:space="preserve">Hình </w:t>
      </w:r>
      <w:r w:rsidR="00E468DA">
        <w:fldChar w:fldCharType="begin"/>
      </w:r>
      <w:r w:rsidR="00E468DA">
        <w:instrText xml:space="preserve"> STYLEREF 1 \s </w:instrText>
      </w:r>
      <w:r w:rsidR="00E468DA">
        <w:fldChar w:fldCharType="separate"/>
      </w:r>
      <w:r w:rsidR="00F95B81">
        <w:rPr>
          <w:noProof/>
        </w:rPr>
        <w:t>3</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13</w:t>
      </w:r>
      <w:r w:rsidR="00E468DA">
        <w:rPr>
          <w:noProof/>
        </w:rPr>
        <w:fldChar w:fldCharType="end"/>
      </w:r>
      <w:r>
        <w:t xml:space="preserve"> Mạch in dạng 3D</w:t>
      </w:r>
      <w:bookmarkEnd w:id="154"/>
      <w:bookmarkEnd w:id="155"/>
    </w:p>
    <w:p w14:paraId="3AA4397D" w14:textId="2BE35E43" w:rsidR="00C6468F" w:rsidRDefault="00C6468F" w:rsidP="00761EEB">
      <w:pPr>
        <w:pStyle w:val="Caption"/>
        <w:jc w:val="both"/>
      </w:pPr>
    </w:p>
    <w:p w14:paraId="56DDA89F" w14:textId="3F591452" w:rsidR="008B5FBE" w:rsidRDefault="00956DD0" w:rsidP="00956DD0">
      <w:r>
        <w:t>Trên hình 3.1</w:t>
      </w:r>
      <w:r w:rsidR="00761EEB">
        <w:t>3</w:t>
      </w:r>
      <w:r>
        <w:t xml:space="preserve"> là mạch in dạng 3D, thể hiện trực quan việc bố trí các linh kiện lắp đặt trên mạch.</w:t>
      </w:r>
      <w:r w:rsidR="00C84522">
        <w:t xml:space="preserve"> </w:t>
      </w:r>
      <w:r w:rsidR="008B5FBE">
        <w:t>Kích thước mạch là 9</w:t>
      </w:r>
      <w:r w:rsidR="00C84522">
        <w:t>cm x 11cm x 1.5cm, đảm bảo yêu cầu mạch nhỏ gọn</w:t>
      </w:r>
      <w:r w:rsidR="00756518">
        <w:t>.</w:t>
      </w:r>
    </w:p>
    <w:p w14:paraId="07D937B5" w14:textId="3E0EA37B" w:rsidR="006A5DEE" w:rsidRDefault="006A5DEE">
      <w:pPr>
        <w:spacing w:before="0" w:after="200" w:line="276" w:lineRule="auto"/>
        <w:jc w:val="left"/>
      </w:pPr>
    </w:p>
    <w:p w14:paraId="1B46661F" w14:textId="77777777" w:rsidR="005C27F4" w:rsidRDefault="005C27F4">
      <w:pPr>
        <w:spacing w:before="0" w:after="200" w:line="276" w:lineRule="auto"/>
        <w:jc w:val="left"/>
      </w:pPr>
      <w:r>
        <w:br w:type="page"/>
      </w:r>
    </w:p>
    <w:p w14:paraId="12D0B1DA" w14:textId="6DDFC4D5" w:rsidR="000B37BF" w:rsidRDefault="000B37BF" w:rsidP="000B37BF">
      <w:pPr>
        <w:pStyle w:val="Heading1"/>
      </w:pPr>
      <w:bookmarkStart w:id="156" w:name="_Toc75950931"/>
      <w:bookmarkStart w:id="157" w:name="_Toc78526370"/>
      <w:r>
        <w:lastRenderedPageBreak/>
        <w:t>KẾT QUẢ MÔ PHỎNG</w:t>
      </w:r>
      <w:bookmarkEnd w:id="157"/>
    </w:p>
    <w:p w14:paraId="3C8F110C" w14:textId="3E2BEAC4" w:rsidR="000B37BF" w:rsidRDefault="000B37BF" w:rsidP="000B37BF">
      <w:pPr>
        <w:pStyle w:val="Heading2"/>
      </w:pPr>
      <w:bookmarkStart w:id="158" w:name="_Toc78526371"/>
      <w:r>
        <w:t>Thực hiện mô phỏng</w:t>
      </w:r>
      <w:bookmarkEnd w:id="158"/>
    </w:p>
    <w:p w14:paraId="35DA2CE2" w14:textId="389106AD" w:rsidR="000B37BF" w:rsidRPr="000B37BF" w:rsidRDefault="000B37BF" w:rsidP="000B37BF">
      <w:r w:rsidRPr="000B37BF">
        <w:t>Để thực hiện mô phỏng hệ thống, ta sử dụng phần mềm Proteus 8.11</w:t>
      </w:r>
      <w:r>
        <w:t>. Do không có ESP8266 trên mô phỏng nên ta sử dụng Arduino Uno R3 để thay thế, vẫn đảm bảo được yêu cầu kiểm tra hoạt động của chương trình.</w:t>
      </w:r>
    </w:p>
    <w:p w14:paraId="1FB97E0B" w14:textId="77777777" w:rsidR="00466811" w:rsidRDefault="000B37BF" w:rsidP="00466811">
      <w:pPr>
        <w:keepNext/>
        <w:jc w:val="center"/>
      </w:pPr>
      <w:r>
        <w:rPr>
          <w:noProof/>
        </w:rPr>
        <w:drawing>
          <wp:inline distT="0" distB="0" distL="0" distR="0" wp14:anchorId="4D30DC9F" wp14:editId="675FB03B">
            <wp:extent cx="5687290" cy="40023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4082" cy="4007133"/>
                    </a:xfrm>
                    <a:prstGeom prst="rect">
                      <a:avLst/>
                    </a:prstGeom>
                    <a:noFill/>
                  </pic:spPr>
                </pic:pic>
              </a:graphicData>
            </a:graphic>
          </wp:inline>
        </w:drawing>
      </w:r>
    </w:p>
    <w:p w14:paraId="70BA00B9" w14:textId="27E8DFCB" w:rsidR="000B37BF" w:rsidRDefault="00466811" w:rsidP="00466811">
      <w:pPr>
        <w:pStyle w:val="Caption"/>
      </w:pPr>
      <w:bookmarkStart w:id="159" w:name="_Toc78526401"/>
      <w:r>
        <w:t xml:space="preserve">Hình </w:t>
      </w:r>
      <w:r w:rsidR="00E468DA">
        <w:fldChar w:fldCharType="begin"/>
      </w:r>
      <w:r w:rsidR="00E468DA">
        <w:instrText xml:space="preserve"> STYLEREF 1 \s </w:instrText>
      </w:r>
      <w:r w:rsidR="00E468DA">
        <w:fldChar w:fldCharType="separate"/>
      </w:r>
      <w:r w:rsidR="00F95B81">
        <w:rPr>
          <w:noProof/>
        </w:rPr>
        <w:t>4</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w:t>
      </w:r>
      <w:r w:rsidR="00E468DA">
        <w:rPr>
          <w:noProof/>
        </w:rPr>
        <w:fldChar w:fldCharType="end"/>
      </w:r>
      <w:r>
        <w:t xml:space="preserve"> </w:t>
      </w:r>
      <w:r w:rsidRPr="00F84E5C">
        <w:t>Sơ đồ nguyên lý mạch mô phỏng</w:t>
      </w:r>
      <w:r>
        <w:t xml:space="preserve"> hệ thống</w:t>
      </w:r>
      <w:bookmarkEnd w:id="159"/>
    </w:p>
    <w:p w14:paraId="286E16FC" w14:textId="3741392F" w:rsidR="00466811" w:rsidRDefault="00466811" w:rsidP="000B37BF">
      <w:bookmarkStart w:id="160" w:name="_Hlk78494965"/>
      <w:r>
        <w:t>S</w:t>
      </w:r>
      <w:r w:rsidR="000B37BF" w:rsidRPr="000B37BF">
        <w:t xml:space="preserve">ơ đồ nguyên lý mạch mô phỏng </w:t>
      </w:r>
      <w:bookmarkEnd w:id="160"/>
      <w:r w:rsidR="000B37BF" w:rsidRPr="000B37BF">
        <w:t>như trên hình</w:t>
      </w:r>
      <w:r>
        <w:t xml:space="preserve"> 4.1. Trên sơ đồ nguyên lý bao gồm: khối nguồn; khối cảm biến DHT11 có thể thay đổi giá trị nhiệt, độ ẩm trong quá trình mô phỏng; khối relay với 6 mạch kích relay mức thấp, vi điều khiển là Uno R3 và một cổng COM có chức năng kết nối vi điều khiển với app Blynk qua Blynk sever.</w:t>
      </w:r>
    </w:p>
    <w:p w14:paraId="7DA504C0" w14:textId="77777777" w:rsidR="00466811" w:rsidRDefault="00466811" w:rsidP="00466811">
      <w:pPr>
        <w:keepNext/>
        <w:jc w:val="center"/>
      </w:pPr>
      <w:r>
        <w:rPr>
          <w:noProof/>
        </w:rPr>
        <w:lastRenderedPageBreak/>
        <w:drawing>
          <wp:inline distT="0" distB="0" distL="0" distR="0" wp14:anchorId="56657D82" wp14:editId="0EF1A90A">
            <wp:extent cx="2930624" cy="48968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9390" cy="4911479"/>
                    </a:xfrm>
                    <a:prstGeom prst="rect">
                      <a:avLst/>
                    </a:prstGeom>
                    <a:noFill/>
                  </pic:spPr>
                </pic:pic>
              </a:graphicData>
            </a:graphic>
          </wp:inline>
        </w:drawing>
      </w:r>
    </w:p>
    <w:p w14:paraId="7A0A8F29" w14:textId="77C8AC55" w:rsidR="00466811" w:rsidRDefault="00466811" w:rsidP="00466811">
      <w:pPr>
        <w:pStyle w:val="Caption"/>
      </w:pPr>
      <w:bookmarkStart w:id="161" w:name="_Toc78526402"/>
      <w:r>
        <w:t xml:space="preserve">Hình </w:t>
      </w:r>
      <w:r w:rsidR="00E468DA">
        <w:fldChar w:fldCharType="begin"/>
      </w:r>
      <w:r w:rsidR="00E468DA">
        <w:instrText xml:space="preserve"> STYLEREF 1 \s </w:instrText>
      </w:r>
      <w:r w:rsidR="00E468DA">
        <w:fldChar w:fldCharType="separate"/>
      </w:r>
      <w:r w:rsidR="00F95B81">
        <w:rPr>
          <w:noProof/>
        </w:rPr>
        <w:t>4</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2</w:t>
      </w:r>
      <w:r w:rsidR="00E468DA">
        <w:rPr>
          <w:noProof/>
        </w:rPr>
        <w:fldChar w:fldCharType="end"/>
      </w:r>
      <w:r>
        <w:t xml:space="preserve"> App Blynk trong BlueStack 5.0</w:t>
      </w:r>
      <w:bookmarkEnd w:id="161"/>
    </w:p>
    <w:p w14:paraId="5C3B8DEC" w14:textId="10D32F64" w:rsidR="00466811" w:rsidRDefault="00466811" w:rsidP="000B37BF">
      <w:r>
        <w:t>Để theo dõi kết quả mô phỏng trong app Blynk trên máy tính ta sử dụng phần mềm giả lập Android là BlueStacks 5.0 để cài app Blynk và đăng nhập tài khoản. Giao diện hiển thị như trên hình 4.2.</w:t>
      </w:r>
    </w:p>
    <w:p w14:paraId="10CDBD0A" w14:textId="76782375" w:rsidR="002E565A" w:rsidRDefault="002E565A" w:rsidP="000B37BF">
      <w:r>
        <w:t xml:space="preserve">Cổng COM trong Proteus sẽ kết nối với Uno R3 bằng giao thức UART qua chân TX và RX. Ta sẽ kết nối cổng COM ảo này với Blynk server. Trong thư mục chứa thư viện Blynk của phần mềm Arduino IDE, ta mở file </w:t>
      </w:r>
      <w:r w:rsidR="00C619BF" w:rsidRPr="00C619BF">
        <w:t>blynk-ser.bat</w:t>
      </w:r>
      <w:r w:rsidR="00C619BF">
        <w:t xml:space="preserve"> để kết nối cổng COM ảo với Blynk server. Mặc định thì cổng COM1 sẽ được kết nối với Blynk server.</w:t>
      </w:r>
    </w:p>
    <w:p w14:paraId="6612665A" w14:textId="77777777" w:rsidR="00C619BF" w:rsidRDefault="002E565A" w:rsidP="00C619BF">
      <w:pPr>
        <w:keepNext/>
        <w:jc w:val="center"/>
      </w:pPr>
      <w:r>
        <w:rPr>
          <w:noProof/>
        </w:rPr>
        <w:drawing>
          <wp:inline distT="0" distB="0" distL="0" distR="0" wp14:anchorId="5BE3A884" wp14:editId="79F4A9BD">
            <wp:extent cx="561122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6509" cy="1375337"/>
                    </a:xfrm>
                    <a:prstGeom prst="rect">
                      <a:avLst/>
                    </a:prstGeom>
                    <a:noFill/>
                  </pic:spPr>
                </pic:pic>
              </a:graphicData>
            </a:graphic>
          </wp:inline>
        </w:drawing>
      </w:r>
    </w:p>
    <w:p w14:paraId="681147E2" w14:textId="4DA37FA3" w:rsidR="00466811" w:rsidRDefault="00C619BF" w:rsidP="00C619BF">
      <w:pPr>
        <w:pStyle w:val="Caption"/>
      </w:pPr>
      <w:bookmarkStart w:id="162" w:name="_Toc78526403"/>
      <w:r>
        <w:t xml:space="preserve">Hình </w:t>
      </w:r>
      <w:r w:rsidR="00E468DA">
        <w:fldChar w:fldCharType="begin"/>
      </w:r>
      <w:r w:rsidR="00E468DA">
        <w:instrText xml:space="preserve"> STYLEREF 1 \s </w:instrText>
      </w:r>
      <w:r w:rsidR="00E468DA">
        <w:fldChar w:fldCharType="separate"/>
      </w:r>
      <w:r w:rsidR="00F95B81">
        <w:rPr>
          <w:noProof/>
        </w:rPr>
        <w:t>4</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3</w:t>
      </w:r>
      <w:r w:rsidR="00E468DA">
        <w:rPr>
          <w:noProof/>
        </w:rPr>
        <w:fldChar w:fldCharType="end"/>
      </w:r>
      <w:r>
        <w:t xml:space="preserve"> Kết nối cổng COM1 với Blynk server</w:t>
      </w:r>
      <w:bookmarkEnd w:id="162"/>
    </w:p>
    <w:p w14:paraId="2E60F509" w14:textId="1F129CD0" w:rsidR="00C619BF" w:rsidRPr="00C619BF" w:rsidRDefault="00C619BF" w:rsidP="00C619BF">
      <w:r>
        <w:lastRenderedPageBreak/>
        <w:t>Khi giao diện trên cửa sổ Command Prompt hiển thị như trên hình 4.3 thì đã kết đối thành công. Sau đó ta nhấn nút Run trên Proteus để chạy mô phỏng.</w:t>
      </w:r>
    </w:p>
    <w:p w14:paraId="14E344F1" w14:textId="3EFCB1E0" w:rsidR="000B37BF" w:rsidRPr="000B37BF" w:rsidRDefault="000B37BF" w:rsidP="000B37BF">
      <w:pPr>
        <w:pStyle w:val="Heading2"/>
      </w:pPr>
      <w:bookmarkStart w:id="163" w:name="_Toc78526372"/>
      <w:r>
        <w:t>Kết quả mô phỏng</w:t>
      </w:r>
      <w:bookmarkEnd w:id="163"/>
    </w:p>
    <w:p w14:paraId="3D15CBDD" w14:textId="77777777" w:rsidR="00C619BF" w:rsidRDefault="00C619BF" w:rsidP="00C619BF">
      <w:pPr>
        <w:keepNext/>
        <w:spacing w:before="0" w:after="200" w:line="276" w:lineRule="auto"/>
        <w:jc w:val="center"/>
      </w:pPr>
      <w:r w:rsidRPr="00C619BF">
        <w:rPr>
          <w:noProof/>
        </w:rPr>
        <w:drawing>
          <wp:inline distT="0" distB="0" distL="0" distR="0" wp14:anchorId="12C02CBA" wp14:editId="10770B74">
            <wp:extent cx="5539481" cy="2981952"/>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7"/>
                    <a:stretch>
                      <a:fillRect/>
                    </a:stretch>
                  </pic:blipFill>
                  <pic:spPr>
                    <a:xfrm>
                      <a:off x="0" y="0"/>
                      <a:ext cx="5543047" cy="2983871"/>
                    </a:xfrm>
                    <a:prstGeom prst="rect">
                      <a:avLst/>
                    </a:prstGeom>
                  </pic:spPr>
                </pic:pic>
              </a:graphicData>
            </a:graphic>
          </wp:inline>
        </w:drawing>
      </w:r>
    </w:p>
    <w:p w14:paraId="45E7C2E0" w14:textId="25C6A2D6" w:rsidR="00C619BF" w:rsidRDefault="00C619BF" w:rsidP="00C619BF">
      <w:pPr>
        <w:pStyle w:val="Caption"/>
      </w:pPr>
      <w:bookmarkStart w:id="164" w:name="_Toc78526404"/>
      <w:r>
        <w:t xml:space="preserve">Hình </w:t>
      </w:r>
      <w:r w:rsidR="00E468DA">
        <w:fldChar w:fldCharType="begin"/>
      </w:r>
      <w:r w:rsidR="00E468DA">
        <w:instrText xml:space="preserve"> STYLEREF 1 \s </w:instrText>
      </w:r>
      <w:r w:rsidR="00E468DA">
        <w:fldChar w:fldCharType="separate"/>
      </w:r>
      <w:r w:rsidR="00F95B81">
        <w:rPr>
          <w:noProof/>
        </w:rPr>
        <w:t>4</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4</w:t>
      </w:r>
      <w:r w:rsidR="00E468DA">
        <w:rPr>
          <w:noProof/>
        </w:rPr>
        <w:fldChar w:fldCharType="end"/>
      </w:r>
      <w:r>
        <w:t xml:space="preserve"> Chạy mô phỏng hệ thống</w:t>
      </w:r>
      <w:bookmarkEnd w:id="164"/>
    </w:p>
    <w:p w14:paraId="55A0F0C8" w14:textId="1D86ECD0" w:rsidR="00C619BF" w:rsidRDefault="00C619BF" w:rsidP="00C619BF">
      <w:pPr>
        <w:spacing w:before="0" w:after="200" w:line="276" w:lineRule="auto"/>
        <w:rPr>
          <w:rFonts w:eastAsiaTheme="majorEastAsia" w:cstheme="majorBidi"/>
          <w:b/>
          <w:bCs/>
          <w:sz w:val="32"/>
          <w:szCs w:val="28"/>
        </w:rPr>
      </w:pPr>
      <w:r>
        <w:t xml:space="preserve">Sau khi chạy mô phỏng thì ta được kết quả như trên hình 4.4. Nhiệt độ và độ ẩm hiển thị trên app Blynk giống với giá trị mà ta đặt trên cảm biến DHT11. Ta nhấn các nút bật tắt thiết bị trên app thì thấy </w:t>
      </w:r>
      <w:r w:rsidR="00ED7A1A">
        <w:t>thiết bị bật tắt trên mạch đúng như đã thiết kế. Chức năng điều khiển tự động cũng hoạt động tốt khi ta thay đổi giá trị nhiệt độ và độ ẩm.</w:t>
      </w:r>
      <w:r>
        <w:br w:type="page"/>
      </w:r>
    </w:p>
    <w:p w14:paraId="52A27C3A" w14:textId="139EFEC8" w:rsidR="005C27F4" w:rsidRDefault="005C27F4" w:rsidP="005C27F4">
      <w:pPr>
        <w:pStyle w:val="Heading1"/>
      </w:pPr>
      <w:bookmarkStart w:id="165" w:name="_Toc78526373"/>
      <w:r>
        <w:lastRenderedPageBreak/>
        <w:t>KẾT QUẢ THỰC NGHIỆM</w:t>
      </w:r>
      <w:bookmarkEnd w:id="156"/>
      <w:bookmarkEnd w:id="165"/>
    </w:p>
    <w:p w14:paraId="4B4E2935" w14:textId="5A71BB82" w:rsidR="005C27F4" w:rsidRDefault="00164F59" w:rsidP="005C27F4">
      <w:pPr>
        <w:pStyle w:val="Heading2"/>
      </w:pPr>
      <w:bookmarkStart w:id="166" w:name="_Toc75950932"/>
      <w:bookmarkStart w:id="167" w:name="_Toc78526374"/>
      <w:r>
        <w:t>Test m</w:t>
      </w:r>
      <w:r w:rsidR="005C27F4">
        <w:t>ột số chức năng</w:t>
      </w:r>
      <w:bookmarkEnd w:id="166"/>
      <w:bookmarkEnd w:id="167"/>
    </w:p>
    <w:p w14:paraId="637138E1" w14:textId="700BED70" w:rsidR="005C27F4" w:rsidRDefault="005C27F4" w:rsidP="005C27F4">
      <w:pPr>
        <w:pStyle w:val="Heading3"/>
      </w:pPr>
      <w:bookmarkStart w:id="168" w:name="_Toc75950933"/>
      <w:bookmarkStart w:id="169" w:name="_Toc78526375"/>
      <w:r>
        <w:t>Test chức năng đọc giá trị nhiệt độ, độ ẩm và gửi lên Blynk</w:t>
      </w:r>
      <w:bookmarkEnd w:id="168"/>
      <w:bookmarkEnd w:id="169"/>
    </w:p>
    <w:p w14:paraId="4F62B3BE" w14:textId="77777777" w:rsidR="00FF5AFB" w:rsidRDefault="00FF5AFB" w:rsidP="00FF5AFB">
      <w:pPr>
        <w:keepNext/>
        <w:jc w:val="center"/>
      </w:pPr>
      <w:r w:rsidRPr="00FF5AFB">
        <w:rPr>
          <w:noProof/>
        </w:rPr>
        <w:drawing>
          <wp:inline distT="0" distB="0" distL="0" distR="0" wp14:anchorId="11CACF57" wp14:editId="5A4A6476">
            <wp:extent cx="5372365" cy="33800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2787" cy="3424320"/>
                    </a:xfrm>
                    <a:prstGeom prst="rect">
                      <a:avLst/>
                    </a:prstGeom>
                  </pic:spPr>
                </pic:pic>
              </a:graphicData>
            </a:graphic>
          </wp:inline>
        </w:drawing>
      </w:r>
    </w:p>
    <w:p w14:paraId="514F1755" w14:textId="2E74D3CC" w:rsidR="00221F90" w:rsidRDefault="00FF5AFB" w:rsidP="00FF5AFB">
      <w:pPr>
        <w:pStyle w:val="Caption"/>
      </w:pPr>
      <w:bookmarkStart w:id="170" w:name="_Toc75953298"/>
      <w:bookmarkStart w:id="171" w:name="_Toc75953609"/>
      <w:bookmarkStart w:id="172" w:name="_Toc78526405"/>
      <w:r>
        <w:t xml:space="preserve">Hình </w:t>
      </w:r>
      <w:r w:rsidR="00E468DA">
        <w:fldChar w:fldCharType="begin"/>
      </w:r>
      <w:r w:rsidR="00E468DA">
        <w:instrText xml:space="preserve"> STYLEREF 1 \s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w:t>
      </w:r>
      <w:r w:rsidR="00E468DA">
        <w:rPr>
          <w:noProof/>
        </w:rPr>
        <w:fldChar w:fldCharType="end"/>
      </w:r>
      <w:r>
        <w:t xml:space="preserve"> </w:t>
      </w:r>
      <w:r w:rsidRPr="00A76620">
        <w:t>Dữ liệu nhiệt độ và độ ẩm từ cảm biến DHT11</w:t>
      </w:r>
      <w:bookmarkEnd w:id="170"/>
      <w:bookmarkEnd w:id="171"/>
      <w:bookmarkEnd w:id="172"/>
    </w:p>
    <w:p w14:paraId="6EEE6C5C" w14:textId="52DD022D" w:rsidR="00221F90" w:rsidRPr="00221F90" w:rsidRDefault="00221F90" w:rsidP="00221F90">
      <w:r>
        <w:t xml:space="preserve">Trên </w:t>
      </w:r>
      <w:r w:rsidR="00FF5AFB">
        <w:t xml:space="preserve">hình </w:t>
      </w:r>
      <w:r>
        <w:t>4.1,</w:t>
      </w:r>
      <w:r w:rsidR="00EA3FC5">
        <w:t xml:space="preserve"> </w:t>
      </w:r>
      <w:r>
        <w:t xml:space="preserve">dữ liệu độ ẩm và nhiệt độ theo đơn vị </w:t>
      </w:r>
      <w:r>
        <w:rPr>
          <w:vertAlign w:val="superscript"/>
        </w:rPr>
        <w:t>o</w:t>
      </w:r>
      <w:r>
        <w:t xml:space="preserve">C và </w:t>
      </w:r>
      <w:r>
        <w:rPr>
          <w:vertAlign w:val="superscript"/>
        </w:rPr>
        <w:t>o</w:t>
      </w:r>
      <w:r>
        <w:t xml:space="preserve">F được hiển thị trên </w:t>
      </w:r>
      <w:r w:rsidRPr="00221F90">
        <w:t xml:space="preserve">Serial Monitor </w:t>
      </w:r>
      <w:r>
        <w:t>của Arduino IDE, tương đối chính xác với nhiệt độ và độ ẩm của môi trường.</w:t>
      </w:r>
    </w:p>
    <w:p w14:paraId="3C10AC68" w14:textId="77777777" w:rsidR="00FF5AFB" w:rsidRDefault="00FF5AFB" w:rsidP="00FF5AFB">
      <w:pPr>
        <w:keepNext/>
        <w:spacing w:before="0" w:after="200" w:line="276" w:lineRule="auto"/>
        <w:jc w:val="center"/>
      </w:pPr>
      <w:r>
        <w:rPr>
          <w:noProof/>
        </w:rPr>
        <w:lastRenderedPageBreak/>
        <w:drawing>
          <wp:inline distT="0" distB="0" distL="0" distR="0" wp14:anchorId="3C77DD22" wp14:editId="404AAB3A">
            <wp:extent cx="2992184" cy="3453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8318" cy="3541365"/>
                    </a:xfrm>
                    <a:prstGeom prst="rect">
                      <a:avLst/>
                    </a:prstGeom>
                    <a:noFill/>
                  </pic:spPr>
                </pic:pic>
              </a:graphicData>
            </a:graphic>
          </wp:inline>
        </w:drawing>
      </w:r>
    </w:p>
    <w:p w14:paraId="1F1DC2C1" w14:textId="0F96A5C4" w:rsidR="005C27F4" w:rsidRDefault="00FF5AFB" w:rsidP="00376197">
      <w:pPr>
        <w:pStyle w:val="Caption"/>
      </w:pPr>
      <w:bookmarkStart w:id="173" w:name="_Toc75953299"/>
      <w:bookmarkStart w:id="174" w:name="_Toc75953610"/>
      <w:bookmarkStart w:id="175" w:name="_Toc78526406"/>
      <w:r>
        <w:t xml:space="preserve">Hình </w:t>
      </w:r>
      <w:r w:rsidR="00E468DA">
        <w:fldChar w:fldCharType="begin"/>
      </w:r>
      <w:r w:rsidR="00E468DA">
        <w:instrText xml:space="preserve"> STYLEREF 1 \s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ARABIC \</w:instrText>
      </w:r>
      <w:r w:rsidR="00E468DA">
        <w:instrText xml:space="preserve">s 1 </w:instrText>
      </w:r>
      <w:r w:rsidR="00E468DA">
        <w:fldChar w:fldCharType="separate"/>
      </w:r>
      <w:r w:rsidR="00F95B81">
        <w:rPr>
          <w:noProof/>
        </w:rPr>
        <w:t>2</w:t>
      </w:r>
      <w:r w:rsidR="00E468DA">
        <w:rPr>
          <w:noProof/>
        </w:rPr>
        <w:fldChar w:fldCharType="end"/>
      </w:r>
      <w:r>
        <w:rPr>
          <w:noProof/>
        </w:rPr>
        <w:t xml:space="preserve"> </w:t>
      </w:r>
      <w:r w:rsidRPr="009C1BF0">
        <w:rPr>
          <w:noProof/>
        </w:rPr>
        <w:t>Hiển thị nhiệt độ và độ ẩm trên App Blynk</w:t>
      </w:r>
      <w:bookmarkEnd w:id="173"/>
      <w:bookmarkEnd w:id="174"/>
      <w:bookmarkEnd w:id="175"/>
    </w:p>
    <w:p w14:paraId="31979553" w14:textId="27AA8ADA" w:rsidR="00376197" w:rsidRDefault="00376197" w:rsidP="00376197">
      <w:r>
        <w:t xml:space="preserve">Trên hình 4.2 là kết quả hiển thị dữ liệu nhiệt độ, độ ẩm trên App Blynk gửi từ NodeMcu qua Blynk server. Dữ liệu trùng khớp với dữ liệu </w:t>
      </w:r>
      <w:r w:rsidR="0011537E">
        <w:t>gửi từ</w:t>
      </w:r>
      <w:r>
        <w:t xml:space="preserve"> vi điều khiển</w:t>
      </w:r>
      <w:r w:rsidR="0011537E">
        <w:t>.</w:t>
      </w:r>
    </w:p>
    <w:p w14:paraId="549D8D42" w14:textId="7E0E40CD" w:rsidR="00164F59" w:rsidRDefault="00164F59" w:rsidP="00164F59">
      <w:pPr>
        <w:pStyle w:val="Heading3"/>
      </w:pPr>
      <w:bookmarkStart w:id="176" w:name="_Toc75950934"/>
      <w:bookmarkStart w:id="177" w:name="_Toc78526376"/>
      <w:r>
        <w:t>Test chức đăng bật tắt</w:t>
      </w:r>
      <w:r w:rsidR="001411AA">
        <w:t xml:space="preserve"> thiết bị</w:t>
      </w:r>
      <w:r>
        <w:t xml:space="preserve"> thiết bị trên App</w:t>
      </w:r>
      <w:bookmarkEnd w:id="176"/>
      <w:bookmarkEnd w:id="177"/>
    </w:p>
    <w:p w14:paraId="393CD7D4" w14:textId="77777777" w:rsidR="001411AA" w:rsidRDefault="001411AA" w:rsidP="001411AA">
      <w:pPr>
        <w:keepNext/>
        <w:jc w:val="center"/>
      </w:pPr>
      <w:r w:rsidRPr="001411AA">
        <w:rPr>
          <w:noProof/>
        </w:rPr>
        <w:drawing>
          <wp:inline distT="0" distB="0" distL="0" distR="0" wp14:anchorId="75023564" wp14:editId="75211329">
            <wp:extent cx="3061607" cy="362615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5029" cy="3653899"/>
                    </a:xfrm>
                    <a:prstGeom prst="rect">
                      <a:avLst/>
                    </a:prstGeom>
                  </pic:spPr>
                </pic:pic>
              </a:graphicData>
            </a:graphic>
          </wp:inline>
        </w:drawing>
      </w:r>
    </w:p>
    <w:p w14:paraId="03D9039E" w14:textId="4A956077" w:rsidR="001411AA" w:rsidRDefault="001411AA" w:rsidP="001411AA">
      <w:pPr>
        <w:pStyle w:val="Caption"/>
      </w:pPr>
      <w:bookmarkStart w:id="178" w:name="_Toc75953300"/>
      <w:bookmarkStart w:id="179" w:name="_Toc75953611"/>
      <w:bookmarkStart w:id="180" w:name="_Toc78526407"/>
      <w:r>
        <w:t xml:space="preserve">Hình </w:t>
      </w:r>
      <w:r w:rsidR="00E468DA">
        <w:fldChar w:fldCharType="begin"/>
      </w:r>
      <w:r w:rsidR="00E468DA">
        <w:instrText xml:space="preserve"> STYLEREF 1 \s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w:instrText>
      </w:r>
      <w:r w:rsidR="00E468DA">
        <w:instrText xml:space="preserve">C \s 1 </w:instrText>
      </w:r>
      <w:r w:rsidR="00E468DA">
        <w:fldChar w:fldCharType="separate"/>
      </w:r>
      <w:r w:rsidR="00F95B81">
        <w:rPr>
          <w:noProof/>
        </w:rPr>
        <w:t>3</w:t>
      </w:r>
      <w:r w:rsidR="00E468DA">
        <w:rPr>
          <w:noProof/>
        </w:rPr>
        <w:fldChar w:fldCharType="end"/>
      </w:r>
      <w:r>
        <w:t xml:space="preserve"> Bật tắt thiết bị trên App Blynk</w:t>
      </w:r>
      <w:bookmarkEnd w:id="178"/>
      <w:bookmarkEnd w:id="179"/>
      <w:bookmarkEnd w:id="180"/>
    </w:p>
    <w:p w14:paraId="5581A698" w14:textId="22DD8F3C" w:rsidR="00B342A7" w:rsidRDefault="00B342A7" w:rsidP="00B342A7">
      <w:r>
        <w:lastRenderedPageBreak/>
        <w:t>Trên hình 4.3 là kết quả hiển thị trên app khi test chức năng điều khiển thiết bị qua App. Khi nhấn nút Bật hết, cả 4 đèn trên giao diện cùng sáng, đồng thời cả 4 relay đều kích gần như đồng thời. Độ trễ chỉ khoảng 0.5 đến 1 giây.</w:t>
      </w:r>
    </w:p>
    <w:p w14:paraId="28CCC252" w14:textId="3F211BFF" w:rsidR="00996963" w:rsidRDefault="00996963" w:rsidP="00996963">
      <w:pPr>
        <w:pStyle w:val="Heading3"/>
      </w:pPr>
      <w:bookmarkStart w:id="181" w:name="_Toc75950935"/>
      <w:bookmarkStart w:id="182" w:name="_Toc78526377"/>
      <w:r>
        <w:t>Test chế độ điều khiển tự động</w:t>
      </w:r>
      <w:bookmarkEnd w:id="181"/>
      <w:bookmarkEnd w:id="182"/>
    </w:p>
    <w:p w14:paraId="47D65F39" w14:textId="77777777" w:rsidR="007158E7" w:rsidRDefault="007158E7" w:rsidP="007158E7">
      <w:pPr>
        <w:keepNext/>
        <w:jc w:val="center"/>
      </w:pPr>
      <w:r>
        <w:rPr>
          <w:noProof/>
        </w:rPr>
        <w:drawing>
          <wp:inline distT="0" distB="0" distL="0" distR="0" wp14:anchorId="30247227" wp14:editId="7C30C59B">
            <wp:extent cx="3686136" cy="332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2641" cy="3329365"/>
                    </a:xfrm>
                    <a:prstGeom prst="rect">
                      <a:avLst/>
                    </a:prstGeom>
                    <a:noFill/>
                  </pic:spPr>
                </pic:pic>
              </a:graphicData>
            </a:graphic>
          </wp:inline>
        </w:drawing>
      </w:r>
    </w:p>
    <w:p w14:paraId="743BD8CE" w14:textId="7B93A8FB" w:rsidR="009B60ED" w:rsidRDefault="007158E7" w:rsidP="007158E7">
      <w:pPr>
        <w:pStyle w:val="Caption"/>
      </w:pPr>
      <w:bookmarkStart w:id="183" w:name="_Toc75953301"/>
      <w:bookmarkStart w:id="184" w:name="_Toc75953612"/>
      <w:bookmarkStart w:id="185" w:name="_Toc78526408"/>
      <w:r>
        <w:t xml:space="preserve">Hình </w:t>
      </w:r>
      <w:r w:rsidR="00E468DA">
        <w:fldChar w:fldCharType="begin"/>
      </w:r>
      <w:r w:rsidR="00E468DA">
        <w:instrText xml:space="preserve"> STYLEREF 1 \s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4</w:t>
      </w:r>
      <w:r w:rsidR="00E468DA">
        <w:rPr>
          <w:noProof/>
        </w:rPr>
        <w:fldChar w:fldCharType="end"/>
      </w:r>
      <w:r>
        <w:t xml:space="preserve"> Chế độ điều khiển tự động</w:t>
      </w:r>
      <w:bookmarkEnd w:id="183"/>
      <w:bookmarkEnd w:id="184"/>
      <w:bookmarkEnd w:id="185"/>
    </w:p>
    <w:p w14:paraId="7E9039E0" w14:textId="0E54BCBB" w:rsidR="007158E7" w:rsidRPr="007158E7" w:rsidRDefault="007158E7" w:rsidP="007158E7">
      <w:r>
        <w:t>Trên hình 4.4 là giao diện chế độ điều khiển tự động. Chế độ điều khiển tự động</w:t>
      </w:r>
      <w:r w:rsidR="006B3350">
        <w:t xml:space="preserve"> được</w:t>
      </w:r>
      <w:r>
        <w:t xml:space="preserve"> bật khi nút AUTO ở trạng thái On. Ở đây phần chương trình ta đặt giá trị nhiệt độ để bật quạt là &gt;= 25</w:t>
      </w:r>
      <w:r>
        <w:rPr>
          <w:vertAlign w:val="superscript"/>
        </w:rPr>
        <w:t>o</w:t>
      </w:r>
      <w:r>
        <w:t>C nên khi nhiệt độ là 27</w:t>
      </w:r>
      <w:r w:rsidRPr="007158E7">
        <w:rPr>
          <w:vertAlign w:val="superscript"/>
        </w:rPr>
        <w:t>o</w:t>
      </w:r>
      <w:r w:rsidRPr="007158E7">
        <w:t>C</w:t>
      </w:r>
      <w:r w:rsidR="006B3350">
        <w:t xml:space="preserve"> thì quạt bật. Khi nhiệt độ xuống dưới</w:t>
      </w:r>
      <w:r w:rsidR="006B3350" w:rsidRPr="006B3350">
        <w:t xml:space="preserve"> 25</w:t>
      </w:r>
      <w:r w:rsidR="006B3350" w:rsidRPr="006B3350">
        <w:rPr>
          <w:vertAlign w:val="superscript"/>
        </w:rPr>
        <w:t>o</w:t>
      </w:r>
      <w:r w:rsidR="006B3350" w:rsidRPr="006B3350">
        <w:t xml:space="preserve">C </w:t>
      </w:r>
      <w:r w:rsidR="006B3350">
        <w:t>thì quạt tắt. Kết quả chạy thử đã đúng với chương trình.</w:t>
      </w:r>
    </w:p>
    <w:p w14:paraId="6925CB0B" w14:textId="0821C124" w:rsidR="001411AA" w:rsidRDefault="001411AA" w:rsidP="001411AA">
      <w:pPr>
        <w:pStyle w:val="Heading3"/>
      </w:pPr>
      <w:bookmarkStart w:id="186" w:name="_Toc75950936"/>
      <w:bookmarkStart w:id="187" w:name="_Toc78526378"/>
      <w:r>
        <w:lastRenderedPageBreak/>
        <w:t>Test mạch kích relay trên Proteus</w:t>
      </w:r>
      <w:bookmarkEnd w:id="186"/>
      <w:bookmarkEnd w:id="187"/>
    </w:p>
    <w:p w14:paraId="77250387" w14:textId="77777777" w:rsidR="00996963" w:rsidRDefault="00996963" w:rsidP="00996963">
      <w:pPr>
        <w:keepNext/>
        <w:jc w:val="center"/>
      </w:pPr>
      <w:r>
        <w:rPr>
          <w:noProof/>
        </w:rPr>
        <w:drawing>
          <wp:inline distT="0" distB="0" distL="0" distR="0" wp14:anchorId="59F8A14B" wp14:editId="3071EE04">
            <wp:extent cx="5585454" cy="3423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612" cy="3447924"/>
                    </a:xfrm>
                    <a:prstGeom prst="rect">
                      <a:avLst/>
                    </a:prstGeom>
                    <a:noFill/>
                  </pic:spPr>
                </pic:pic>
              </a:graphicData>
            </a:graphic>
          </wp:inline>
        </w:drawing>
      </w:r>
    </w:p>
    <w:p w14:paraId="11FB3A0D" w14:textId="62C08D54" w:rsidR="001411AA" w:rsidRDefault="00996963" w:rsidP="00996963">
      <w:pPr>
        <w:pStyle w:val="Caption"/>
      </w:pPr>
      <w:bookmarkStart w:id="188" w:name="_Toc75953302"/>
      <w:bookmarkStart w:id="189" w:name="_Toc75953613"/>
      <w:bookmarkStart w:id="190" w:name="_Toc78526409"/>
      <w:r>
        <w:t xml:space="preserve">Hình </w:t>
      </w:r>
      <w:r w:rsidR="00E468DA">
        <w:fldChar w:fldCharType="begin"/>
      </w:r>
      <w:r w:rsidR="00E468DA">
        <w:instrText xml:space="preserve"> STYLEREF 1 \s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5</w:t>
      </w:r>
      <w:r w:rsidR="00E468DA">
        <w:rPr>
          <w:noProof/>
        </w:rPr>
        <w:fldChar w:fldCharType="end"/>
      </w:r>
      <w:r>
        <w:t xml:space="preserve"> Mô phỏng mạch kích relay trên Proteus</w:t>
      </w:r>
      <w:bookmarkEnd w:id="188"/>
      <w:bookmarkEnd w:id="189"/>
      <w:bookmarkEnd w:id="190"/>
    </w:p>
    <w:p w14:paraId="4CB8FB37" w14:textId="7DDF6109" w:rsidR="00996963" w:rsidRDefault="00996963" w:rsidP="00996963">
      <w:r>
        <w:t>Trên hình 4.4 là mạch kích relay ở mức 0 (LOW) với tín hiệu điều khiển từ vi điều khiển. Từ đó ta thấy để kích relay thì cần tốn dòng điện 14.6 mA với mức điện áp 3.3V và dòng 32mA với mức điện áp 5V, tổng dòng điện khoảng 47mA. Dòng điện cho 6 relay là khoảng 282 mA,</w:t>
      </w:r>
      <w:r w:rsidR="00A0010F">
        <w:t xml:space="preserve"> giống với ước lượng khi chọn khối nguồn</w:t>
      </w:r>
      <w:r w:rsidR="00C61489">
        <w:t>,</w:t>
      </w:r>
      <w:r>
        <w:t xml:space="preserve"> do vậy nguồn 5V 1A đã đảm bảo cấp nguồn đủ cho mạch</w:t>
      </w:r>
      <w:r w:rsidR="004B64D3">
        <w:t>.</w:t>
      </w:r>
    </w:p>
    <w:p w14:paraId="2BC267C3" w14:textId="171C6121" w:rsidR="00986FD5" w:rsidRDefault="00A0010F" w:rsidP="00A0010F">
      <w:pPr>
        <w:pStyle w:val="Heading2"/>
      </w:pPr>
      <w:bookmarkStart w:id="191" w:name="_Toc75950937"/>
      <w:bookmarkStart w:id="192" w:name="_Toc75790359"/>
      <w:bookmarkStart w:id="193" w:name="_Toc78526379"/>
      <w:r>
        <w:lastRenderedPageBreak/>
        <w:t>Chạy thử hệ thống</w:t>
      </w:r>
      <w:bookmarkEnd w:id="191"/>
      <w:bookmarkEnd w:id="193"/>
    </w:p>
    <w:p w14:paraId="36C6EC81" w14:textId="116F4074" w:rsidR="0045539F" w:rsidRDefault="0045539F" w:rsidP="0045539F">
      <w:pPr>
        <w:pStyle w:val="Heading3"/>
      </w:pPr>
      <w:bookmarkStart w:id="194" w:name="_Toc78526380"/>
      <w:r>
        <w:t>Cắm mạch trên Boardtest</w:t>
      </w:r>
      <w:bookmarkEnd w:id="194"/>
    </w:p>
    <w:p w14:paraId="78F8613B" w14:textId="77777777" w:rsidR="00F95B81" w:rsidRDefault="00F95B81" w:rsidP="00F95B81">
      <w:pPr>
        <w:keepNext/>
        <w:jc w:val="center"/>
      </w:pPr>
      <w:r>
        <w:rPr>
          <w:noProof/>
        </w:rPr>
        <w:drawing>
          <wp:inline distT="0" distB="0" distL="0" distR="0" wp14:anchorId="10DAD3B4" wp14:editId="7F018505">
            <wp:extent cx="5554251" cy="3455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0599" cy="3459669"/>
                    </a:xfrm>
                    <a:prstGeom prst="rect">
                      <a:avLst/>
                    </a:prstGeom>
                    <a:noFill/>
                  </pic:spPr>
                </pic:pic>
              </a:graphicData>
            </a:graphic>
          </wp:inline>
        </w:drawing>
      </w:r>
    </w:p>
    <w:p w14:paraId="74085EE8" w14:textId="7FCE3873" w:rsidR="005E0C25" w:rsidRDefault="00F95B81" w:rsidP="00F95B81">
      <w:pPr>
        <w:pStyle w:val="Caption"/>
      </w:pPr>
      <w:bookmarkStart w:id="195" w:name="_Toc78526410"/>
      <w:r>
        <w:t xml:space="preserve">Hình </w:t>
      </w:r>
      <w:r w:rsidR="00E468DA">
        <w:fldChar w:fldCharType="begin"/>
      </w:r>
      <w:r w:rsidR="00E468DA">
        <w:instrText xml:space="preserve"> STYLEREF 1 \s </w:instrText>
      </w:r>
      <w:r w:rsidR="00E468DA">
        <w:fldChar w:fldCharType="separate"/>
      </w:r>
      <w:r>
        <w:rPr>
          <w:noProof/>
        </w:rPr>
        <w:t>5</w:t>
      </w:r>
      <w:r w:rsidR="00E468DA">
        <w:rPr>
          <w:noProof/>
        </w:rPr>
        <w:fldChar w:fldCharType="end"/>
      </w:r>
      <w:r>
        <w:t>.</w:t>
      </w:r>
      <w:r w:rsidR="00E468DA">
        <w:fldChar w:fldCharType="begin"/>
      </w:r>
      <w:r w:rsidR="00E468DA">
        <w:instrText xml:space="preserve"> SEQ Hình \* ARABIC \s 1 </w:instrText>
      </w:r>
      <w:r w:rsidR="00E468DA">
        <w:fldChar w:fldCharType="separate"/>
      </w:r>
      <w:r>
        <w:rPr>
          <w:noProof/>
        </w:rPr>
        <w:t>6</w:t>
      </w:r>
      <w:r w:rsidR="00E468DA">
        <w:rPr>
          <w:noProof/>
        </w:rPr>
        <w:fldChar w:fldCharType="end"/>
      </w:r>
      <w:r>
        <w:t xml:space="preserve"> Cắm mạch chạy thử trên Boardtest</w:t>
      </w:r>
      <w:bookmarkEnd w:id="195"/>
    </w:p>
    <w:p w14:paraId="2A0BC01C" w14:textId="62CD7CA3" w:rsidR="009B7239" w:rsidRPr="009B7239" w:rsidRDefault="009B7239" w:rsidP="009B7239">
      <w:r>
        <w:t>Trên hình 5.6 là mạch cắm trên Boardtest. Ta sử dụng 6 đèn led thay thế cho 6 relay. Sử dụng 6 điện trở 150 Ohm để hạn dòng cho led.</w:t>
      </w:r>
    </w:p>
    <w:p w14:paraId="38A85979" w14:textId="7651413B" w:rsidR="00C61489" w:rsidRDefault="00C61489" w:rsidP="00C61489">
      <w:pPr>
        <w:pStyle w:val="Heading3"/>
      </w:pPr>
      <w:bookmarkStart w:id="196" w:name="_Toc75950938"/>
      <w:bookmarkStart w:id="197" w:name="_Toc78526381"/>
      <w:r>
        <w:lastRenderedPageBreak/>
        <w:t>Kết quả</w:t>
      </w:r>
      <w:bookmarkEnd w:id="196"/>
      <w:bookmarkEnd w:id="197"/>
    </w:p>
    <w:p w14:paraId="798A8573" w14:textId="77777777" w:rsidR="00BC4FAB" w:rsidRDefault="00BC4FAB" w:rsidP="00BC4FAB">
      <w:pPr>
        <w:keepNext/>
        <w:jc w:val="center"/>
      </w:pPr>
      <w:r>
        <w:rPr>
          <w:noProof/>
        </w:rPr>
        <w:drawing>
          <wp:inline distT="0" distB="0" distL="0" distR="0" wp14:anchorId="366C2F05" wp14:editId="06554EAC">
            <wp:extent cx="5248185" cy="33454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913" cy="3354162"/>
                    </a:xfrm>
                    <a:prstGeom prst="rect">
                      <a:avLst/>
                    </a:prstGeom>
                    <a:noFill/>
                  </pic:spPr>
                </pic:pic>
              </a:graphicData>
            </a:graphic>
          </wp:inline>
        </w:drawing>
      </w:r>
    </w:p>
    <w:p w14:paraId="264073BD" w14:textId="2261AA24" w:rsidR="00C61489" w:rsidRDefault="00BC4FAB" w:rsidP="00BC4FAB">
      <w:pPr>
        <w:pStyle w:val="Caption"/>
      </w:pPr>
      <w:bookmarkStart w:id="198" w:name="_Toc75953303"/>
      <w:bookmarkStart w:id="199" w:name="_Toc75953614"/>
      <w:bookmarkStart w:id="200" w:name="_Toc78526411"/>
      <w:r>
        <w:t xml:space="preserve">Hình </w:t>
      </w:r>
      <w:r w:rsidR="00E468DA">
        <w:fldChar w:fldCharType="begin"/>
      </w:r>
      <w:r w:rsidR="00E468DA">
        <w:instrText xml:space="preserve"> STYLEREF 1 \s</w:instrText>
      </w:r>
      <w:r w:rsidR="00E468DA">
        <w:instrText xml:space="preserve"> </w:instrText>
      </w:r>
      <w:r w:rsidR="00E468DA">
        <w:fldChar w:fldCharType="separate"/>
      </w:r>
      <w:r w:rsidR="00F95B81">
        <w:rPr>
          <w:noProof/>
        </w:rPr>
        <w:t>5</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7</w:t>
      </w:r>
      <w:r w:rsidR="00E468DA">
        <w:rPr>
          <w:noProof/>
        </w:rPr>
        <w:fldChar w:fldCharType="end"/>
      </w:r>
      <w:r>
        <w:t xml:space="preserve"> Nạp chương trình cho ESP8266</w:t>
      </w:r>
      <w:bookmarkEnd w:id="198"/>
      <w:bookmarkEnd w:id="199"/>
      <w:bookmarkEnd w:id="200"/>
    </w:p>
    <w:p w14:paraId="5EAC2BF8" w14:textId="70A18855" w:rsidR="00BC4FAB" w:rsidRDefault="00BC4FAB" w:rsidP="00BC4FAB">
      <w:r>
        <w:t xml:space="preserve">Trên hình 4.6 là quá trình nạp chương trình cho ESP8266, chương trình chiếm 282841 bytes (276kB) – 29% của </w:t>
      </w:r>
      <w:r w:rsidR="00A56E26">
        <w:t>bộ nhớ Flash (không gian lưu trữ chương trình)</w:t>
      </w:r>
      <w:r>
        <w:t>.</w:t>
      </w:r>
      <w:r w:rsidR="00A56E26">
        <w:t xml:space="preserve"> Các biến toàn cục của chương trình chiếm 30108 bytes (29kB) – 36% của bộ nhớ động (SRAM)</w:t>
      </w:r>
      <w:r w:rsidR="00BC58BD">
        <w:t>.</w:t>
      </w:r>
    </w:p>
    <w:p w14:paraId="00F0F3CD" w14:textId="77777777" w:rsidR="00BC58BD" w:rsidRDefault="00BC58BD" w:rsidP="00BC58BD">
      <w:pPr>
        <w:keepNext/>
        <w:jc w:val="center"/>
      </w:pPr>
      <w:r w:rsidRPr="00BC58BD">
        <w:rPr>
          <w:noProof/>
        </w:rPr>
        <w:lastRenderedPageBreak/>
        <w:drawing>
          <wp:inline distT="0" distB="0" distL="0" distR="0" wp14:anchorId="10F84198" wp14:editId="0F4FD546">
            <wp:extent cx="3665764" cy="56835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4835" cy="5728631"/>
                    </a:xfrm>
                    <a:prstGeom prst="rect">
                      <a:avLst/>
                    </a:prstGeom>
                  </pic:spPr>
                </pic:pic>
              </a:graphicData>
            </a:graphic>
          </wp:inline>
        </w:drawing>
      </w:r>
    </w:p>
    <w:p w14:paraId="7FF808E8" w14:textId="17C8EC17" w:rsidR="00BC58BD" w:rsidRDefault="00BC58BD" w:rsidP="00BC58BD">
      <w:pPr>
        <w:pStyle w:val="Caption"/>
      </w:pPr>
      <w:bookmarkStart w:id="201" w:name="_Toc75953304"/>
      <w:bookmarkStart w:id="202" w:name="_Toc75953615"/>
      <w:bookmarkStart w:id="203" w:name="_Toc78526412"/>
      <w:r>
        <w:t xml:space="preserve">Hình </w:t>
      </w:r>
      <w:r w:rsidR="000B37BF">
        <w:t>5</w:t>
      </w:r>
      <w:r w:rsidR="00F95B81">
        <w:t>.</w:t>
      </w:r>
      <w:r w:rsidR="00E468DA">
        <w:fldChar w:fldCharType="begin"/>
      </w:r>
      <w:r w:rsidR="00E468DA">
        <w:instrText xml:space="preserve"> SEQ Hình \* ARABIC \s 1 </w:instrText>
      </w:r>
      <w:r w:rsidR="00E468DA">
        <w:fldChar w:fldCharType="separate"/>
      </w:r>
      <w:r w:rsidR="00F95B81">
        <w:rPr>
          <w:noProof/>
        </w:rPr>
        <w:t>8</w:t>
      </w:r>
      <w:r w:rsidR="00E468DA">
        <w:rPr>
          <w:noProof/>
        </w:rPr>
        <w:fldChar w:fldCharType="end"/>
      </w:r>
      <w:r>
        <w:t xml:space="preserve"> Giao diện App Blynk hoàn chỉnh</w:t>
      </w:r>
      <w:bookmarkEnd w:id="201"/>
      <w:bookmarkEnd w:id="202"/>
      <w:bookmarkEnd w:id="203"/>
    </w:p>
    <w:p w14:paraId="5E08EB9A" w14:textId="49F1EA45" w:rsidR="00BC58BD" w:rsidRPr="00BC58BD" w:rsidRDefault="00BC58BD" w:rsidP="00BC58BD">
      <w:r>
        <w:t>Trên hình 4.7 là giao diện hoàn chỉnh App Blynk với các chức năng điều khiển chủ động từ người dùng, điều khiển tự động và hiển thị nhiệt độ, độ ẩm.</w:t>
      </w:r>
    </w:p>
    <w:p w14:paraId="51A58DAF" w14:textId="72C06885" w:rsidR="004B64D3" w:rsidRDefault="00C61489" w:rsidP="006C61D7">
      <w:pPr>
        <w:pStyle w:val="Heading3"/>
      </w:pPr>
      <w:bookmarkStart w:id="204" w:name="_Toc75950939"/>
      <w:bookmarkStart w:id="205" w:name="_Toc78526382"/>
      <w:r>
        <w:t>Nhận xét</w:t>
      </w:r>
      <w:bookmarkEnd w:id="204"/>
      <w:bookmarkEnd w:id="205"/>
    </w:p>
    <w:p w14:paraId="5A76A968" w14:textId="1A841864" w:rsidR="006C61D7" w:rsidRPr="006C61D7" w:rsidRDefault="006C61D7" w:rsidP="006C61D7">
      <w:r>
        <w:t>Qua quá trình chạy thử cho thấy các chức năng đều hoạt động ổn định, độ trễ không quá cao, chỉ khoảng 1 đến 2 giây. Tuy nhiên, khi cho mạch chạy trong thời gian dài thì chip có dấu hiệu nóng lên và điều khiển trên app có thể bị trễ nhiều hơn, điều này có thể khắc phục trong tương lai bằng cách đưa ESP8266 về chế độ Sleep khi không cần sử dụng. Ngoài ra mạch có thể hoạt động không ổn định khi đặt ở nơi có sóng Wifi yếu.</w:t>
      </w:r>
    </w:p>
    <w:p w14:paraId="181FCB57" w14:textId="49923E33" w:rsidR="006A5DEE" w:rsidRPr="006A5DEE" w:rsidRDefault="00BC58BD" w:rsidP="00CF74C8">
      <w:pPr>
        <w:pStyle w:val="Heading1"/>
        <w:numPr>
          <w:ilvl w:val="0"/>
          <w:numId w:val="0"/>
        </w:numPr>
      </w:pPr>
      <w:r>
        <w:br w:type="page"/>
      </w:r>
      <w:bookmarkStart w:id="206" w:name="_Toc75950940"/>
      <w:bookmarkStart w:id="207" w:name="_Toc78526383"/>
      <w:r w:rsidR="006A5DEE" w:rsidRPr="006A5DEE">
        <w:lastRenderedPageBreak/>
        <w:t>KẾT LUẬN</w:t>
      </w:r>
      <w:bookmarkEnd w:id="192"/>
      <w:bookmarkEnd w:id="206"/>
      <w:bookmarkEnd w:id="207"/>
    </w:p>
    <w:p w14:paraId="27C25B78" w14:textId="5A4F170F" w:rsidR="006A5DEE" w:rsidRPr="006A5DEE" w:rsidRDefault="006A5DEE" w:rsidP="006A5DEE">
      <w:r>
        <w:t>V</w:t>
      </w:r>
      <w:r w:rsidRPr="006A5DEE">
        <w:t>iệc thiết kế hệ thống điều khiển thiết bị và giám sát nhiệt độ, độ ẩm từ xa qua internet có thể ứng dụng trong đời sống xã hội và trong công nghiệp. Ngoài ra, module wifi kết hợp với Arduino cũng mở ra rất nhiều hướng ứng dụng khác, phục vụ tốt cho việc học tập và nghiên cứu của sinh viên. Việc xây dựng hệ thống giám sát nhiệt độ, độ ẩm từ xa qua internet này cũng liên quan đến nhiều nền tảng kiến thức từ những kiến thức lý thuyết cho đến những kiến thức thực tiễn</w:t>
      </w:r>
      <w:r w:rsidR="0034597E">
        <w:t xml:space="preserve"> [1]</w:t>
      </w:r>
      <w:r w:rsidRPr="006A5DEE">
        <w:t>.</w:t>
      </w:r>
    </w:p>
    <w:p w14:paraId="663BE0AF" w14:textId="77777777" w:rsidR="006A5DEE" w:rsidRPr="006A5DEE" w:rsidRDefault="006A5DEE" w:rsidP="006A5DEE">
      <w:pPr>
        <w:rPr>
          <w:b/>
        </w:rPr>
      </w:pPr>
      <w:r w:rsidRPr="006A5DEE">
        <w:rPr>
          <w:b/>
        </w:rPr>
        <w:t>Hướng phát triển của đề tài</w:t>
      </w:r>
    </w:p>
    <w:p w14:paraId="22278E77" w14:textId="77777777" w:rsidR="006A5DEE" w:rsidRPr="006A5DEE" w:rsidRDefault="006A5DEE" w:rsidP="006A5DEE">
      <w:r w:rsidRPr="006A5DEE">
        <w:t>Trong thời gian tới, nhóm em sẽ tiếp tục nghiên cứu phát triển đề tài theo hướng sau đây:</w:t>
      </w:r>
    </w:p>
    <w:p w14:paraId="62912C7E" w14:textId="77777777" w:rsidR="006A5DEE" w:rsidRPr="006A5DEE" w:rsidRDefault="006A5DEE" w:rsidP="006A5DEE">
      <w:pPr>
        <w:numPr>
          <w:ilvl w:val="0"/>
          <w:numId w:val="25"/>
        </w:numPr>
      </w:pPr>
      <w:r w:rsidRPr="006A5DEE">
        <w:t>Tăng tính chính xác và ổn định hơn nữa.</w:t>
      </w:r>
    </w:p>
    <w:p w14:paraId="7664BFA0" w14:textId="77777777" w:rsidR="006A5DEE" w:rsidRPr="006A5DEE" w:rsidRDefault="006A5DEE" w:rsidP="006A5DEE">
      <w:pPr>
        <w:numPr>
          <w:ilvl w:val="0"/>
          <w:numId w:val="26"/>
        </w:numPr>
      </w:pPr>
      <w:r w:rsidRPr="006A5DEE">
        <w:t>Giám sát nhiệt độ độ ẩm và điều khiển thiết bị qua web sever điều khiển bằng cả máy tính và điện thoại.</w:t>
      </w:r>
    </w:p>
    <w:p w14:paraId="121865DF" w14:textId="77777777" w:rsidR="006A5DEE" w:rsidRPr="006A5DEE" w:rsidRDefault="006A5DEE" w:rsidP="006A5DEE">
      <w:pPr>
        <w:numPr>
          <w:ilvl w:val="0"/>
          <w:numId w:val="27"/>
        </w:numPr>
      </w:pPr>
      <w:r w:rsidRPr="006A5DEE">
        <w:t>Tích hợp nhiều cảm biến hơn nữa phù hợp với nhiều đối tượng người dùng để phục vụ cho cuộc sống và phục vụ trong công nghiệp.</w:t>
      </w:r>
    </w:p>
    <w:p w14:paraId="4D08E285" w14:textId="66CCA082" w:rsidR="006A5DEE" w:rsidRPr="006A5DEE" w:rsidRDefault="006A5DEE" w:rsidP="006A5DEE">
      <w:pPr>
        <w:numPr>
          <w:ilvl w:val="0"/>
          <w:numId w:val="27"/>
        </w:numPr>
      </w:pPr>
      <w:r w:rsidRPr="006A5DEE">
        <w:t>Thêm điều khiển bằng nút nhấn</w:t>
      </w:r>
      <w:r w:rsidR="00D17237">
        <w:t xml:space="preserve"> cảm ứng</w:t>
      </w:r>
      <w:r w:rsidRPr="006A5DEE">
        <w:t>, sử dụng xử lý ngắt (Interupt)</w:t>
      </w:r>
    </w:p>
    <w:p w14:paraId="68E6DF3B" w14:textId="77777777" w:rsidR="006A5DEE" w:rsidRPr="006A5DEE" w:rsidRDefault="006A5DEE" w:rsidP="006A5DEE">
      <w:pPr>
        <w:numPr>
          <w:ilvl w:val="0"/>
          <w:numId w:val="27"/>
        </w:numPr>
      </w:pPr>
      <w:r w:rsidRPr="006A5DEE">
        <w:t>Hiển thị nhiệt độ, độ ẩm trên màn hình LCD</w:t>
      </w:r>
    </w:p>
    <w:p w14:paraId="40EF01B9" w14:textId="71A04B9E" w:rsidR="0028315D" w:rsidRDefault="0028315D">
      <w:pPr>
        <w:spacing w:before="0" w:after="200" w:line="276" w:lineRule="auto"/>
        <w:jc w:val="left"/>
      </w:pPr>
      <w:r>
        <w:br w:type="page"/>
      </w:r>
    </w:p>
    <w:p w14:paraId="2D81D500" w14:textId="233512BF" w:rsidR="00D84E8C" w:rsidRDefault="0028315D" w:rsidP="0028315D">
      <w:pPr>
        <w:pStyle w:val="Heading1"/>
        <w:numPr>
          <w:ilvl w:val="0"/>
          <w:numId w:val="0"/>
        </w:numPr>
      </w:pPr>
      <w:bookmarkStart w:id="208" w:name="_Toc75790360"/>
      <w:bookmarkStart w:id="209" w:name="_Toc75950941"/>
      <w:bookmarkStart w:id="210" w:name="_Toc78526384"/>
      <w:r>
        <w:lastRenderedPageBreak/>
        <w:t>TÀI LIỆU THAM KHẢO</w:t>
      </w:r>
      <w:bookmarkEnd w:id="208"/>
      <w:bookmarkEnd w:id="209"/>
      <w:bookmarkEnd w:id="210"/>
    </w:p>
    <w:p w14:paraId="4BD0C1F7" w14:textId="7449C7CB" w:rsidR="001C58D7" w:rsidRPr="007E0E71" w:rsidRDefault="001C58D7" w:rsidP="001C58D7">
      <w:pPr>
        <w:pStyle w:val="ListParagraph"/>
        <w:numPr>
          <w:ilvl w:val="0"/>
          <w:numId w:val="34"/>
        </w:numPr>
        <w:rPr>
          <w:i/>
          <w:iCs/>
        </w:rPr>
      </w:pPr>
      <w:r>
        <w:t xml:space="preserve">Nhóm sinh viên, </w:t>
      </w:r>
      <w:r w:rsidRPr="001C58D7">
        <w:rPr>
          <w:i/>
          <w:iCs/>
        </w:rPr>
        <w:t>Thiết kế hệ thống giám sát nhiệt độ bà độ ẩm bằng ESP8266 NODEMCU</w:t>
      </w:r>
      <w:r>
        <w:rPr>
          <w:i/>
          <w:iCs/>
        </w:rPr>
        <w:t xml:space="preserve">. </w:t>
      </w:r>
      <w:r w:rsidRPr="001C58D7">
        <w:t>Đại học Công Nghiệp Hà Nội</w:t>
      </w:r>
      <w:r>
        <w:t>, Hà Nội, 2018.</w:t>
      </w:r>
    </w:p>
    <w:p w14:paraId="4D82B1ED" w14:textId="636F125C" w:rsidR="007E0E71" w:rsidRPr="00BB669E" w:rsidRDefault="007E0E71" w:rsidP="001C58D7">
      <w:pPr>
        <w:pStyle w:val="ListParagraph"/>
        <w:numPr>
          <w:ilvl w:val="0"/>
          <w:numId w:val="34"/>
        </w:numPr>
        <w:rPr>
          <w:i/>
          <w:iCs/>
        </w:rPr>
      </w:pPr>
      <w:r w:rsidRPr="007E0E71">
        <w:t>Nguyễn Thị Kim Anh,</w:t>
      </w:r>
      <w:r w:rsidRPr="007E0E71">
        <w:rPr>
          <w:i/>
          <w:iCs/>
        </w:rPr>
        <w:t xml:space="preserve"> Điều khiển thiết bị qua module ESP8266. </w:t>
      </w:r>
      <w:r w:rsidRPr="007E0E71">
        <w:t>Đại học Huế, Đại học Sư Phạm khoa Vật lý, Huế, 2018</w:t>
      </w:r>
    </w:p>
    <w:p w14:paraId="4C317C37" w14:textId="77777777" w:rsidR="00BB669E" w:rsidRPr="00BB669E" w:rsidRDefault="00BB669E" w:rsidP="00BB669E">
      <w:pPr>
        <w:pStyle w:val="ListParagraph"/>
        <w:numPr>
          <w:ilvl w:val="0"/>
          <w:numId w:val="34"/>
        </w:numPr>
        <w:rPr>
          <w:lang w:val="vi-VN"/>
        </w:rPr>
      </w:pPr>
      <w:r w:rsidRPr="00BB669E">
        <w:rPr>
          <w:lang w:val="vi-VN"/>
        </w:rPr>
        <w:t xml:space="preserve">Mesquita, J., Guimaraes, D., Pereira, C., Santos, F., &amp; Almeida, L. (2018). </w:t>
      </w:r>
      <w:r w:rsidRPr="00BB669E">
        <w:rPr>
          <w:i/>
          <w:iCs/>
          <w:lang w:val="vi-VN"/>
        </w:rPr>
        <w:t>Assessing the ESP8266 WiFi module for the Internet of Things.</w:t>
      </w:r>
      <w:r w:rsidRPr="00BB669E">
        <w:rPr>
          <w:i/>
          <w:iCs/>
        </w:rPr>
        <w:t xml:space="preserve"> </w:t>
      </w:r>
      <w:r w:rsidRPr="00BB669E">
        <w:rPr>
          <w:lang w:val="vi-VN"/>
        </w:rPr>
        <w:t>IEEE 23rd International Conference on Emerging Technologies and Factory Automation (ETFA)</w:t>
      </w:r>
      <w:r w:rsidRPr="00BB669E">
        <w:t>, 2018</w:t>
      </w:r>
      <w:r w:rsidRPr="00BB669E">
        <w:rPr>
          <w:lang w:val="vi-VN"/>
        </w:rPr>
        <w:t>.</w:t>
      </w:r>
    </w:p>
    <w:p w14:paraId="0FCE7899" w14:textId="17B908AA" w:rsidR="00BB669E" w:rsidRPr="00BB669E" w:rsidRDefault="00BB669E" w:rsidP="00BB669E">
      <w:pPr>
        <w:pStyle w:val="ListParagraph"/>
        <w:numPr>
          <w:ilvl w:val="0"/>
          <w:numId w:val="34"/>
        </w:numPr>
        <w:rPr>
          <w:lang w:val="vi-VN"/>
        </w:rPr>
      </w:pPr>
      <w:r w:rsidRPr="00BB669E">
        <w:t>Shakthidhar, S., Srikrishnan, P., Santhosh, S., &amp; Sandhya, M. K. (2019). </w:t>
      </w:r>
      <w:r w:rsidRPr="00BB669E">
        <w:rPr>
          <w:i/>
          <w:iCs/>
        </w:rPr>
        <w:t xml:space="preserve">Arduino and NodeMcu based Ingenious Household Objects Monitoring and Control Environment. </w:t>
      </w:r>
      <w:r w:rsidRPr="00BB669E">
        <w:t>Fifth International Conference on Science Technology Engineering and Mathematics (ICONSTEM), 2019.</w:t>
      </w:r>
    </w:p>
    <w:p w14:paraId="05828DA3" w14:textId="2DDFBE1A" w:rsidR="00CA35EA" w:rsidRPr="00375644" w:rsidRDefault="00CA35EA" w:rsidP="00375644">
      <w:pPr>
        <w:pStyle w:val="ListParagraph"/>
        <w:numPr>
          <w:ilvl w:val="0"/>
          <w:numId w:val="34"/>
        </w:numPr>
        <w:rPr>
          <w:color w:val="000000" w:themeColor="text1"/>
          <w:lang w:val="vi-VN"/>
        </w:rPr>
      </w:pPr>
      <w:r w:rsidRPr="00CA35EA">
        <w:rPr>
          <w:i/>
          <w:iCs/>
          <w:lang w:val="vi-VN"/>
        </w:rPr>
        <w:t xml:space="preserve">Esp8266 kết nối internet phần 1, truy cập ngày </w:t>
      </w:r>
      <w:r w:rsidR="00375644">
        <w:rPr>
          <w:i/>
          <w:iCs/>
        </w:rPr>
        <w:t>12</w:t>
      </w:r>
      <w:r w:rsidRPr="00CA35EA">
        <w:rPr>
          <w:i/>
          <w:iCs/>
          <w:lang w:val="vi-VN"/>
        </w:rPr>
        <w:t>/</w:t>
      </w:r>
      <w:r w:rsidR="00375644">
        <w:rPr>
          <w:i/>
          <w:iCs/>
        </w:rPr>
        <w:t>6/</w:t>
      </w:r>
      <w:r w:rsidRPr="00CA35EA">
        <w:rPr>
          <w:i/>
          <w:iCs/>
          <w:lang w:val="vi-VN"/>
        </w:rPr>
        <w:t>20</w:t>
      </w:r>
      <w:r w:rsidR="00375644">
        <w:rPr>
          <w:i/>
          <w:iCs/>
        </w:rPr>
        <w:t>21,</w:t>
      </w:r>
      <w:r>
        <w:rPr>
          <w:i/>
          <w:iCs/>
        </w:rPr>
        <w:t xml:space="preserve"> </w:t>
      </w:r>
      <w:r w:rsidR="00EF79F8">
        <w:rPr>
          <w:i/>
          <w:iCs/>
        </w:rPr>
        <w:br/>
      </w:r>
      <w:hyperlink r:id="rId36" w:history="1">
        <w:r w:rsidR="00EF79F8" w:rsidRPr="008771A2">
          <w:rPr>
            <w:rStyle w:val="Hyperlink"/>
            <w:lang w:val="vi-VN"/>
          </w:rPr>
          <w:t>http://arduino.vn/bai-viet/1496-esp8266-ket-noi-internet-phan-1-cai-dat-esp8266-lam-mot-socket-client-ket-noi-toi</w:t>
        </w:r>
      </w:hyperlink>
    </w:p>
    <w:p w14:paraId="253A05A4" w14:textId="7A0B3368" w:rsidR="00EF79F8" w:rsidRPr="00EF79F8" w:rsidRDefault="00EF79F8" w:rsidP="00EF79F8">
      <w:pPr>
        <w:pStyle w:val="ListParagraph"/>
        <w:numPr>
          <w:ilvl w:val="0"/>
          <w:numId w:val="34"/>
        </w:numPr>
        <w:rPr>
          <w:i/>
          <w:iCs/>
          <w:lang w:val="vi-VN"/>
        </w:rPr>
      </w:pPr>
      <w:r w:rsidRPr="00EF79F8">
        <w:rPr>
          <w:i/>
          <w:iCs/>
          <w:lang w:val="vi-VN"/>
        </w:rPr>
        <w:t xml:space="preserve">Arduino – nền tảng trong việc điều khiển tự động, truy cập  ngày </w:t>
      </w:r>
      <w:r w:rsidRPr="00EF79F8">
        <w:rPr>
          <w:i/>
          <w:iCs/>
        </w:rPr>
        <w:t>12</w:t>
      </w:r>
      <w:r w:rsidRPr="00CA35EA">
        <w:rPr>
          <w:i/>
          <w:iCs/>
          <w:lang w:val="vi-VN"/>
        </w:rPr>
        <w:t>/</w:t>
      </w:r>
      <w:r w:rsidRPr="00EF79F8">
        <w:rPr>
          <w:i/>
          <w:iCs/>
        </w:rPr>
        <w:t>6/</w:t>
      </w:r>
      <w:r w:rsidRPr="00CA35EA">
        <w:rPr>
          <w:i/>
          <w:iCs/>
          <w:lang w:val="vi-VN"/>
        </w:rPr>
        <w:t>20</w:t>
      </w:r>
      <w:r w:rsidRPr="00EF79F8">
        <w:rPr>
          <w:i/>
          <w:iCs/>
        </w:rPr>
        <w:t>21</w:t>
      </w:r>
      <w:r w:rsidR="00683AFD">
        <w:rPr>
          <w:i/>
          <w:iCs/>
        </w:rPr>
        <w:t>,</w:t>
      </w:r>
    </w:p>
    <w:p w14:paraId="73C66565" w14:textId="61820CAB" w:rsidR="00BB669E" w:rsidRPr="00683AFD" w:rsidRDefault="00E468DA" w:rsidP="00BB669E">
      <w:pPr>
        <w:pStyle w:val="ListParagraph"/>
        <w:rPr>
          <w:color w:val="0000FF" w:themeColor="hyperlink"/>
          <w:u w:val="single"/>
          <w:lang w:val="vi-VN"/>
        </w:rPr>
      </w:pPr>
      <w:hyperlink r:id="rId37" w:history="1">
        <w:r w:rsidR="00EF79F8" w:rsidRPr="00683AFD">
          <w:rPr>
            <w:rStyle w:val="Hyperlink"/>
            <w:lang w:val="vi-VN"/>
          </w:rPr>
          <w:t>http://blog.siliconstraits.vn/arduino-nen-tang-moi-trong-viec-dieu-khien-tu-dong/</w:t>
        </w:r>
      </w:hyperlink>
    </w:p>
    <w:p w14:paraId="45F7B192" w14:textId="0A7EC323" w:rsidR="007E0E71" w:rsidRPr="00DA253F" w:rsidRDefault="00BB669E" w:rsidP="00DA253F">
      <w:pPr>
        <w:pStyle w:val="ListParagraph"/>
        <w:numPr>
          <w:ilvl w:val="0"/>
          <w:numId w:val="34"/>
        </w:numPr>
        <w:rPr>
          <w:i/>
          <w:iCs/>
          <w:u w:val="single"/>
          <w:lang w:val="vi-VN"/>
        </w:rPr>
      </w:pPr>
      <w:r w:rsidRPr="00BB669E">
        <w:rPr>
          <w:i/>
          <w:iCs/>
          <w:lang w:val="vi-VN"/>
        </w:rPr>
        <w:t>Giới thiệu cảm biến nhiệt độ độ ẩm DHT11 Và Code Giao Tiếp</w:t>
      </w:r>
      <w:r w:rsidR="00683AFD">
        <w:rPr>
          <w:i/>
          <w:iCs/>
        </w:rPr>
        <w:t>,</w:t>
      </w:r>
      <w:r>
        <w:rPr>
          <w:i/>
          <w:iCs/>
        </w:rPr>
        <w:t xml:space="preserve"> </w:t>
      </w:r>
      <w:hyperlink r:id="rId38" w:history="1">
        <w:r w:rsidR="00867B46" w:rsidRPr="00683AFD">
          <w:rPr>
            <w:rStyle w:val="Hyperlink"/>
            <w:lang w:val="vi-VN"/>
          </w:rPr>
          <w:t>http://blog.siliconstraits.vn/arduino-nen-tang-moi-trong-viec-dieu-khien-tu-dong/</w:t>
        </w:r>
      </w:hyperlink>
    </w:p>
    <w:p w14:paraId="64A4CD83" w14:textId="58F2C3AE" w:rsidR="00161AAD" w:rsidRPr="00BB669E" w:rsidRDefault="00161AAD" w:rsidP="00BB669E">
      <w:pPr>
        <w:pStyle w:val="ListParagraph"/>
        <w:numPr>
          <w:ilvl w:val="0"/>
          <w:numId w:val="34"/>
        </w:numPr>
        <w:rPr>
          <w:i/>
          <w:iCs/>
          <w:lang w:val="vi-VN"/>
        </w:rPr>
      </w:pPr>
      <w:r>
        <w:br w:type="page"/>
      </w:r>
    </w:p>
    <w:p w14:paraId="65CF545F" w14:textId="189E90E1" w:rsidR="00161AAD" w:rsidRDefault="00161AAD" w:rsidP="00161AAD">
      <w:pPr>
        <w:pStyle w:val="Heading1"/>
        <w:numPr>
          <w:ilvl w:val="0"/>
          <w:numId w:val="0"/>
        </w:numPr>
      </w:pPr>
      <w:bookmarkStart w:id="211" w:name="_Toc75790361"/>
      <w:bookmarkStart w:id="212" w:name="_Toc75950942"/>
      <w:bookmarkStart w:id="213" w:name="_Toc78526385"/>
      <w:r>
        <w:lastRenderedPageBreak/>
        <w:t>PHỤ LỤC</w:t>
      </w:r>
      <w:bookmarkEnd w:id="211"/>
      <w:bookmarkEnd w:id="212"/>
      <w:bookmarkEnd w:id="213"/>
    </w:p>
    <w:p w14:paraId="1628B380" w14:textId="2AD817F9" w:rsidR="00161AAD" w:rsidRDefault="00161AAD" w:rsidP="00161AAD">
      <w:pPr>
        <w:pStyle w:val="Heading2"/>
        <w:numPr>
          <w:ilvl w:val="0"/>
          <w:numId w:val="0"/>
        </w:numPr>
      </w:pPr>
      <w:bookmarkStart w:id="214" w:name="_Toc75790362"/>
      <w:bookmarkStart w:id="215" w:name="_Toc75950943"/>
      <w:bookmarkStart w:id="216" w:name="_Toc78526386"/>
      <w:r>
        <w:t>Phụ lục 1</w:t>
      </w:r>
      <w:r w:rsidR="00A50314">
        <w:t>.</w:t>
      </w:r>
      <w:r>
        <w:t xml:space="preserve"> Sơ đồ chân</w:t>
      </w:r>
      <w:r w:rsidR="0087116A">
        <w:t xml:space="preserve"> Module</w:t>
      </w:r>
      <w:r>
        <w:t xml:space="preserve"> ESP8266</w:t>
      </w:r>
      <w:r w:rsidR="0087116A">
        <w:t xml:space="preserve"> V1</w:t>
      </w:r>
      <w:r>
        <w:t xml:space="preserve"> và giải thích</w:t>
      </w:r>
      <w:bookmarkEnd w:id="214"/>
      <w:bookmarkEnd w:id="215"/>
      <w:bookmarkEnd w:id="216"/>
    </w:p>
    <w:p w14:paraId="09DF9669" w14:textId="77777777" w:rsidR="00761EEB" w:rsidRDefault="00161AAD" w:rsidP="00761EEB">
      <w:pPr>
        <w:keepNext/>
        <w:jc w:val="center"/>
      </w:pPr>
      <w:r>
        <w:rPr>
          <w:noProof/>
        </w:rPr>
        <w:drawing>
          <wp:inline distT="0" distB="0" distL="0" distR="0" wp14:anchorId="65FF2212" wp14:editId="2B96644F">
            <wp:extent cx="5087191" cy="3372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0424" cy="3374349"/>
                    </a:xfrm>
                    <a:prstGeom prst="rect">
                      <a:avLst/>
                    </a:prstGeom>
                    <a:noFill/>
                    <a:ln>
                      <a:noFill/>
                    </a:ln>
                  </pic:spPr>
                </pic:pic>
              </a:graphicData>
            </a:graphic>
          </wp:inline>
        </w:drawing>
      </w:r>
    </w:p>
    <w:p w14:paraId="1FB61B8E" w14:textId="74FC155C" w:rsidR="00161AAD" w:rsidRPr="00161AAD" w:rsidRDefault="00761EEB" w:rsidP="00761EEB">
      <w:pPr>
        <w:pStyle w:val="Caption"/>
      </w:pPr>
      <w:bookmarkStart w:id="217" w:name="_Toc75953305"/>
      <w:bookmarkStart w:id="218" w:name="_Toc75953616"/>
      <w:bookmarkStart w:id="219" w:name="_Toc78526413"/>
      <w:r>
        <w:t xml:space="preserve">Hình </w:t>
      </w:r>
      <w:r w:rsidR="00E468DA">
        <w:fldChar w:fldCharType="begin"/>
      </w:r>
      <w:r w:rsidR="00E468DA">
        <w:instrText xml:space="preserve"> STYLEREF 1 \s </w:instrText>
      </w:r>
      <w:r w:rsidR="00E468DA">
        <w:fldChar w:fldCharType="separate"/>
      </w:r>
      <w:r w:rsidR="00F95B81">
        <w:rPr>
          <w:noProof/>
        </w:rPr>
        <w:t>0</w:t>
      </w:r>
      <w:r w:rsidR="00E468DA">
        <w:rPr>
          <w:noProof/>
        </w:rPr>
        <w:fldChar w:fldCharType="end"/>
      </w:r>
      <w:r w:rsidR="00F95B81">
        <w:t>.</w:t>
      </w:r>
      <w:r w:rsidR="00E468DA">
        <w:fldChar w:fldCharType="begin"/>
      </w:r>
      <w:r w:rsidR="00E468DA">
        <w:instrText xml:space="preserve"> SEQ Hình \* ARABIC \s 1 </w:instrText>
      </w:r>
      <w:r w:rsidR="00E468DA">
        <w:fldChar w:fldCharType="separate"/>
      </w:r>
      <w:r w:rsidR="00F95B81">
        <w:rPr>
          <w:noProof/>
        </w:rPr>
        <w:t>1</w:t>
      </w:r>
      <w:r w:rsidR="00E468DA">
        <w:rPr>
          <w:noProof/>
        </w:rPr>
        <w:fldChar w:fldCharType="end"/>
      </w:r>
      <w:r>
        <w:t xml:space="preserve"> Sơ đồ chân ESP</w:t>
      </w:r>
      <w:r w:rsidR="009B155C">
        <w:t>8266 V1</w:t>
      </w:r>
      <w:bookmarkEnd w:id="217"/>
      <w:bookmarkEnd w:id="218"/>
      <w:bookmarkEnd w:id="219"/>
    </w:p>
    <w:p w14:paraId="1B1AECC6" w14:textId="77777777" w:rsidR="00161AAD" w:rsidRPr="00161AAD" w:rsidRDefault="00161AAD" w:rsidP="00161AAD">
      <w:r w:rsidRPr="00161AAD">
        <w:t>Một điều quan trọng cần lưu ý về ESP8266 là số GPIO không khớp với nhãn trên màn lụa của bo mạch. Ví dụ, D0 tương ứng với GPIO16 và D1 tương ứng với GPIO5.</w:t>
      </w:r>
    </w:p>
    <w:p w14:paraId="03640F24" w14:textId="023812E9" w:rsidR="00161AAD" w:rsidRPr="00161AAD" w:rsidRDefault="00161AAD" w:rsidP="00161AAD">
      <w:r w:rsidRPr="00161AAD">
        <w:t>Bảng bên dưới cho thấy sự tương ứng giữa các nhãn trên màn lụa và số GPIO cũng như những chân nào là tốt nhất để sử dụng trong mạch và những chân nào cần phải thận trọng.</w:t>
      </w:r>
    </w:p>
    <w:p w14:paraId="67766562" w14:textId="5F9EAD78" w:rsidR="00761EEB" w:rsidRDefault="00761EEB" w:rsidP="00761EEB">
      <w:pPr>
        <w:pStyle w:val="Caption"/>
        <w:keepNext/>
      </w:pPr>
      <w:bookmarkStart w:id="220" w:name="_Toc75952947"/>
      <w:r>
        <w:t xml:space="preserve">Bảng </w:t>
      </w:r>
      <w:fldSimple w:instr=" STYLEREF 1 \s ">
        <w:r w:rsidR="00C9274A">
          <w:rPr>
            <w:noProof/>
          </w:rPr>
          <w:t>0</w:t>
        </w:r>
      </w:fldSimple>
      <w:r>
        <w:t>.</w:t>
      </w:r>
      <w:fldSimple w:instr=" SEQ Bảng \* ARABIC \s 1 ">
        <w:r w:rsidR="00C9274A">
          <w:rPr>
            <w:noProof/>
          </w:rPr>
          <w:t>1</w:t>
        </w:r>
      </w:fldSimple>
      <w:r>
        <w:t xml:space="preserve"> Bảng số GPIO</w:t>
      </w:r>
      <w:bookmarkEnd w:id="220"/>
    </w:p>
    <w:tbl>
      <w:tblPr>
        <w:tblW w:w="9348" w:type="dxa"/>
        <w:tblCellSpacing w:w="15" w:type="dxa"/>
        <w:tblBorders>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719"/>
        <w:gridCol w:w="957"/>
        <w:gridCol w:w="1016"/>
        <w:gridCol w:w="1123"/>
        <w:gridCol w:w="5533"/>
      </w:tblGrid>
      <w:tr w:rsidR="009F7654" w:rsidRPr="009F7654" w14:paraId="18521A6D" w14:textId="77777777" w:rsidTr="00D607D5">
        <w:trPr>
          <w:tblCellSpacing w:w="15" w:type="dxa"/>
        </w:trPr>
        <w:tc>
          <w:tcPr>
            <w:tcW w:w="0" w:type="auto"/>
            <w:vAlign w:val="center"/>
            <w:hideMark/>
          </w:tcPr>
          <w:p w14:paraId="73A2FB20" w14:textId="77777777" w:rsidR="009F7654" w:rsidRPr="009F7654" w:rsidRDefault="009F7654" w:rsidP="009F7654">
            <w:r w:rsidRPr="009F7654">
              <w:t>Nhãn </w:t>
            </w:r>
          </w:p>
        </w:tc>
        <w:tc>
          <w:tcPr>
            <w:tcW w:w="0" w:type="auto"/>
            <w:vAlign w:val="center"/>
            <w:hideMark/>
          </w:tcPr>
          <w:p w14:paraId="4E88E9AB" w14:textId="77777777" w:rsidR="009F7654" w:rsidRPr="009F7654" w:rsidRDefault="009F7654" w:rsidP="009F7654">
            <w:r w:rsidRPr="009F7654">
              <w:t>GPIO</w:t>
            </w:r>
          </w:p>
        </w:tc>
        <w:tc>
          <w:tcPr>
            <w:tcW w:w="986" w:type="dxa"/>
            <w:vAlign w:val="center"/>
            <w:hideMark/>
          </w:tcPr>
          <w:p w14:paraId="75792673" w14:textId="77777777" w:rsidR="009F7654" w:rsidRPr="009F7654" w:rsidRDefault="009F7654" w:rsidP="009F7654">
            <w:r w:rsidRPr="009F7654">
              <w:t>Đầu vào</w:t>
            </w:r>
          </w:p>
        </w:tc>
        <w:tc>
          <w:tcPr>
            <w:tcW w:w="1093" w:type="dxa"/>
            <w:vAlign w:val="center"/>
            <w:hideMark/>
          </w:tcPr>
          <w:p w14:paraId="43C5081B" w14:textId="77777777" w:rsidR="009F7654" w:rsidRPr="009F7654" w:rsidRDefault="009F7654" w:rsidP="009F7654">
            <w:r w:rsidRPr="009F7654">
              <w:t>Đầu ra</w:t>
            </w:r>
          </w:p>
        </w:tc>
        <w:tc>
          <w:tcPr>
            <w:tcW w:w="5488" w:type="dxa"/>
            <w:vAlign w:val="center"/>
            <w:hideMark/>
          </w:tcPr>
          <w:p w14:paraId="78D4D73C" w14:textId="77777777" w:rsidR="009F7654" w:rsidRPr="009F7654" w:rsidRDefault="009F7654" w:rsidP="009F7654">
            <w:r w:rsidRPr="009F7654">
              <w:t>Ghi chú</w:t>
            </w:r>
          </w:p>
        </w:tc>
      </w:tr>
      <w:tr w:rsidR="009F7654" w:rsidRPr="009F7654" w14:paraId="36B69041" w14:textId="77777777" w:rsidTr="00D607D5">
        <w:trPr>
          <w:tblCellSpacing w:w="15" w:type="dxa"/>
        </w:trPr>
        <w:tc>
          <w:tcPr>
            <w:tcW w:w="0" w:type="auto"/>
            <w:vAlign w:val="center"/>
            <w:hideMark/>
          </w:tcPr>
          <w:p w14:paraId="20CC845E" w14:textId="77777777" w:rsidR="009F7654" w:rsidRPr="009F7654" w:rsidRDefault="009F7654" w:rsidP="009F7654">
            <w:r w:rsidRPr="009F7654">
              <w:t>D0</w:t>
            </w:r>
          </w:p>
        </w:tc>
        <w:tc>
          <w:tcPr>
            <w:tcW w:w="0" w:type="auto"/>
            <w:vAlign w:val="center"/>
            <w:hideMark/>
          </w:tcPr>
          <w:p w14:paraId="60FEC989" w14:textId="77777777" w:rsidR="009F7654" w:rsidRPr="009F7654" w:rsidRDefault="009F7654" w:rsidP="009F7654">
            <w:r w:rsidRPr="009F7654">
              <w:t>GPIO16</w:t>
            </w:r>
          </w:p>
        </w:tc>
        <w:tc>
          <w:tcPr>
            <w:tcW w:w="986" w:type="dxa"/>
            <w:vAlign w:val="center"/>
            <w:hideMark/>
          </w:tcPr>
          <w:p w14:paraId="2986803C" w14:textId="77777777" w:rsidR="009F7654" w:rsidRPr="009F7654" w:rsidRDefault="009F7654" w:rsidP="009F7654">
            <w:r w:rsidRPr="009F7654">
              <w:t>không gián đoạn</w:t>
            </w:r>
          </w:p>
        </w:tc>
        <w:tc>
          <w:tcPr>
            <w:tcW w:w="1093" w:type="dxa"/>
            <w:vAlign w:val="center"/>
            <w:hideMark/>
          </w:tcPr>
          <w:p w14:paraId="27F2541E" w14:textId="77777777" w:rsidR="009F7654" w:rsidRPr="009F7654" w:rsidRDefault="009F7654" w:rsidP="009F7654">
            <w:r w:rsidRPr="009F7654">
              <w:t>không hỗ trợ PWM hoặc I2C</w:t>
            </w:r>
          </w:p>
        </w:tc>
        <w:tc>
          <w:tcPr>
            <w:tcW w:w="5488" w:type="dxa"/>
            <w:vAlign w:val="center"/>
            <w:hideMark/>
          </w:tcPr>
          <w:p w14:paraId="1691BFF8" w14:textId="77777777" w:rsidR="009F7654" w:rsidRPr="009F7654" w:rsidRDefault="009F7654" w:rsidP="009F7654">
            <w:r w:rsidRPr="009F7654">
              <w:t>MỨC CAO khi khởi động</w:t>
            </w:r>
          </w:p>
          <w:p w14:paraId="707E41FE" w14:textId="77777777" w:rsidR="009F7654" w:rsidRPr="009F7654" w:rsidRDefault="009F7654" w:rsidP="009F7654">
            <w:r w:rsidRPr="009F7654">
              <w:t>Sử dụng để đánh thức khi ngủ sâu</w:t>
            </w:r>
          </w:p>
        </w:tc>
      </w:tr>
      <w:tr w:rsidR="009F7654" w:rsidRPr="009F7654" w14:paraId="7E0F09B7" w14:textId="77777777" w:rsidTr="00D607D5">
        <w:trPr>
          <w:tblCellSpacing w:w="15" w:type="dxa"/>
        </w:trPr>
        <w:tc>
          <w:tcPr>
            <w:tcW w:w="0" w:type="auto"/>
            <w:vAlign w:val="center"/>
            <w:hideMark/>
          </w:tcPr>
          <w:p w14:paraId="14C8E582" w14:textId="77777777" w:rsidR="009F7654" w:rsidRPr="009F7654" w:rsidRDefault="009F7654" w:rsidP="009F7654">
            <w:r w:rsidRPr="009F7654">
              <w:t>D1</w:t>
            </w:r>
          </w:p>
        </w:tc>
        <w:tc>
          <w:tcPr>
            <w:tcW w:w="0" w:type="auto"/>
            <w:vAlign w:val="center"/>
            <w:hideMark/>
          </w:tcPr>
          <w:p w14:paraId="7A19622C" w14:textId="77777777" w:rsidR="009F7654" w:rsidRPr="009F7654" w:rsidRDefault="009F7654" w:rsidP="009F7654">
            <w:r w:rsidRPr="009F7654">
              <w:t>GPIO5</w:t>
            </w:r>
          </w:p>
        </w:tc>
        <w:tc>
          <w:tcPr>
            <w:tcW w:w="986" w:type="dxa"/>
            <w:vAlign w:val="center"/>
            <w:hideMark/>
          </w:tcPr>
          <w:p w14:paraId="3AD829CC" w14:textId="77777777" w:rsidR="009F7654" w:rsidRPr="009F7654" w:rsidRDefault="009F7654" w:rsidP="009F7654">
            <w:r w:rsidRPr="009F7654">
              <w:t>OK</w:t>
            </w:r>
          </w:p>
        </w:tc>
        <w:tc>
          <w:tcPr>
            <w:tcW w:w="1093" w:type="dxa"/>
            <w:vAlign w:val="center"/>
            <w:hideMark/>
          </w:tcPr>
          <w:p w14:paraId="11C83BAC" w14:textId="77777777" w:rsidR="009F7654" w:rsidRPr="009F7654" w:rsidRDefault="009F7654" w:rsidP="009F7654">
            <w:r w:rsidRPr="009F7654">
              <w:t>OK</w:t>
            </w:r>
          </w:p>
        </w:tc>
        <w:tc>
          <w:tcPr>
            <w:tcW w:w="5488" w:type="dxa"/>
            <w:vAlign w:val="center"/>
            <w:hideMark/>
          </w:tcPr>
          <w:p w14:paraId="49A5F0AD" w14:textId="77777777" w:rsidR="009F7654" w:rsidRPr="009F7654" w:rsidRDefault="009F7654" w:rsidP="009F7654">
            <w:r w:rsidRPr="009F7654">
              <w:t>thường được sử dụng như SCL (I2C)</w:t>
            </w:r>
          </w:p>
        </w:tc>
      </w:tr>
      <w:tr w:rsidR="009F7654" w:rsidRPr="009F7654" w14:paraId="2BBEC6AB" w14:textId="77777777" w:rsidTr="00D607D5">
        <w:trPr>
          <w:tblCellSpacing w:w="15" w:type="dxa"/>
        </w:trPr>
        <w:tc>
          <w:tcPr>
            <w:tcW w:w="0" w:type="auto"/>
            <w:vAlign w:val="center"/>
            <w:hideMark/>
          </w:tcPr>
          <w:p w14:paraId="21F4AEC3" w14:textId="77777777" w:rsidR="009F7654" w:rsidRPr="009F7654" w:rsidRDefault="009F7654" w:rsidP="009F7654">
            <w:r w:rsidRPr="009F7654">
              <w:t>D2</w:t>
            </w:r>
          </w:p>
        </w:tc>
        <w:tc>
          <w:tcPr>
            <w:tcW w:w="0" w:type="auto"/>
            <w:vAlign w:val="center"/>
            <w:hideMark/>
          </w:tcPr>
          <w:p w14:paraId="42E13D4A" w14:textId="77777777" w:rsidR="009F7654" w:rsidRPr="009F7654" w:rsidRDefault="009F7654" w:rsidP="009F7654">
            <w:r w:rsidRPr="009F7654">
              <w:t>GPIO4</w:t>
            </w:r>
          </w:p>
        </w:tc>
        <w:tc>
          <w:tcPr>
            <w:tcW w:w="986" w:type="dxa"/>
            <w:vAlign w:val="center"/>
            <w:hideMark/>
          </w:tcPr>
          <w:p w14:paraId="55F9208A" w14:textId="77777777" w:rsidR="009F7654" w:rsidRPr="009F7654" w:rsidRDefault="009F7654" w:rsidP="009F7654">
            <w:r w:rsidRPr="009F7654">
              <w:t>OK</w:t>
            </w:r>
          </w:p>
        </w:tc>
        <w:tc>
          <w:tcPr>
            <w:tcW w:w="1093" w:type="dxa"/>
            <w:vAlign w:val="center"/>
            <w:hideMark/>
          </w:tcPr>
          <w:p w14:paraId="5162341C" w14:textId="77777777" w:rsidR="009F7654" w:rsidRPr="009F7654" w:rsidRDefault="009F7654" w:rsidP="009F7654">
            <w:r w:rsidRPr="009F7654">
              <w:t>OK</w:t>
            </w:r>
          </w:p>
        </w:tc>
        <w:tc>
          <w:tcPr>
            <w:tcW w:w="5488" w:type="dxa"/>
            <w:vAlign w:val="center"/>
            <w:hideMark/>
          </w:tcPr>
          <w:p w14:paraId="3F75F82E" w14:textId="77777777" w:rsidR="009F7654" w:rsidRPr="009F7654" w:rsidRDefault="009F7654" w:rsidP="009F7654">
            <w:r w:rsidRPr="009F7654">
              <w:t>thường được sử dụng như SDA (I2C)</w:t>
            </w:r>
          </w:p>
        </w:tc>
      </w:tr>
      <w:tr w:rsidR="009F7654" w:rsidRPr="009F7654" w14:paraId="65DD4B37" w14:textId="77777777" w:rsidTr="00D607D5">
        <w:trPr>
          <w:tblCellSpacing w:w="15" w:type="dxa"/>
        </w:trPr>
        <w:tc>
          <w:tcPr>
            <w:tcW w:w="0" w:type="auto"/>
            <w:vAlign w:val="center"/>
            <w:hideMark/>
          </w:tcPr>
          <w:p w14:paraId="50D84C50" w14:textId="77777777" w:rsidR="009F7654" w:rsidRPr="009F7654" w:rsidRDefault="009F7654" w:rsidP="009F7654">
            <w:r w:rsidRPr="009F7654">
              <w:lastRenderedPageBreak/>
              <w:t>D3</w:t>
            </w:r>
          </w:p>
        </w:tc>
        <w:tc>
          <w:tcPr>
            <w:tcW w:w="0" w:type="auto"/>
            <w:vAlign w:val="center"/>
            <w:hideMark/>
          </w:tcPr>
          <w:p w14:paraId="14F469C3" w14:textId="77777777" w:rsidR="009F7654" w:rsidRPr="009F7654" w:rsidRDefault="009F7654" w:rsidP="009F7654">
            <w:r w:rsidRPr="009F7654">
              <w:t>GPIO0</w:t>
            </w:r>
          </w:p>
        </w:tc>
        <w:tc>
          <w:tcPr>
            <w:tcW w:w="986" w:type="dxa"/>
            <w:vAlign w:val="center"/>
            <w:hideMark/>
          </w:tcPr>
          <w:p w14:paraId="7F8A295D" w14:textId="77777777" w:rsidR="009F7654" w:rsidRPr="009F7654" w:rsidRDefault="009F7654" w:rsidP="009F7654">
            <w:r w:rsidRPr="009F7654">
              <w:t>kéo lên</w:t>
            </w:r>
          </w:p>
        </w:tc>
        <w:tc>
          <w:tcPr>
            <w:tcW w:w="1093" w:type="dxa"/>
            <w:vAlign w:val="center"/>
            <w:hideMark/>
          </w:tcPr>
          <w:p w14:paraId="7261D895" w14:textId="77777777" w:rsidR="009F7654" w:rsidRPr="009F7654" w:rsidRDefault="009F7654" w:rsidP="009F7654">
            <w:r w:rsidRPr="009F7654">
              <w:t>OK</w:t>
            </w:r>
          </w:p>
        </w:tc>
        <w:tc>
          <w:tcPr>
            <w:tcW w:w="5488" w:type="dxa"/>
            <w:vAlign w:val="center"/>
            <w:hideMark/>
          </w:tcPr>
          <w:p w14:paraId="2EBEB973" w14:textId="77777777" w:rsidR="009F7654" w:rsidRPr="009F7654" w:rsidRDefault="009F7654" w:rsidP="009F7654">
            <w:r w:rsidRPr="009F7654">
              <w:t>kết nối với nút FLASH, khởi động không thành công nếu kéo MỨC THẤP</w:t>
            </w:r>
          </w:p>
        </w:tc>
      </w:tr>
      <w:tr w:rsidR="009F7654" w:rsidRPr="009F7654" w14:paraId="7B3F2CFD" w14:textId="77777777" w:rsidTr="00D607D5">
        <w:trPr>
          <w:tblCellSpacing w:w="15" w:type="dxa"/>
        </w:trPr>
        <w:tc>
          <w:tcPr>
            <w:tcW w:w="0" w:type="auto"/>
            <w:vAlign w:val="center"/>
            <w:hideMark/>
          </w:tcPr>
          <w:p w14:paraId="759B6008" w14:textId="77777777" w:rsidR="009F7654" w:rsidRPr="009F7654" w:rsidRDefault="009F7654" w:rsidP="009F7654">
            <w:r w:rsidRPr="009F7654">
              <w:t>D4</w:t>
            </w:r>
          </w:p>
        </w:tc>
        <w:tc>
          <w:tcPr>
            <w:tcW w:w="0" w:type="auto"/>
            <w:vAlign w:val="center"/>
            <w:hideMark/>
          </w:tcPr>
          <w:p w14:paraId="64C0180D" w14:textId="77777777" w:rsidR="009F7654" w:rsidRPr="009F7654" w:rsidRDefault="009F7654" w:rsidP="009F7654">
            <w:r w:rsidRPr="009F7654">
              <w:t>GPIO2</w:t>
            </w:r>
          </w:p>
        </w:tc>
        <w:tc>
          <w:tcPr>
            <w:tcW w:w="986" w:type="dxa"/>
            <w:vAlign w:val="center"/>
            <w:hideMark/>
          </w:tcPr>
          <w:p w14:paraId="3867A262" w14:textId="77777777" w:rsidR="009F7654" w:rsidRPr="009F7654" w:rsidRDefault="009F7654" w:rsidP="009F7654">
            <w:r w:rsidRPr="009F7654">
              <w:t>Kéo lên</w:t>
            </w:r>
          </w:p>
        </w:tc>
        <w:tc>
          <w:tcPr>
            <w:tcW w:w="1093" w:type="dxa"/>
            <w:vAlign w:val="center"/>
            <w:hideMark/>
          </w:tcPr>
          <w:p w14:paraId="7ACD6682" w14:textId="77777777" w:rsidR="009F7654" w:rsidRPr="009F7654" w:rsidRDefault="009F7654" w:rsidP="009F7654">
            <w:r w:rsidRPr="009F7654">
              <w:t>OK</w:t>
            </w:r>
          </w:p>
        </w:tc>
        <w:tc>
          <w:tcPr>
            <w:tcW w:w="5488" w:type="dxa"/>
            <w:vAlign w:val="center"/>
            <w:hideMark/>
          </w:tcPr>
          <w:p w14:paraId="34E2926C" w14:textId="77777777" w:rsidR="009F7654" w:rsidRPr="009F7654" w:rsidRDefault="009F7654" w:rsidP="009F7654">
            <w:r w:rsidRPr="009F7654">
              <w:t>MỨC CAO khi khởi động</w:t>
            </w:r>
          </w:p>
          <w:p w14:paraId="73180330" w14:textId="77777777" w:rsidR="009F7654" w:rsidRPr="009F7654" w:rsidRDefault="009F7654" w:rsidP="009F7654">
            <w:r w:rsidRPr="009F7654">
              <w:t>kết nối với đèn LED trên bo mạch, khởi động không thành công nếu kéo MỨC THẤP</w:t>
            </w:r>
          </w:p>
        </w:tc>
      </w:tr>
      <w:tr w:rsidR="009F7654" w:rsidRPr="009F7654" w14:paraId="3BBEC473" w14:textId="77777777" w:rsidTr="00D607D5">
        <w:trPr>
          <w:tblCellSpacing w:w="15" w:type="dxa"/>
        </w:trPr>
        <w:tc>
          <w:tcPr>
            <w:tcW w:w="0" w:type="auto"/>
            <w:vAlign w:val="center"/>
            <w:hideMark/>
          </w:tcPr>
          <w:p w14:paraId="41ADDD1F" w14:textId="77777777" w:rsidR="009F7654" w:rsidRPr="009F7654" w:rsidRDefault="009F7654" w:rsidP="009F7654">
            <w:r w:rsidRPr="009F7654">
              <w:t>D5</w:t>
            </w:r>
          </w:p>
        </w:tc>
        <w:tc>
          <w:tcPr>
            <w:tcW w:w="0" w:type="auto"/>
            <w:vAlign w:val="center"/>
            <w:hideMark/>
          </w:tcPr>
          <w:p w14:paraId="4608C7CD" w14:textId="77777777" w:rsidR="009F7654" w:rsidRPr="009F7654" w:rsidRDefault="009F7654" w:rsidP="009F7654">
            <w:r w:rsidRPr="009F7654">
              <w:t>GPIO14</w:t>
            </w:r>
          </w:p>
        </w:tc>
        <w:tc>
          <w:tcPr>
            <w:tcW w:w="986" w:type="dxa"/>
            <w:vAlign w:val="center"/>
            <w:hideMark/>
          </w:tcPr>
          <w:p w14:paraId="59E5DFA2" w14:textId="77777777" w:rsidR="009F7654" w:rsidRPr="009F7654" w:rsidRDefault="009F7654" w:rsidP="009F7654">
            <w:r w:rsidRPr="009F7654">
              <w:t>OK</w:t>
            </w:r>
          </w:p>
        </w:tc>
        <w:tc>
          <w:tcPr>
            <w:tcW w:w="1093" w:type="dxa"/>
            <w:vAlign w:val="center"/>
            <w:hideMark/>
          </w:tcPr>
          <w:p w14:paraId="62C133B9" w14:textId="77777777" w:rsidR="009F7654" w:rsidRPr="009F7654" w:rsidRDefault="009F7654" w:rsidP="009F7654">
            <w:r w:rsidRPr="009F7654">
              <w:t>OK</w:t>
            </w:r>
          </w:p>
        </w:tc>
        <w:tc>
          <w:tcPr>
            <w:tcW w:w="5488" w:type="dxa"/>
            <w:vAlign w:val="center"/>
            <w:hideMark/>
          </w:tcPr>
          <w:p w14:paraId="28EA334C" w14:textId="77777777" w:rsidR="009F7654" w:rsidRPr="009F7654" w:rsidRDefault="009F7654" w:rsidP="009F7654">
            <w:r w:rsidRPr="009F7654">
              <w:t>SPI (SCLK)</w:t>
            </w:r>
          </w:p>
        </w:tc>
      </w:tr>
      <w:tr w:rsidR="009F7654" w:rsidRPr="009F7654" w14:paraId="34D0A77A" w14:textId="77777777" w:rsidTr="00D607D5">
        <w:trPr>
          <w:tblCellSpacing w:w="15" w:type="dxa"/>
        </w:trPr>
        <w:tc>
          <w:tcPr>
            <w:tcW w:w="0" w:type="auto"/>
            <w:vAlign w:val="center"/>
            <w:hideMark/>
          </w:tcPr>
          <w:p w14:paraId="20834174" w14:textId="77777777" w:rsidR="009F7654" w:rsidRPr="009F7654" w:rsidRDefault="009F7654" w:rsidP="009F7654">
            <w:r w:rsidRPr="009F7654">
              <w:t>D6</w:t>
            </w:r>
          </w:p>
        </w:tc>
        <w:tc>
          <w:tcPr>
            <w:tcW w:w="0" w:type="auto"/>
            <w:vAlign w:val="center"/>
            <w:hideMark/>
          </w:tcPr>
          <w:p w14:paraId="6672B22A" w14:textId="77777777" w:rsidR="009F7654" w:rsidRPr="009F7654" w:rsidRDefault="009F7654" w:rsidP="009F7654">
            <w:r w:rsidRPr="009F7654">
              <w:t>GPIO12</w:t>
            </w:r>
          </w:p>
        </w:tc>
        <w:tc>
          <w:tcPr>
            <w:tcW w:w="986" w:type="dxa"/>
            <w:vAlign w:val="center"/>
            <w:hideMark/>
          </w:tcPr>
          <w:p w14:paraId="5929E9D8" w14:textId="77777777" w:rsidR="009F7654" w:rsidRPr="009F7654" w:rsidRDefault="009F7654" w:rsidP="009F7654">
            <w:r w:rsidRPr="009F7654">
              <w:t>OK</w:t>
            </w:r>
          </w:p>
        </w:tc>
        <w:tc>
          <w:tcPr>
            <w:tcW w:w="1093" w:type="dxa"/>
            <w:vAlign w:val="center"/>
            <w:hideMark/>
          </w:tcPr>
          <w:p w14:paraId="37FCF596" w14:textId="77777777" w:rsidR="009F7654" w:rsidRPr="009F7654" w:rsidRDefault="009F7654" w:rsidP="009F7654">
            <w:r w:rsidRPr="009F7654">
              <w:t>OK</w:t>
            </w:r>
          </w:p>
        </w:tc>
        <w:tc>
          <w:tcPr>
            <w:tcW w:w="5488" w:type="dxa"/>
            <w:vAlign w:val="center"/>
            <w:hideMark/>
          </w:tcPr>
          <w:p w14:paraId="7E664777" w14:textId="77777777" w:rsidR="009F7654" w:rsidRPr="009F7654" w:rsidRDefault="009F7654" w:rsidP="009F7654">
            <w:r w:rsidRPr="009F7654">
              <w:t>SPI (MISO)</w:t>
            </w:r>
          </w:p>
        </w:tc>
      </w:tr>
      <w:tr w:rsidR="009F7654" w:rsidRPr="009F7654" w14:paraId="1E427441" w14:textId="77777777" w:rsidTr="00D607D5">
        <w:trPr>
          <w:tblCellSpacing w:w="15" w:type="dxa"/>
        </w:trPr>
        <w:tc>
          <w:tcPr>
            <w:tcW w:w="0" w:type="auto"/>
            <w:vAlign w:val="center"/>
            <w:hideMark/>
          </w:tcPr>
          <w:p w14:paraId="43B5C7EA" w14:textId="77777777" w:rsidR="009F7654" w:rsidRPr="009F7654" w:rsidRDefault="009F7654" w:rsidP="009F7654">
            <w:r w:rsidRPr="009F7654">
              <w:t>D7</w:t>
            </w:r>
          </w:p>
        </w:tc>
        <w:tc>
          <w:tcPr>
            <w:tcW w:w="0" w:type="auto"/>
            <w:vAlign w:val="center"/>
            <w:hideMark/>
          </w:tcPr>
          <w:p w14:paraId="2FC3389F" w14:textId="77777777" w:rsidR="009F7654" w:rsidRPr="009F7654" w:rsidRDefault="009F7654" w:rsidP="009F7654">
            <w:r w:rsidRPr="009F7654">
              <w:t>GPIO13</w:t>
            </w:r>
          </w:p>
        </w:tc>
        <w:tc>
          <w:tcPr>
            <w:tcW w:w="986" w:type="dxa"/>
            <w:vAlign w:val="center"/>
            <w:hideMark/>
          </w:tcPr>
          <w:p w14:paraId="6F5FF2B7" w14:textId="77777777" w:rsidR="009F7654" w:rsidRPr="009F7654" w:rsidRDefault="009F7654" w:rsidP="009F7654">
            <w:r w:rsidRPr="009F7654">
              <w:t>OK</w:t>
            </w:r>
          </w:p>
        </w:tc>
        <w:tc>
          <w:tcPr>
            <w:tcW w:w="1093" w:type="dxa"/>
            <w:vAlign w:val="center"/>
            <w:hideMark/>
          </w:tcPr>
          <w:p w14:paraId="4EEF5735" w14:textId="77777777" w:rsidR="009F7654" w:rsidRPr="009F7654" w:rsidRDefault="009F7654" w:rsidP="009F7654">
            <w:r w:rsidRPr="009F7654">
              <w:t>OK</w:t>
            </w:r>
          </w:p>
        </w:tc>
        <w:tc>
          <w:tcPr>
            <w:tcW w:w="5488" w:type="dxa"/>
            <w:vAlign w:val="center"/>
            <w:hideMark/>
          </w:tcPr>
          <w:p w14:paraId="4EF1687D" w14:textId="77777777" w:rsidR="009F7654" w:rsidRPr="009F7654" w:rsidRDefault="009F7654" w:rsidP="009F7654">
            <w:r w:rsidRPr="009F7654">
              <w:t>SPI (MOSI)</w:t>
            </w:r>
          </w:p>
        </w:tc>
      </w:tr>
      <w:tr w:rsidR="009F7654" w:rsidRPr="009F7654" w14:paraId="33F4F30D" w14:textId="77777777" w:rsidTr="00D607D5">
        <w:trPr>
          <w:tblCellSpacing w:w="15" w:type="dxa"/>
        </w:trPr>
        <w:tc>
          <w:tcPr>
            <w:tcW w:w="0" w:type="auto"/>
            <w:vAlign w:val="center"/>
            <w:hideMark/>
          </w:tcPr>
          <w:p w14:paraId="7672AA37" w14:textId="77777777" w:rsidR="009F7654" w:rsidRPr="009F7654" w:rsidRDefault="009F7654" w:rsidP="009F7654">
            <w:r w:rsidRPr="009F7654">
              <w:t>D8</w:t>
            </w:r>
          </w:p>
        </w:tc>
        <w:tc>
          <w:tcPr>
            <w:tcW w:w="0" w:type="auto"/>
            <w:vAlign w:val="center"/>
            <w:hideMark/>
          </w:tcPr>
          <w:p w14:paraId="27F9008F" w14:textId="77777777" w:rsidR="009F7654" w:rsidRPr="009F7654" w:rsidRDefault="009F7654" w:rsidP="009F7654">
            <w:r w:rsidRPr="009F7654">
              <w:t>GPIO15</w:t>
            </w:r>
          </w:p>
        </w:tc>
        <w:tc>
          <w:tcPr>
            <w:tcW w:w="986" w:type="dxa"/>
            <w:vAlign w:val="center"/>
            <w:hideMark/>
          </w:tcPr>
          <w:p w14:paraId="16973C1A" w14:textId="77777777" w:rsidR="009F7654" w:rsidRPr="009F7654" w:rsidRDefault="009F7654" w:rsidP="009F7654">
            <w:r w:rsidRPr="009F7654">
              <w:t>kéo đến GND</w:t>
            </w:r>
          </w:p>
        </w:tc>
        <w:tc>
          <w:tcPr>
            <w:tcW w:w="1093" w:type="dxa"/>
            <w:vAlign w:val="center"/>
            <w:hideMark/>
          </w:tcPr>
          <w:p w14:paraId="42E9763B" w14:textId="77777777" w:rsidR="009F7654" w:rsidRPr="009F7654" w:rsidRDefault="009F7654" w:rsidP="009F7654">
            <w:r w:rsidRPr="009F7654">
              <w:t>OK</w:t>
            </w:r>
          </w:p>
        </w:tc>
        <w:tc>
          <w:tcPr>
            <w:tcW w:w="5488" w:type="dxa"/>
            <w:vAlign w:val="center"/>
            <w:hideMark/>
          </w:tcPr>
          <w:p w14:paraId="11698589" w14:textId="77777777" w:rsidR="009F7654" w:rsidRPr="009F7654" w:rsidRDefault="009F7654" w:rsidP="009F7654">
            <w:r w:rsidRPr="009F7654">
              <w:t>SPI (CS)</w:t>
            </w:r>
          </w:p>
          <w:p w14:paraId="183492EB" w14:textId="77777777" w:rsidR="009F7654" w:rsidRPr="009F7654" w:rsidRDefault="009F7654" w:rsidP="009F7654">
            <w:r w:rsidRPr="009F7654">
              <w:t>Khởi động không thành công nếu kéo MỨC CAO</w:t>
            </w:r>
          </w:p>
        </w:tc>
      </w:tr>
      <w:tr w:rsidR="009F7654" w:rsidRPr="009F7654" w14:paraId="5C7A3DBB" w14:textId="77777777" w:rsidTr="00D607D5">
        <w:trPr>
          <w:tblCellSpacing w:w="15" w:type="dxa"/>
        </w:trPr>
        <w:tc>
          <w:tcPr>
            <w:tcW w:w="0" w:type="auto"/>
            <w:vAlign w:val="center"/>
            <w:hideMark/>
          </w:tcPr>
          <w:p w14:paraId="571CFD9B" w14:textId="77777777" w:rsidR="009F7654" w:rsidRPr="009F7654" w:rsidRDefault="009F7654" w:rsidP="009F7654">
            <w:r w:rsidRPr="009F7654">
              <w:t>RX</w:t>
            </w:r>
          </w:p>
        </w:tc>
        <w:tc>
          <w:tcPr>
            <w:tcW w:w="0" w:type="auto"/>
            <w:vAlign w:val="center"/>
            <w:hideMark/>
          </w:tcPr>
          <w:p w14:paraId="0E3A12E1" w14:textId="77777777" w:rsidR="009F7654" w:rsidRPr="009F7654" w:rsidRDefault="009F7654" w:rsidP="009F7654">
            <w:r w:rsidRPr="009F7654">
              <w:t>GPIO3</w:t>
            </w:r>
          </w:p>
        </w:tc>
        <w:tc>
          <w:tcPr>
            <w:tcW w:w="986" w:type="dxa"/>
            <w:vAlign w:val="center"/>
            <w:hideMark/>
          </w:tcPr>
          <w:p w14:paraId="64F306F8" w14:textId="77777777" w:rsidR="009F7654" w:rsidRPr="009F7654" w:rsidRDefault="009F7654" w:rsidP="009F7654">
            <w:r w:rsidRPr="009F7654">
              <w:t>OK</w:t>
            </w:r>
          </w:p>
        </w:tc>
        <w:tc>
          <w:tcPr>
            <w:tcW w:w="1093" w:type="dxa"/>
            <w:vAlign w:val="center"/>
            <w:hideMark/>
          </w:tcPr>
          <w:p w14:paraId="5A5F5200" w14:textId="77777777" w:rsidR="009F7654" w:rsidRPr="009F7654" w:rsidRDefault="009F7654" w:rsidP="009F7654">
            <w:r w:rsidRPr="009F7654">
              <w:t>Chân RX</w:t>
            </w:r>
          </w:p>
        </w:tc>
        <w:tc>
          <w:tcPr>
            <w:tcW w:w="5488" w:type="dxa"/>
            <w:vAlign w:val="center"/>
            <w:hideMark/>
          </w:tcPr>
          <w:p w14:paraId="15D9B826" w14:textId="77777777" w:rsidR="009F7654" w:rsidRPr="009F7654" w:rsidRDefault="009F7654" w:rsidP="009F7654">
            <w:r w:rsidRPr="009F7654">
              <w:t>MỨC CAO khi khởi động</w:t>
            </w:r>
          </w:p>
        </w:tc>
      </w:tr>
      <w:tr w:rsidR="009F7654" w:rsidRPr="009F7654" w14:paraId="173E79DB" w14:textId="77777777" w:rsidTr="00D607D5">
        <w:trPr>
          <w:tblCellSpacing w:w="15" w:type="dxa"/>
        </w:trPr>
        <w:tc>
          <w:tcPr>
            <w:tcW w:w="0" w:type="auto"/>
            <w:vAlign w:val="center"/>
            <w:hideMark/>
          </w:tcPr>
          <w:p w14:paraId="589F040D" w14:textId="77777777" w:rsidR="009F7654" w:rsidRPr="009F7654" w:rsidRDefault="009F7654" w:rsidP="009F7654">
            <w:r w:rsidRPr="009F7654">
              <w:t>TX</w:t>
            </w:r>
          </w:p>
        </w:tc>
        <w:tc>
          <w:tcPr>
            <w:tcW w:w="0" w:type="auto"/>
            <w:vAlign w:val="center"/>
            <w:hideMark/>
          </w:tcPr>
          <w:p w14:paraId="676B4DBF" w14:textId="77777777" w:rsidR="009F7654" w:rsidRPr="009F7654" w:rsidRDefault="009F7654" w:rsidP="009F7654">
            <w:r w:rsidRPr="009F7654">
              <w:t>GPIO1</w:t>
            </w:r>
          </w:p>
        </w:tc>
        <w:tc>
          <w:tcPr>
            <w:tcW w:w="986" w:type="dxa"/>
            <w:vAlign w:val="center"/>
            <w:hideMark/>
          </w:tcPr>
          <w:p w14:paraId="1A928F3A" w14:textId="77777777" w:rsidR="009F7654" w:rsidRPr="009F7654" w:rsidRDefault="009F7654" w:rsidP="009F7654">
            <w:r w:rsidRPr="009F7654">
              <w:t>Chân TX</w:t>
            </w:r>
          </w:p>
        </w:tc>
        <w:tc>
          <w:tcPr>
            <w:tcW w:w="1093" w:type="dxa"/>
            <w:vAlign w:val="center"/>
            <w:hideMark/>
          </w:tcPr>
          <w:p w14:paraId="038D5AB2" w14:textId="77777777" w:rsidR="009F7654" w:rsidRPr="009F7654" w:rsidRDefault="009F7654" w:rsidP="009F7654">
            <w:r w:rsidRPr="009F7654">
              <w:t>OK</w:t>
            </w:r>
          </w:p>
        </w:tc>
        <w:tc>
          <w:tcPr>
            <w:tcW w:w="5488" w:type="dxa"/>
            <w:vAlign w:val="center"/>
            <w:hideMark/>
          </w:tcPr>
          <w:p w14:paraId="60DD2219" w14:textId="77777777" w:rsidR="009F7654" w:rsidRPr="009F7654" w:rsidRDefault="009F7654" w:rsidP="009F7654">
            <w:r w:rsidRPr="009F7654">
              <w:t>MỨC CAO khi khởi động</w:t>
            </w:r>
          </w:p>
          <w:p w14:paraId="1E720535" w14:textId="77777777" w:rsidR="009F7654" w:rsidRPr="009F7654" w:rsidRDefault="009F7654" w:rsidP="009F7654">
            <w:r w:rsidRPr="009F7654">
              <w:t>đầu ra gỡ lỗi khi khởi động, khởi động không thành công nếu kéo MỨC THẤP</w:t>
            </w:r>
          </w:p>
        </w:tc>
      </w:tr>
      <w:tr w:rsidR="009F7654" w:rsidRPr="009F7654" w14:paraId="5030C000" w14:textId="77777777" w:rsidTr="00D607D5">
        <w:trPr>
          <w:tblCellSpacing w:w="15" w:type="dxa"/>
        </w:trPr>
        <w:tc>
          <w:tcPr>
            <w:tcW w:w="0" w:type="auto"/>
            <w:vAlign w:val="center"/>
            <w:hideMark/>
          </w:tcPr>
          <w:p w14:paraId="52D5717E" w14:textId="77777777" w:rsidR="009F7654" w:rsidRPr="009F7654" w:rsidRDefault="009F7654" w:rsidP="009F7654">
            <w:r w:rsidRPr="009F7654">
              <w:t>A0</w:t>
            </w:r>
          </w:p>
        </w:tc>
        <w:tc>
          <w:tcPr>
            <w:tcW w:w="0" w:type="auto"/>
            <w:vAlign w:val="center"/>
            <w:hideMark/>
          </w:tcPr>
          <w:p w14:paraId="616FCBAF" w14:textId="77777777" w:rsidR="009F7654" w:rsidRPr="009F7654" w:rsidRDefault="009F7654" w:rsidP="009F7654">
            <w:r w:rsidRPr="009F7654">
              <w:t>ADC0</w:t>
            </w:r>
          </w:p>
        </w:tc>
        <w:tc>
          <w:tcPr>
            <w:tcW w:w="986" w:type="dxa"/>
            <w:vAlign w:val="center"/>
            <w:hideMark/>
          </w:tcPr>
          <w:p w14:paraId="18E5DB68" w14:textId="77777777" w:rsidR="009F7654" w:rsidRPr="009F7654" w:rsidRDefault="009F7654" w:rsidP="009F7654">
            <w:r w:rsidRPr="009F7654">
              <w:t>Đầu vào analog</w:t>
            </w:r>
          </w:p>
        </w:tc>
        <w:tc>
          <w:tcPr>
            <w:tcW w:w="1093" w:type="dxa"/>
            <w:vAlign w:val="center"/>
            <w:hideMark/>
          </w:tcPr>
          <w:p w14:paraId="451EEEA9" w14:textId="77777777" w:rsidR="009F7654" w:rsidRPr="009F7654" w:rsidRDefault="009F7654" w:rsidP="009F7654">
            <w:r w:rsidRPr="009F7654">
              <w:t>X</w:t>
            </w:r>
          </w:p>
        </w:tc>
        <w:tc>
          <w:tcPr>
            <w:tcW w:w="5488" w:type="dxa"/>
            <w:vAlign w:val="center"/>
            <w:hideMark/>
          </w:tcPr>
          <w:p w14:paraId="4EB6A6FB" w14:textId="77777777" w:rsidR="009F7654" w:rsidRPr="009F7654" w:rsidRDefault="009F7654" w:rsidP="009F7654">
            <w:r w:rsidRPr="009F7654">
              <w:t> </w:t>
            </w:r>
          </w:p>
        </w:tc>
      </w:tr>
    </w:tbl>
    <w:p w14:paraId="0FF81E96" w14:textId="77777777" w:rsidR="00161AAD" w:rsidRPr="00161AAD" w:rsidRDefault="00161AAD" w:rsidP="00161AAD">
      <w:pPr>
        <w:rPr>
          <w:i/>
          <w:iCs/>
        </w:rPr>
      </w:pPr>
      <w:r w:rsidRPr="00161AAD">
        <w:rPr>
          <w:b/>
          <w:bCs/>
          <w:i/>
          <w:iCs/>
        </w:rPr>
        <w:t>GPIO được kết nối với Chip Flash</w:t>
      </w:r>
    </w:p>
    <w:p w14:paraId="3CBA2367" w14:textId="77777777" w:rsidR="00161AAD" w:rsidRPr="00161AAD" w:rsidRDefault="00161AAD" w:rsidP="00161AAD">
      <w:r w:rsidRPr="00161AAD">
        <w:t>GPIO6 đến GPIO11 thường được kết nối với chip flash trong bo mạch ESP8266. Vì vậy, những chân này không được khuyến khích sử dụng.</w:t>
      </w:r>
    </w:p>
    <w:p w14:paraId="5F5D8811" w14:textId="40B29957" w:rsidR="00161AAD" w:rsidRPr="00161AAD" w:rsidRDefault="00161AAD" w:rsidP="00161AAD">
      <w:pPr>
        <w:rPr>
          <w:i/>
          <w:iCs/>
        </w:rPr>
      </w:pPr>
      <w:r w:rsidRPr="00161AAD">
        <w:rPr>
          <w:b/>
          <w:bCs/>
          <w:i/>
          <w:iCs/>
        </w:rPr>
        <w:t>Chân được sử dụng trong khi khởi động</w:t>
      </w:r>
    </w:p>
    <w:p w14:paraId="2239E937" w14:textId="77777777" w:rsidR="00161AAD" w:rsidRPr="00161AAD" w:rsidRDefault="00161AAD" w:rsidP="00161AAD">
      <w:r w:rsidRPr="00161AAD">
        <w:t>ESP8266 có thể bị ngăn không cho khởi động nếu một số chân được kéo MỨC THẤP hoặc MỨC CAO. Danh sách sau đây cho thấy trạng thái của các chân khi khởi động:</w:t>
      </w:r>
    </w:p>
    <w:p w14:paraId="09246854" w14:textId="2EA46DD4" w:rsidR="00161AAD" w:rsidRPr="00161AAD" w:rsidRDefault="00161AAD" w:rsidP="004D4CF7">
      <w:pPr>
        <w:pStyle w:val="ListParagraph"/>
        <w:numPr>
          <w:ilvl w:val="0"/>
          <w:numId w:val="29"/>
        </w:numPr>
      </w:pPr>
      <w:r w:rsidRPr="00161AAD">
        <w:t>GPIO16: chân ở mức cao khi khởi động</w:t>
      </w:r>
    </w:p>
    <w:p w14:paraId="54C31B48" w14:textId="77777777" w:rsidR="00161AAD" w:rsidRPr="00161AAD" w:rsidRDefault="00161AAD" w:rsidP="004D4CF7">
      <w:pPr>
        <w:pStyle w:val="ListParagraph"/>
        <w:numPr>
          <w:ilvl w:val="0"/>
          <w:numId w:val="29"/>
        </w:numPr>
      </w:pPr>
      <w:r w:rsidRPr="00161AAD">
        <w:t>GPIO0: lỗi khởi động nếu kéo mức thấp</w:t>
      </w:r>
    </w:p>
    <w:p w14:paraId="5BFA7EE8" w14:textId="77777777" w:rsidR="00161AAD" w:rsidRPr="00161AAD" w:rsidRDefault="00161AAD" w:rsidP="004D4CF7">
      <w:pPr>
        <w:pStyle w:val="ListParagraph"/>
        <w:numPr>
          <w:ilvl w:val="0"/>
          <w:numId w:val="29"/>
        </w:numPr>
      </w:pPr>
      <w:r w:rsidRPr="00161AAD">
        <w:t>GPIO2: chân ở mức cao khi khởi động, không khởi động được nếu kéo mức thấp</w:t>
      </w:r>
    </w:p>
    <w:p w14:paraId="33E37DBF" w14:textId="77777777" w:rsidR="00161AAD" w:rsidRPr="00161AAD" w:rsidRDefault="00161AAD" w:rsidP="004D4CF7">
      <w:pPr>
        <w:pStyle w:val="ListParagraph"/>
        <w:numPr>
          <w:ilvl w:val="0"/>
          <w:numId w:val="29"/>
        </w:numPr>
      </w:pPr>
      <w:r w:rsidRPr="00161AAD">
        <w:t>GPIO15: lỗi khởi động nếu kéo mức cao</w:t>
      </w:r>
    </w:p>
    <w:p w14:paraId="395BDEB4" w14:textId="77777777" w:rsidR="00161AAD" w:rsidRPr="00161AAD" w:rsidRDefault="00161AAD" w:rsidP="004D4CF7">
      <w:pPr>
        <w:pStyle w:val="ListParagraph"/>
        <w:numPr>
          <w:ilvl w:val="0"/>
          <w:numId w:val="29"/>
        </w:numPr>
      </w:pPr>
      <w:r w:rsidRPr="00161AAD">
        <w:lastRenderedPageBreak/>
        <w:t>GPIO3: chân ở mức cao khi khởi động</w:t>
      </w:r>
    </w:p>
    <w:p w14:paraId="147B82D3" w14:textId="77777777" w:rsidR="00161AAD" w:rsidRPr="00161AAD" w:rsidRDefault="00161AAD" w:rsidP="004D4CF7">
      <w:pPr>
        <w:pStyle w:val="ListParagraph"/>
        <w:numPr>
          <w:ilvl w:val="0"/>
          <w:numId w:val="29"/>
        </w:numPr>
      </w:pPr>
      <w:r w:rsidRPr="00161AAD">
        <w:t>GPIO1: chân ở mức cao khi khởi động, không khởi động được nếu kéo mức thấp</w:t>
      </w:r>
    </w:p>
    <w:p w14:paraId="61568D8D" w14:textId="77777777" w:rsidR="00161AAD" w:rsidRPr="00161AAD" w:rsidRDefault="00161AAD" w:rsidP="004D4CF7">
      <w:pPr>
        <w:pStyle w:val="ListParagraph"/>
        <w:numPr>
          <w:ilvl w:val="0"/>
          <w:numId w:val="29"/>
        </w:numPr>
      </w:pPr>
      <w:r w:rsidRPr="00161AAD">
        <w:t>GPIO10: chân ở mức cao khi khởi động</w:t>
      </w:r>
    </w:p>
    <w:p w14:paraId="50813D34" w14:textId="77777777" w:rsidR="00161AAD" w:rsidRPr="00161AAD" w:rsidRDefault="00161AAD" w:rsidP="004D4CF7">
      <w:pPr>
        <w:pStyle w:val="ListParagraph"/>
        <w:numPr>
          <w:ilvl w:val="0"/>
          <w:numId w:val="29"/>
        </w:numPr>
      </w:pPr>
      <w:r w:rsidRPr="00161AAD">
        <w:t>GPIO9: chân ở mức cao khi khởi động</w:t>
      </w:r>
    </w:p>
    <w:p w14:paraId="2434B419" w14:textId="6E86B3F4" w:rsidR="00161AAD" w:rsidRPr="00161AAD" w:rsidRDefault="00161AAD" w:rsidP="00161AAD">
      <w:pPr>
        <w:rPr>
          <w:i/>
          <w:iCs/>
        </w:rPr>
      </w:pPr>
      <w:r w:rsidRPr="00161AAD">
        <w:rPr>
          <w:b/>
          <w:bCs/>
          <w:i/>
          <w:iCs/>
        </w:rPr>
        <w:t>Chân mức cao khi khởi động</w:t>
      </w:r>
    </w:p>
    <w:p w14:paraId="14EDF8A7" w14:textId="77777777" w:rsidR="00161AAD" w:rsidRPr="00161AAD" w:rsidRDefault="00161AAD" w:rsidP="00161AAD">
      <w:r w:rsidRPr="00161AAD">
        <w:t>Có một số chân xuất ra tín hiệu 3.3V khi ESP8266 khởi động. Điều này sẽ là vấn đề cần phải quan tâm nếu bạn có relay hoặc thiết bị ngoại vi khác được kết nối với các GPIO đó. Các GPIO sau xuất tín hiệu mức cao khi khởi động:</w:t>
      </w:r>
    </w:p>
    <w:p w14:paraId="25A33979" w14:textId="77777777" w:rsidR="004D4CF7" w:rsidRDefault="00161AAD" w:rsidP="004D4CF7">
      <w:pPr>
        <w:pStyle w:val="ListParagraph"/>
        <w:numPr>
          <w:ilvl w:val="0"/>
          <w:numId w:val="28"/>
        </w:numPr>
      </w:pPr>
      <w:r w:rsidRPr="00161AAD">
        <w:t>GPIO16</w:t>
      </w:r>
    </w:p>
    <w:p w14:paraId="76F1B0A6" w14:textId="7C17519F" w:rsidR="00161AAD" w:rsidRPr="00161AAD" w:rsidRDefault="00161AAD" w:rsidP="004D4CF7">
      <w:pPr>
        <w:pStyle w:val="ListParagraph"/>
        <w:numPr>
          <w:ilvl w:val="0"/>
          <w:numId w:val="28"/>
        </w:numPr>
      </w:pPr>
      <w:r w:rsidRPr="00161AAD">
        <w:t>GPIO3</w:t>
      </w:r>
    </w:p>
    <w:p w14:paraId="3112CB57" w14:textId="77777777" w:rsidR="00161AAD" w:rsidRPr="00161AAD" w:rsidRDefault="00161AAD" w:rsidP="004D4CF7">
      <w:pPr>
        <w:pStyle w:val="ListParagraph"/>
        <w:numPr>
          <w:ilvl w:val="0"/>
          <w:numId w:val="28"/>
        </w:numPr>
      </w:pPr>
      <w:r w:rsidRPr="00161AAD">
        <w:t>GPIO1</w:t>
      </w:r>
    </w:p>
    <w:p w14:paraId="390F85F9" w14:textId="77777777" w:rsidR="00161AAD" w:rsidRPr="00161AAD" w:rsidRDefault="00161AAD" w:rsidP="004D4CF7">
      <w:pPr>
        <w:pStyle w:val="ListParagraph"/>
        <w:numPr>
          <w:ilvl w:val="0"/>
          <w:numId w:val="28"/>
        </w:numPr>
      </w:pPr>
      <w:r w:rsidRPr="00161AAD">
        <w:t>GPIO10</w:t>
      </w:r>
    </w:p>
    <w:p w14:paraId="2393723B" w14:textId="77777777" w:rsidR="00161AAD" w:rsidRPr="00161AAD" w:rsidRDefault="00161AAD" w:rsidP="004D4CF7">
      <w:pPr>
        <w:pStyle w:val="ListParagraph"/>
        <w:numPr>
          <w:ilvl w:val="0"/>
          <w:numId w:val="28"/>
        </w:numPr>
      </w:pPr>
      <w:r w:rsidRPr="00161AAD">
        <w:t>GPIO9</w:t>
      </w:r>
    </w:p>
    <w:p w14:paraId="6A9213ED" w14:textId="77777777" w:rsidR="00161AAD" w:rsidRPr="00161AAD" w:rsidRDefault="00161AAD" w:rsidP="00161AAD">
      <w:r w:rsidRPr="00161AAD">
        <w:t>Ngoài ra, các GPIO khác, ngoại trừ GPIO5 và GPIO4, có thể xuất ra tín hiệu điện áp thấp khi khởi động, có thể có vấn đề nếu chúng được kết nối với transistor hoặc relay.</w:t>
      </w:r>
    </w:p>
    <w:p w14:paraId="60F41B8C" w14:textId="68AA9C17" w:rsidR="00161AAD" w:rsidRPr="00161AAD" w:rsidRDefault="00161AAD" w:rsidP="00161AAD">
      <w:pPr>
        <w:rPr>
          <w:i/>
          <w:iCs/>
        </w:rPr>
      </w:pPr>
      <w:r w:rsidRPr="00161AAD">
        <w:rPr>
          <w:b/>
          <w:bCs/>
          <w:i/>
          <w:iCs/>
        </w:rPr>
        <w:t>Đầu vào analog</w:t>
      </w:r>
    </w:p>
    <w:p w14:paraId="0FD1C01A" w14:textId="77777777" w:rsidR="00161AAD" w:rsidRPr="00161AAD" w:rsidRDefault="00161AAD" w:rsidP="00161AAD">
      <w:r w:rsidRPr="00161AAD">
        <w:t>ESP8266 chỉ hỗ trợ đọc analog trong một GPIO. GPIO đó được gọi là ADC0 và nó thường được đánh dấu trên màn lụa là A0.</w:t>
      </w:r>
    </w:p>
    <w:p w14:paraId="7CC35625" w14:textId="77777777" w:rsidR="00161AAD" w:rsidRPr="00161AAD" w:rsidRDefault="00161AAD" w:rsidP="00161AAD">
      <w:r w:rsidRPr="00161AAD">
        <w:t>Điện áp đầu vào tối đa của chân ADC0 là 0 đến 1V nếu bạn đang sử dụng chip trần ESP8266. Nếu bạn đang sử dụng bo phát triển như bộ ESP8266 12-E NodeMCU, thì dải điện áp đầu vào là 0 đến 3,3V vì bo này có bộ chia điện áp bên trong.</w:t>
      </w:r>
    </w:p>
    <w:p w14:paraId="07C24C4B" w14:textId="6687585F" w:rsidR="00161AAD" w:rsidRPr="00161AAD" w:rsidRDefault="00161AAD" w:rsidP="00161AAD">
      <w:pPr>
        <w:rPr>
          <w:i/>
          <w:iCs/>
        </w:rPr>
      </w:pPr>
      <w:r w:rsidRPr="00161AAD">
        <w:rPr>
          <w:b/>
          <w:bCs/>
          <w:i/>
          <w:iCs/>
        </w:rPr>
        <w:t>Đèn LED trên bo mạch</w:t>
      </w:r>
    </w:p>
    <w:p w14:paraId="43F5A0A7" w14:textId="77777777" w:rsidR="00161AAD" w:rsidRPr="00161AAD" w:rsidRDefault="00161AAD" w:rsidP="00161AAD">
      <w:r w:rsidRPr="00161AAD">
        <w:t>Hầu hết các bo phát triển ESP8266 đều có đèn LED tích hợp. Đèn LED này thường được kết nối với GPIO2.</w:t>
      </w:r>
    </w:p>
    <w:p w14:paraId="4121047A" w14:textId="77777777" w:rsidR="00161AAD" w:rsidRPr="00161AAD" w:rsidRDefault="00161AAD" w:rsidP="00161AAD">
      <w:r w:rsidRPr="00161AAD">
        <w:t>Đèn LED hoạt động với logic ngược. Gửi tín hiệu CAO để tắt và tín hiệu THẤP để bật.</w:t>
      </w:r>
    </w:p>
    <w:p w14:paraId="15AFD927" w14:textId="7CF49962" w:rsidR="00161AAD" w:rsidRPr="00161AAD" w:rsidRDefault="00161AAD" w:rsidP="00161AAD">
      <w:pPr>
        <w:rPr>
          <w:i/>
          <w:iCs/>
        </w:rPr>
      </w:pPr>
      <w:r w:rsidRPr="00161AAD">
        <w:rPr>
          <w:b/>
          <w:bCs/>
          <w:i/>
          <w:iCs/>
        </w:rPr>
        <w:t>Chân RST</w:t>
      </w:r>
    </w:p>
    <w:p w14:paraId="162A68E4" w14:textId="77777777" w:rsidR="00161AAD" w:rsidRPr="00161AAD" w:rsidRDefault="00161AAD" w:rsidP="00161AAD">
      <w:r w:rsidRPr="00161AAD">
        <w:t>Khi chân RST được kéo THẤP, ESP8266 sẽ reset. Thao tác này cũng giống như nhấn nút reset trên bo mạch.</w:t>
      </w:r>
    </w:p>
    <w:p w14:paraId="3CD0BF66" w14:textId="66EDB353" w:rsidR="00161AAD" w:rsidRPr="00161AAD" w:rsidRDefault="00161AAD" w:rsidP="00161AAD">
      <w:pPr>
        <w:rPr>
          <w:i/>
          <w:iCs/>
        </w:rPr>
      </w:pPr>
      <w:r w:rsidRPr="00161AAD">
        <w:rPr>
          <w:b/>
          <w:bCs/>
          <w:i/>
          <w:iCs/>
        </w:rPr>
        <w:lastRenderedPageBreak/>
        <w:t>GPIO0</w:t>
      </w:r>
    </w:p>
    <w:p w14:paraId="2F4B7D34" w14:textId="77777777" w:rsidR="00161AAD" w:rsidRPr="00161AAD" w:rsidRDefault="00161AAD" w:rsidP="00161AAD">
      <w:r w:rsidRPr="00161AAD">
        <w:t>Khi GPIO0 được kéo THẤP, nó sẽ đặt ESP8266 vào chế độ bộ nạp khởi động. Thao tác này cũng giống như nhấn nút FLASH / BOOT trên bo mạch.</w:t>
      </w:r>
    </w:p>
    <w:p w14:paraId="20EDC35C" w14:textId="58A69BD7" w:rsidR="00161AAD" w:rsidRPr="00161AAD" w:rsidRDefault="00161AAD" w:rsidP="00161AAD">
      <w:pPr>
        <w:rPr>
          <w:i/>
          <w:iCs/>
        </w:rPr>
      </w:pPr>
      <w:r w:rsidRPr="00161AAD">
        <w:rPr>
          <w:b/>
          <w:bCs/>
          <w:i/>
          <w:iCs/>
        </w:rPr>
        <w:t>GPIO16</w:t>
      </w:r>
    </w:p>
    <w:p w14:paraId="5C6C69A0" w14:textId="77777777" w:rsidR="00161AAD" w:rsidRPr="00161AAD" w:rsidRDefault="00161AAD" w:rsidP="00161AAD">
      <w:r w:rsidRPr="00161AAD">
        <w:t>GPIO16 có thể sử dụng để đánh thức ESP8266 khỏi chế độ ngủ sâu. Để đánh thức ESP8266 khỏi chế độ ngủ sâu, GPIO16 phải được kết nối với chân RST.</w:t>
      </w:r>
    </w:p>
    <w:p w14:paraId="63312EC0" w14:textId="6F6586C4" w:rsidR="00161AAD" w:rsidRPr="00161AAD" w:rsidRDefault="00161AAD" w:rsidP="00161AAD">
      <w:pPr>
        <w:rPr>
          <w:i/>
          <w:iCs/>
        </w:rPr>
      </w:pPr>
      <w:r w:rsidRPr="00161AAD">
        <w:rPr>
          <w:b/>
          <w:bCs/>
          <w:i/>
          <w:iCs/>
        </w:rPr>
        <w:t>I2C</w:t>
      </w:r>
    </w:p>
    <w:p w14:paraId="70DB69E4" w14:textId="77777777" w:rsidR="00161AAD" w:rsidRPr="00161AAD" w:rsidRDefault="00161AAD" w:rsidP="00161AAD">
      <w:r w:rsidRPr="00161AAD">
        <w:t>ESP8266 không có chân I2C phần cứng, nhưng nó có thể được triển khai trong phần mềm. Vì vậy, bạn có thể sử dụng bất kỳ GPIO nào làm I2C. Thông thường, các GPIO sau được sử dụng làm chân I2C:</w:t>
      </w:r>
    </w:p>
    <w:p w14:paraId="6B6E53E0" w14:textId="28D499CE" w:rsidR="00161AAD" w:rsidRPr="00161AAD" w:rsidRDefault="00161AAD" w:rsidP="00520BEE">
      <w:pPr>
        <w:pStyle w:val="ListParagraph"/>
        <w:numPr>
          <w:ilvl w:val="0"/>
          <w:numId w:val="30"/>
        </w:numPr>
      </w:pPr>
      <w:r w:rsidRPr="00161AAD">
        <w:t>GPIO5: SCL</w:t>
      </w:r>
    </w:p>
    <w:p w14:paraId="0294A660" w14:textId="77777777" w:rsidR="00161AAD" w:rsidRPr="00161AAD" w:rsidRDefault="00161AAD" w:rsidP="00520BEE">
      <w:pPr>
        <w:pStyle w:val="ListParagraph"/>
        <w:numPr>
          <w:ilvl w:val="0"/>
          <w:numId w:val="30"/>
        </w:numPr>
      </w:pPr>
      <w:r w:rsidRPr="00161AAD">
        <w:t>GPIO4: SDA</w:t>
      </w:r>
    </w:p>
    <w:p w14:paraId="167439A7" w14:textId="77777777" w:rsidR="00161AAD" w:rsidRPr="00161AAD" w:rsidRDefault="00161AAD" w:rsidP="00161AAD">
      <w:pPr>
        <w:rPr>
          <w:i/>
          <w:iCs/>
        </w:rPr>
      </w:pPr>
      <w:r w:rsidRPr="00161AAD">
        <w:rPr>
          <w:b/>
          <w:bCs/>
          <w:i/>
          <w:iCs/>
        </w:rPr>
        <w:t>SPI</w:t>
      </w:r>
    </w:p>
    <w:p w14:paraId="03D46C3A" w14:textId="77777777" w:rsidR="00161AAD" w:rsidRPr="00161AAD" w:rsidRDefault="00161AAD" w:rsidP="00161AAD">
      <w:r w:rsidRPr="00161AAD">
        <w:t>Các chân được sử dụng làm SPI trong ESP8266 là:</w:t>
      </w:r>
    </w:p>
    <w:p w14:paraId="068F0031" w14:textId="75AB983A" w:rsidR="00161AAD" w:rsidRPr="00161AAD" w:rsidRDefault="00161AAD" w:rsidP="000F0F3E">
      <w:pPr>
        <w:pStyle w:val="ListParagraph"/>
        <w:numPr>
          <w:ilvl w:val="0"/>
          <w:numId w:val="31"/>
        </w:numPr>
      </w:pPr>
      <w:r w:rsidRPr="00161AAD">
        <w:t>GPIO12: MISO</w:t>
      </w:r>
    </w:p>
    <w:p w14:paraId="3707176A" w14:textId="77777777" w:rsidR="00161AAD" w:rsidRPr="00161AAD" w:rsidRDefault="00161AAD" w:rsidP="000F0F3E">
      <w:pPr>
        <w:pStyle w:val="ListParagraph"/>
        <w:numPr>
          <w:ilvl w:val="0"/>
          <w:numId w:val="31"/>
        </w:numPr>
      </w:pPr>
      <w:r w:rsidRPr="00161AAD">
        <w:t>GPIO13: MOSI</w:t>
      </w:r>
    </w:p>
    <w:p w14:paraId="261A1F84" w14:textId="77777777" w:rsidR="00161AAD" w:rsidRPr="00161AAD" w:rsidRDefault="00161AAD" w:rsidP="000F0F3E">
      <w:pPr>
        <w:pStyle w:val="ListParagraph"/>
        <w:numPr>
          <w:ilvl w:val="0"/>
          <w:numId w:val="31"/>
        </w:numPr>
      </w:pPr>
      <w:r w:rsidRPr="00161AAD">
        <w:t>GPIO14: SCLK</w:t>
      </w:r>
    </w:p>
    <w:p w14:paraId="5337D4E8" w14:textId="77777777" w:rsidR="00161AAD" w:rsidRPr="00161AAD" w:rsidRDefault="00161AAD" w:rsidP="000F0F3E">
      <w:pPr>
        <w:pStyle w:val="ListParagraph"/>
        <w:numPr>
          <w:ilvl w:val="0"/>
          <w:numId w:val="31"/>
        </w:numPr>
      </w:pPr>
      <w:r w:rsidRPr="00161AAD">
        <w:t>GPIO15: CS</w:t>
      </w:r>
    </w:p>
    <w:p w14:paraId="48C65E71" w14:textId="22A31B1A" w:rsidR="00161AAD" w:rsidRPr="00161AAD" w:rsidRDefault="00161AAD" w:rsidP="00161AAD">
      <w:pPr>
        <w:rPr>
          <w:i/>
          <w:iCs/>
        </w:rPr>
      </w:pPr>
      <w:r w:rsidRPr="00161AAD">
        <w:rPr>
          <w:b/>
          <w:bCs/>
          <w:i/>
          <w:iCs/>
        </w:rPr>
        <w:t>Các chân PWM</w:t>
      </w:r>
    </w:p>
    <w:p w14:paraId="7D21E093" w14:textId="77777777" w:rsidR="00161AAD" w:rsidRPr="00161AAD" w:rsidRDefault="00161AAD" w:rsidP="00161AAD">
      <w:r w:rsidRPr="00161AAD">
        <w:t>ESP8266 cho phép phần mềm PWM ở tất cả các chân I / O: GPIO0 đến GPIO16. Tín hiệu PWM trên ESP8266 có độ phân giải 10-bit.</w:t>
      </w:r>
    </w:p>
    <w:p w14:paraId="0C6A70DA" w14:textId="77777777" w:rsidR="00161AAD" w:rsidRPr="00161AAD" w:rsidRDefault="00161AAD" w:rsidP="00161AAD">
      <w:pPr>
        <w:rPr>
          <w:i/>
          <w:iCs/>
        </w:rPr>
      </w:pPr>
      <w:r w:rsidRPr="00161AAD">
        <w:rPr>
          <w:b/>
          <w:bCs/>
          <w:i/>
          <w:iCs/>
        </w:rPr>
        <w:t>Chân ngắt</w:t>
      </w:r>
    </w:p>
    <w:p w14:paraId="6A780F31" w14:textId="77777777" w:rsidR="00161AAD" w:rsidRPr="00161AAD" w:rsidRDefault="00161AAD" w:rsidP="00161AAD">
      <w:r w:rsidRPr="00161AAD">
        <w:t>ESP8266 hỗ trợ chân ngắt trong bất kỳ GPIO nào, ngoại trừ GPIO16.</w:t>
      </w:r>
    </w:p>
    <w:p w14:paraId="600602A0" w14:textId="7C2C94B2" w:rsidR="00A50314" w:rsidRDefault="00A50314">
      <w:pPr>
        <w:spacing w:before="0" w:after="200" w:line="276" w:lineRule="auto"/>
        <w:jc w:val="left"/>
      </w:pPr>
      <w:r>
        <w:br w:type="page"/>
      </w:r>
    </w:p>
    <w:p w14:paraId="6193AA1C" w14:textId="77777777" w:rsidR="00A50314" w:rsidRDefault="00A50314" w:rsidP="00A50314">
      <w:pPr>
        <w:pStyle w:val="Heading2"/>
        <w:numPr>
          <w:ilvl w:val="0"/>
          <w:numId w:val="0"/>
        </w:numPr>
      </w:pPr>
      <w:bookmarkStart w:id="221" w:name="_Toc75790363"/>
      <w:bookmarkStart w:id="222" w:name="_Toc75950944"/>
      <w:bookmarkStart w:id="223" w:name="_Toc78526387"/>
      <w:r>
        <w:lastRenderedPageBreak/>
        <w:t>Phụ lục 2. Mã nguồn chương trình</w:t>
      </w:r>
      <w:bookmarkEnd w:id="221"/>
      <w:bookmarkEnd w:id="222"/>
      <w:bookmarkEnd w:id="223"/>
    </w:p>
    <w:tbl>
      <w:tblPr>
        <w:tblStyle w:val="TableGrid"/>
        <w:tblW w:w="0" w:type="auto"/>
        <w:tblLook w:val="04A0" w:firstRow="1" w:lastRow="0" w:firstColumn="1" w:lastColumn="0" w:noHBand="0" w:noVBand="1"/>
      </w:tblPr>
      <w:tblGrid>
        <w:gridCol w:w="9061"/>
      </w:tblGrid>
      <w:tr w:rsidR="00A50314" w:rsidRPr="00A50314" w14:paraId="4E4A6137" w14:textId="77777777" w:rsidTr="00A50314">
        <w:tc>
          <w:tcPr>
            <w:tcW w:w="9061" w:type="dxa"/>
          </w:tcPr>
          <w:p w14:paraId="2B7BD1DF" w14:textId="77777777" w:rsidR="00A50314" w:rsidRPr="00A50314" w:rsidRDefault="00A50314" w:rsidP="00A50314">
            <w:pPr>
              <w:rPr>
                <w:rFonts w:ascii="Consolas" w:hAnsi="Consolas"/>
              </w:rPr>
            </w:pPr>
            <w:r w:rsidRPr="00A50314">
              <w:rPr>
                <w:rFonts w:ascii="Consolas" w:hAnsi="Consolas"/>
              </w:rPr>
              <w:t xml:space="preserve">#define BLYNK_PRINT Serial </w:t>
            </w:r>
          </w:p>
          <w:p w14:paraId="482F12D5" w14:textId="77777777" w:rsidR="00A50314" w:rsidRPr="00A50314" w:rsidRDefault="00A50314" w:rsidP="00A50314">
            <w:pPr>
              <w:rPr>
                <w:rFonts w:ascii="Consolas" w:hAnsi="Consolas"/>
              </w:rPr>
            </w:pPr>
            <w:r w:rsidRPr="00A50314">
              <w:rPr>
                <w:rFonts w:ascii="Consolas" w:hAnsi="Consolas"/>
              </w:rPr>
              <w:t>#include &lt;ESP8266WiFi.h&gt;</w:t>
            </w:r>
          </w:p>
          <w:p w14:paraId="50F23F68" w14:textId="77777777" w:rsidR="00A50314" w:rsidRPr="00A50314" w:rsidRDefault="00A50314" w:rsidP="00A50314">
            <w:pPr>
              <w:rPr>
                <w:rFonts w:ascii="Consolas" w:hAnsi="Consolas"/>
              </w:rPr>
            </w:pPr>
            <w:r w:rsidRPr="00A50314">
              <w:rPr>
                <w:rFonts w:ascii="Consolas" w:hAnsi="Consolas"/>
              </w:rPr>
              <w:t>#include &lt;BlynkSimpleEsp8266.h&gt;</w:t>
            </w:r>
          </w:p>
          <w:p w14:paraId="7877644D" w14:textId="77777777" w:rsidR="00A50314" w:rsidRPr="00A50314" w:rsidRDefault="00A50314" w:rsidP="00A50314">
            <w:pPr>
              <w:rPr>
                <w:rFonts w:ascii="Consolas" w:hAnsi="Consolas"/>
              </w:rPr>
            </w:pPr>
            <w:r w:rsidRPr="00A50314">
              <w:rPr>
                <w:rFonts w:ascii="Consolas" w:hAnsi="Consolas"/>
              </w:rPr>
              <w:t>#include &lt;SimpleTimer.h&gt;</w:t>
            </w:r>
          </w:p>
          <w:p w14:paraId="174FD0EA" w14:textId="77777777" w:rsidR="00A50314" w:rsidRPr="00A50314" w:rsidRDefault="00A50314" w:rsidP="00A50314">
            <w:pPr>
              <w:rPr>
                <w:rFonts w:ascii="Consolas" w:hAnsi="Consolas"/>
              </w:rPr>
            </w:pPr>
            <w:r w:rsidRPr="00A50314">
              <w:rPr>
                <w:rFonts w:ascii="Consolas" w:hAnsi="Consolas"/>
              </w:rPr>
              <w:t>#include &lt;DHT.h&gt;</w:t>
            </w:r>
          </w:p>
          <w:p w14:paraId="6C0E6D0F" w14:textId="77777777" w:rsidR="00A50314" w:rsidRPr="00A50314" w:rsidRDefault="00A50314" w:rsidP="00A50314">
            <w:pPr>
              <w:rPr>
                <w:rFonts w:ascii="Consolas" w:hAnsi="Consolas"/>
              </w:rPr>
            </w:pPr>
            <w:r w:rsidRPr="00A50314">
              <w:rPr>
                <w:rFonts w:ascii="Consolas" w:hAnsi="Consolas"/>
              </w:rPr>
              <w:t>#define DHTPIN 13</w:t>
            </w:r>
          </w:p>
          <w:p w14:paraId="007AC04E" w14:textId="77777777" w:rsidR="00A50314" w:rsidRPr="00A50314" w:rsidRDefault="00A50314" w:rsidP="00A50314">
            <w:pPr>
              <w:rPr>
                <w:rFonts w:ascii="Consolas" w:hAnsi="Consolas"/>
              </w:rPr>
            </w:pPr>
            <w:r w:rsidRPr="00A50314">
              <w:rPr>
                <w:rFonts w:ascii="Consolas" w:hAnsi="Consolas"/>
              </w:rPr>
              <w:t>#define DHTTYPE DHT11</w:t>
            </w:r>
          </w:p>
          <w:p w14:paraId="00301A86" w14:textId="77777777" w:rsidR="00A50314" w:rsidRPr="00A50314" w:rsidRDefault="00A50314" w:rsidP="00A50314">
            <w:pPr>
              <w:rPr>
                <w:rFonts w:ascii="Consolas" w:hAnsi="Consolas"/>
              </w:rPr>
            </w:pPr>
            <w:r w:rsidRPr="00A50314">
              <w:rPr>
                <w:rFonts w:ascii="Consolas" w:hAnsi="Consolas"/>
              </w:rPr>
              <w:t>#define LAMP1_PIN 5</w:t>
            </w:r>
          </w:p>
          <w:p w14:paraId="50764445" w14:textId="77777777" w:rsidR="00A50314" w:rsidRPr="00A50314" w:rsidRDefault="00A50314" w:rsidP="00A50314">
            <w:pPr>
              <w:rPr>
                <w:rFonts w:ascii="Consolas" w:hAnsi="Consolas"/>
              </w:rPr>
            </w:pPr>
            <w:r w:rsidRPr="00A50314">
              <w:rPr>
                <w:rFonts w:ascii="Consolas" w:hAnsi="Consolas"/>
              </w:rPr>
              <w:t>#define LAMP2_PIN 4</w:t>
            </w:r>
          </w:p>
          <w:p w14:paraId="6425FC3E" w14:textId="77777777" w:rsidR="00A50314" w:rsidRPr="00A50314" w:rsidRDefault="00A50314" w:rsidP="00A50314">
            <w:pPr>
              <w:rPr>
                <w:rFonts w:ascii="Consolas" w:hAnsi="Consolas"/>
              </w:rPr>
            </w:pPr>
            <w:r w:rsidRPr="00A50314">
              <w:rPr>
                <w:rFonts w:ascii="Consolas" w:hAnsi="Consolas"/>
              </w:rPr>
              <w:t>#define LAMP3_PIN 0</w:t>
            </w:r>
          </w:p>
          <w:p w14:paraId="204ABD8D" w14:textId="77777777" w:rsidR="00A50314" w:rsidRPr="00A50314" w:rsidRDefault="00A50314" w:rsidP="00A50314">
            <w:pPr>
              <w:rPr>
                <w:rFonts w:ascii="Consolas" w:hAnsi="Consolas"/>
              </w:rPr>
            </w:pPr>
            <w:r w:rsidRPr="00A50314">
              <w:rPr>
                <w:rFonts w:ascii="Consolas" w:hAnsi="Consolas"/>
              </w:rPr>
              <w:t>#define LAMP4_PIN 2</w:t>
            </w:r>
          </w:p>
          <w:p w14:paraId="6E569AB1" w14:textId="77777777" w:rsidR="00A50314" w:rsidRPr="00A50314" w:rsidRDefault="00A50314" w:rsidP="00A50314">
            <w:pPr>
              <w:rPr>
                <w:rFonts w:ascii="Consolas" w:hAnsi="Consolas"/>
              </w:rPr>
            </w:pPr>
            <w:r w:rsidRPr="00A50314">
              <w:rPr>
                <w:rFonts w:ascii="Consolas" w:hAnsi="Consolas"/>
              </w:rPr>
              <w:t>#define FAN_PIN 14</w:t>
            </w:r>
          </w:p>
          <w:p w14:paraId="0B797BA7" w14:textId="77777777" w:rsidR="00A50314" w:rsidRPr="00A50314" w:rsidRDefault="00A50314" w:rsidP="00A50314">
            <w:pPr>
              <w:rPr>
                <w:rFonts w:ascii="Consolas" w:hAnsi="Consolas"/>
              </w:rPr>
            </w:pPr>
            <w:r w:rsidRPr="00A50314">
              <w:rPr>
                <w:rFonts w:ascii="Consolas" w:hAnsi="Consolas"/>
              </w:rPr>
              <w:t>#define HEATER_PIN 12</w:t>
            </w:r>
          </w:p>
          <w:p w14:paraId="4E89792E" w14:textId="77777777" w:rsidR="00A50314" w:rsidRPr="00A50314" w:rsidRDefault="00A50314" w:rsidP="00A50314">
            <w:pPr>
              <w:rPr>
                <w:rFonts w:ascii="Consolas" w:hAnsi="Consolas"/>
              </w:rPr>
            </w:pPr>
            <w:r w:rsidRPr="00A50314">
              <w:rPr>
                <w:rFonts w:ascii="Consolas" w:hAnsi="Consolas"/>
              </w:rPr>
              <w:t>int VIRTUAL_PIN_1;</w:t>
            </w:r>
          </w:p>
          <w:p w14:paraId="0AFAA671" w14:textId="77777777" w:rsidR="00A50314" w:rsidRPr="00A50314" w:rsidRDefault="00A50314" w:rsidP="00A50314">
            <w:pPr>
              <w:rPr>
                <w:rFonts w:ascii="Consolas" w:hAnsi="Consolas"/>
              </w:rPr>
            </w:pPr>
            <w:r w:rsidRPr="00A50314">
              <w:rPr>
                <w:rFonts w:ascii="Consolas" w:hAnsi="Consolas"/>
              </w:rPr>
              <w:t>int VIRTUAL_PIN_2;</w:t>
            </w:r>
          </w:p>
          <w:p w14:paraId="4CCFF087" w14:textId="77777777" w:rsidR="00A50314" w:rsidRPr="00A50314" w:rsidRDefault="00A50314" w:rsidP="00A50314">
            <w:pPr>
              <w:rPr>
                <w:rFonts w:ascii="Consolas" w:hAnsi="Consolas"/>
              </w:rPr>
            </w:pPr>
            <w:r w:rsidRPr="00A50314">
              <w:rPr>
                <w:rFonts w:ascii="Consolas" w:hAnsi="Consolas"/>
              </w:rPr>
              <w:t>int VIRTUAL_PIN_3;</w:t>
            </w:r>
          </w:p>
          <w:p w14:paraId="604B3CB7" w14:textId="77777777" w:rsidR="00A50314" w:rsidRPr="00A50314" w:rsidRDefault="00A50314" w:rsidP="00A50314">
            <w:pPr>
              <w:rPr>
                <w:rFonts w:ascii="Consolas" w:hAnsi="Consolas"/>
              </w:rPr>
            </w:pPr>
            <w:r w:rsidRPr="00A50314">
              <w:rPr>
                <w:rFonts w:ascii="Consolas" w:hAnsi="Consolas"/>
              </w:rPr>
              <w:t>int VIRTUAL_PIN_4;</w:t>
            </w:r>
          </w:p>
          <w:p w14:paraId="416511DF" w14:textId="77777777" w:rsidR="00A50314" w:rsidRPr="00A50314" w:rsidRDefault="00A50314" w:rsidP="00A50314">
            <w:pPr>
              <w:rPr>
                <w:rFonts w:ascii="Consolas" w:hAnsi="Consolas"/>
              </w:rPr>
            </w:pPr>
            <w:r w:rsidRPr="00A50314">
              <w:rPr>
                <w:rFonts w:ascii="Consolas" w:hAnsi="Consolas"/>
              </w:rPr>
              <w:t>int VIRTUAL_PIN_5;</w:t>
            </w:r>
          </w:p>
          <w:p w14:paraId="5D6B663C" w14:textId="77777777" w:rsidR="00A50314" w:rsidRPr="00A50314" w:rsidRDefault="00A50314" w:rsidP="00A50314">
            <w:pPr>
              <w:rPr>
                <w:rFonts w:ascii="Consolas" w:hAnsi="Consolas"/>
              </w:rPr>
            </w:pPr>
            <w:r w:rsidRPr="00A50314">
              <w:rPr>
                <w:rFonts w:ascii="Consolas" w:hAnsi="Consolas"/>
              </w:rPr>
              <w:t>int VIRTUAL_PIN_6;</w:t>
            </w:r>
          </w:p>
          <w:p w14:paraId="7C3DFDE9" w14:textId="77777777" w:rsidR="00A50314" w:rsidRPr="00A50314" w:rsidRDefault="00A50314" w:rsidP="00A50314">
            <w:pPr>
              <w:rPr>
                <w:rFonts w:ascii="Consolas" w:hAnsi="Consolas"/>
              </w:rPr>
            </w:pPr>
            <w:r w:rsidRPr="00A50314">
              <w:rPr>
                <w:rFonts w:ascii="Consolas" w:hAnsi="Consolas"/>
              </w:rPr>
              <w:t>int VIRTUAL_PIN_7;</w:t>
            </w:r>
          </w:p>
          <w:p w14:paraId="7142C5FC" w14:textId="77777777" w:rsidR="00A50314" w:rsidRPr="00A50314" w:rsidRDefault="00A50314" w:rsidP="00A50314">
            <w:pPr>
              <w:rPr>
                <w:rFonts w:ascii="Consolas" w:hAnsi="Consolas"/>
              </w:rPr>
            </w:pPr>
            <w:r w:rsidRPr="00A50314">
              <w:rPr>
                <w:rFonts w:ascii="Consolas" w:hAnsi="Consolas"/>
              </w:rPr>
              <w:t>int VIRTUAL_PIN_8;</w:t>
            </w:r>
          </w:p>
          <w:p w14:paraId="29B23595" w14:textId="77777777" w:rsidR="00A50314" w:rsidRPr="00A50314" w:rsidRDefault="00A50314" w:rsidP="00A50314">
            <w:pPr>
              <w:rPr>
                <w:rFonts w:ascii="Consolas" w:hAnsi="Consolas"/>
              </w:rPr>
            </w:pPr>
            <w:r w:rsidRPr="00A50314">
              <w:rPr>
                <w:rFonts w:ascii="Consolas" w:hAnsi="Consolas"/>
              </w:rPr>
              <w:t>int VIRTUAL_PIN_10;</w:t>
            </w:r>
          </w:p>
          <w:p w14:paraId="34BE514C" w14:textId="77777777" w:rsidR="00A50314" w:rsidRPr="00A50314" w:rsidRDefault="00A50314" w:rsidP="00A50314">
            <w:pPr>
              <w:rPr>
                <w:rFonts w:ascii="Consolas" w:hAnsi="Consolas"/>
              </w:rPr>
            </w:pPr>
            <w:r w:rsidRPr="00A50314">
              <w:rPr>
                <w:rFonts w:ascii="Consolas" w:hAnsi="Consolas"/>
              </w:rPr>
              <w:t>bool n1_isPushOnApp = false;</w:t>
            </w:r>
          </w:p>
          <w:p w14:paraId="0441A4FC" w14:textId="77777777" w:rsidR="00A50314" w:rsidRPr="00A50314" w:rsidRDefault="00A50314" w:rsidP="00A50314">
            <w:pPr>
              <w:rPr>
                <w:rFonts w:ascii="Consolas" w:hAnsi="Consolas"/>
              </w:rPr>
            </w:pPr>
            <w:r w:rsidRPr="00A50314">
              <w:rPr>
                <w:rFonts w:ascii="Consolas" w:hAnsi="Consolas"/>
              </w:rPr>
              <w:t>bool n2_isPushOnApp = false;</w:t>
            </w:r>
          </w:p>
          <w:p w14:paraId="6562F8E3" w14:textId="77777777" w:rsidR="00A50314" w:rsidRPr="00A50314" w:rsidRDefault="00A50314" w:rsidP="00A50314">
            <w:pPr>
              <w:rPr>
                <w:rFonts w:ascii="Consolas" w:hAnsi="Consolas"/>
              </w:rPr>
            </w:pPr>
            <w:r w:rsidRPr="00A50314">
              <w:rPr>
                <w:rFonts w:ascii="Consolas" w:hAnsi="Consolas"/>
              </w:rPr>
              <w:t>bool n3_isPushOnApp = false;</w:t>
            </w:r>
          </w:p>
          <w:p w14:paraId="20F31627" w14:textId="77777777" w:rsidR="00A50314" w:rsidRPr="00A50314" w:rsidRDefault="00A50314" w:rsidP="00A50314">
            <w:pPr>
              <w:rPr>
                <w:rFonts w:ascii="Consolas" w:hAnsi="Consolas"/>
              </w:rPr>
            </w:pPr>
            <w:r w:rsidRPr="00A50314">
              <w:rPr>
                <w:rFonts w:ascii="Consolas" w:hAnsi="Consolas"/>
              </w:rPr>
              <w:t>bool n4_isPushOnApp = false;</w:t>
            </w:r>
          </w:p>
          <w:p w14:paraId="28A5890C" w14:textId="77777777" w:rsidR="00A50314" w:rsidRPr="00A50314" w:rsidRDefault="00A50314" w:rsidP="00A50314">
            <w:pPr>
              <w:rPr>
                <w:rFonts w:ascii="Consolas" w:hAnsi="Consolas"/>
              </w:rPr>
            </w:pPr>
            <w:r w:rsidRPr="00A50314">
              <w:rPr>
                <w:rFonts w:ascii="Consolas" w:hAnsi="Consolas"/>
              </w:rPr>
              <w:t>bool n5_isPushOnApp = false;</w:t>
            </w:r>
          </w:p>
          <w:p w14:paraId="718751A5" w14:textId="77777777" w:rsidR="00A50314" w:rsidRPr="00A50314" w:rsidRDefault="00A50314" w:rsidP="00A50314">
            <w:pPr>
              <w:rPr>
                <w:rFonts w:ascii="Consolas" w:hAnsi="Consolas"/>
              </w:rPr>
            </w:pPr>
            <w:r w:rsidRPr="00A50314">
              <w:rPr>
                <w:rFonts w:ascii="Consolas" w:hAnsi="Consolas"/>
              </w:rPr>
              <w:t>bool n6_isPushOnApp = false;</w:t>
            </w:r>
          </w:p>
          <w:p w14:paraId="6F54214C" w14:textId="77777777" w:rsidR="00A50314" w:rsidRPr="00A50314" w:rsidRDefault="00A50314" w:rsidP="00A50314">
            <w:pPr>
              <w:rPr>
                <w:rFonts w:ascii="Consolas" w:hAnsi="Consolas"/>
              </w:rPr>
            </w:pPr>
            <w:r w:rsidRPr="00A50314">
              <w:rPr>
                <w:rFonts w:ascii="Consolas" w:hAnsi="Consolas"/>
              </w:rPr>
              <w:lastRenderedPageBreak/>
              <w:t>bool n7_isPushOnApp = false;</w:t>
            </w:r>
          </w:p>
          <w:p w14:paraId="098E5247" w14:textId="77777777" w:rsidR="00A50314" w:rsidRPr="00A50314" w:rsidRDefault="00A50314" w:rsidP="00A50314">
            <w:pPr>
              <w:rPr>
                <w:rFonts w:ascii="Consolas" w:hAnsi="Consolas"/>
              </w:rPr>
            </w:pPr>
            <w:r w:rsidRPr="00A50314">
              <w:rPr>
                <w:rFonts w:ascii="Consolas" w:hAnsi="Consolas"/>
              </w:rPr>
              <w:t>bool n8_isPushOnApp = false;</w:t>
            </w:r>
          </w:p>
          <w:p w14:paraId="33F73666" w14:textId="77777777" w:rsidR="00A50314" w:rsidRPr="00A50314" w:rsidRDefault="00A50314" w:rsidP="00A50314">
            <w:pPr>
              <w:rPr>
                <w:rFonts w:ascii="Consolas" w:hAnsi="Consolas"/>
              </w:rPr>
            </w:pPr>
            <w:r w:rsidRPr="00A50314">
              <w:rPr>
                <w:rFonts w:ascii="Consolas" w:hAnsi="Consolas"/>
              </w:rPr>
              <w:t>bool n10_isPushOnApp = false;</w:t>
            </w:r>
          </w:p>
          <w:p w14:paraId="2DEEC145" w14:textId="77777777" w:rsidR="00A50314" w:rsidRPr="00A50314" w:rsidRDefault="00A50314" w:rsidP="00A50314">
            <w:pPr>
              <w:rPr>
                <w:rFonts w:ascii="Consolas" w:hAnsi="Consolas"/>
              </w:rPr>
            </w:pPr>
            <w:r w:rsidRPr="00A50314">
              <w:rPr>
                <w:rFonts w:ascii="Consolas" w:hAnsi="Consolas"/>
              </w:rPr>
              <w:t>char auth[] = "5rr5mu7i_v59RIRcpCPvRjKV6tN21EZi"; // Nhập AuthToken</w:t>
            </w:r>
          </w:p>
          <w:p w14:paraId="3B794238" w14:textId="05477B50" w:rsidR="00A50314" w:rsidRPr="00A50314" w:rsidRDefault="00A50314" w:rsidP="00A50314">
            <w:pPr>
              <w:rPr>
                <w:rFonts w:ascii="Consolas" w:hAnsi="Consolas"/>
              </w:rPr>
            </w:pPr>
            <w:r w:rsidRPr="00A50314">
              <w:rPr>
                <w:rFonts w:ascii="Consolas" w:hAnsi="Consolas"/>
              </w:rPr>
              <w:t>char ssid[] = "</w:t>
            </w:r>
            <w:r w:rsidR="006F07A5">
              <w:rPr>
                <w:rFonts w:ascii="Consolas" w:hAnsi="Consolas"/>
              </w:rPr>
              <w:t>Wifi_Name</w:t>
            </w:r>
            <w:r w:rsidRPr="00A50314">
              <w:rPr>
                <w:rFonts w:ascii="Consolas" w:hAnsi="Consolas"/>
              </w:rPr>
              <w:t>"; // Nhập tên WiFi</w:t>
            </w:r>
          </w:p>
          <w:p w14:paraId="35EE2321" w14:textId="755FDEE6" w:rsidR="00A50314" w:rsidRPr="00A50314" w:rsidRDefault="00A50314" w:rsidP="00A50314">
            <w:pPr>
              <w:rPr>
                <w:rFonts w:ascii="Consolas" w:hAnsi="Consolas"/>
              </w:rPr>
            </w:pPr>
            <w:r w:rsidRPr="00A50314">
              <w:rPr>
                <w:rFonts w:ascii="Consolas" w:hAnsi="Consolas"/>
              </w:rPr>
              <w:t>char pass[] = "</w:t>
            </w:r>
            <w:r w:rsidR="006F07A5">
              <w:rPr>
                <w:rFonts w:ascii="Consolas" w:hAnsi="Consolas"/>
              </w:rPr>
              <w:t>Pass</w:t>
            </w:r>
            <w:r w:rsidRPr="00A50314">
              <w:rPr>
                <w:rFonts w:ascii="Consolas" w:hAnsi="Consolas"/>
              </w:rPr>
              <w:t>"; // Nhập password WiFi</w:t>
            </w:r>
          </w:p>
          <w:p w14:paraId="0BC67917" w14:textId="77777777" w:rsidR="00A50314" w:rsidRPr="00A50314" w:rsidRDefault="00A50314" w:rsidP="00A50314">
            <w:pPr>
              <w:rPr>
                <w:rFonts w:ascii="Consolas" w:hAnsi="Consolas"/>
              </w:rPr>
            </w:pPr>
            <w:r w:rsidRPr="00A50314">
              <w:rPr>
                <w:rFonts w:ascii="Consolas" w:hAnsi="Consolas"/>
              </w:rPr>
              <w:t>int humDht = 0;</w:t>
            </w:r>
          </w:p>
          <w:p w14:paraId="58202180" w14:textId="77777777" w:rsidR="00A50314" w:rsidRPr="00A50314" w:rsidRDefault="00A50314" w:rsidP="00A50314">
            <w:pPr>
              <w:rPr>
                <w:rFonts w:ascii="Consolas" w:hAnsi="Consolas"/>
              </w:rPr>
            </w:pPr>
            <w:r w:rsidRPr="00A50314">
              <w:rPr>
                <w:rFonts w:ascii="Consolas" w:hAnsi="Consolas"/>
              </w:rPr>
              <w:t>int tempDht = 0;</w:t>
            </w:r>
          </w:p>
          <w:p w14:paraId="3F3EAF62" w14:textId="77777777" w:rsidR="00A50314" w:rsidRPr="00A50314" w:rsidRDefault="00A50314" w:rsidP="00A50314">
            <w:pPr>
              <w:rPr>
                <w:rFonts w:ascii="Consolas" w:hAnsi="Consolas"/>
              </w:rPr>
            </w:pPr>
            <w:r w:rsidRPr="00A50314">
              <w:rPr>
                <w:rFonts w:ascii="Consolas" w:hAnsi="Consolas"/>
              </w:rPr>
              <w:t>BLYNK_WRITE(V1)</w:t>
            </w:r>
          </w:p>
          <w:p w14:paraId="62DB0BCE" w14:textId="77777777" w:rsidR="00A50314" w:rsidRPr="00A50314" w:rsidRDefault="00A50314" w:rsidP="00A50314">
            <w:pPr>
              <w:rPr>
                <w:rFonts w:ascii="Consolas" w:hAnsi="Consolas"/>
              </w:rPr>
            </w:pPr>
            <w:r w:rsidRPr="00A50314">
              <w:rPr>
                <w:rFonts w:ascii="Consolas" w:hAnsi="Consolas"/>
              </w:rPr>
              <w:t>{</w:t>
            </w:r>
          </w:p>
          <w:p w14:paraId="0860C970" w14:textId="77777777" w:rsidR="00A50314" w:rsidRPr="00A50314" w:rsidRDefault="00A50314" w:rsidP="00A50314">
            <w:pPr>
              <w:rPr>
                <w:rFonts w:ascii="Consolas" w:hAnsi="Consolas"/>
              </w:rPr>
            </w:pPr>
            <w:r w:rsidRPr="00A50314">
              <w:rPr>
                <w:rFonts w:ascii="Consolas" w:hAnsi="Consolas"/>
              </w:rPr>
              <w:t xml:space="preserve">    VIRTUAL_PIN_1 = param.asInt();</w:t>
            </w:r>
          </w:p>
          <w:p w14:paraId="041C7AE0" w14:textId="77777777" w:rsidR="00A50314" w:rsidRPr="00A50314" w:rsidRDefault="00A50314" w:rsidP="00A50314">
            <w:pPr>
              <w:rPr>
                <w:rFonts w:ascii="Consolas" w:hAnsi="Consolas"/>
              </w:rPr>
            </w:pPr>
            <w:r w:rsidRPr="00A50314">
              <w:rPr>
                <w:rFonts w:ascii="Consolas" w:hAnsi="Consolas"/>
              </w:rPr>
              <w:t xml:space="preserve">    n1_isPushOnApp = true;</w:t>
            </w:r>
          </w:p>
          <w:p w14:paraId="53A284CB" w14:textId="77777777" w:rsidR="00A50314" w:rsidRPr="00A50314" w:rsidRDefault="00A50314" w:rsidP="00A50314">
            <w:pPr>
              <w:rPr>
                <w:rFonts w:ascii="Consolas" w:hAnsi="Consolas"/>
              </w:rPr>
            </w:pPr>
            <w:r w:rsidRPr="00A50314">
              <w:rPr>
                <w:rFonts w:ascii="Consolas" w:hAnsi="Consolas"/>
              </w:rPr>
              <w:t>}</w:t>
            </w:r>
          </w:p>
          <w:p w14:paraId="1CCD3A0A" w14:textId="77777777" w:rsidR="00A50314" w:rsidRPr="00A50314" w:rsidRDefault="00A50314" w:rsidP="00A50314">
            <w:pPr>
              <w:rPr>
                <w:rFonts w:ascii="Consolas" w:hAnsi="Consolas"/>
              </w:rPr>
            </w:pPr>
            <w:r w:rsidRPr="00A50314">
              <w:rPr>
                <w:rFonts w:ascii="Consolas" w:hAnsi="Consolas"/>
              </w:rPr>
              <w:t>BLYNK_WRITE(V2)</w:t>
            </w:r>
          </w:p>
          <w:p w14:paraId="08384064" w14:textId="77777777" w:rsidR="00A50314" w:rsidRPr="00A50314" w:rsidRDefault="00A50314" w:rsidP="00A50314">
            <w:pPr>
              <w:rPr>
                <w:rFonts w:ascii="Consolas" w:hAnsi="Consolas"/>
              </w:rPr>
            </w:pPr>
            <w:r w:rsidRPr="00A50314">
              <w:rPr>
                <w:rFonts w:ascii="Consolas" w:hAnsi="Consolas"/>
              </w:rPr>
              <w:t>{</w:t>
            </w:r>
          </w:p>
          <w:p w14:paraId="710AFCFD" w14:textId="77777777" w:rsidR="00A50314" w:rsidRPr="00A50314" w:rsidRDefault="00A50314" w:rsidP="00A50314">
            <w:pPr>
              <w:rPr>
                <w:rFonts w:ascii="Consolas" w:hAnsi="Consolas"/>
              </w:rPr>
            </w:pPr>
            <w:r w:rsidRPr="00A50314">
              <w:rPr>
                <w:rFonts w:ascii="Consolas" w:hAnsi="Consolas"/>
              </w:rPr>
              <w:t xml:space="preserve">    VIRTUAL_PIN_2 = param.asInt();</w:t>
            </w:r>
          </w:p>
          <w:p w14:paraId="4D986CBF" w14:textId="77777777" w:rsidR="00A50314" w:rsidRPr="00A50314" w:rsidRDefault="00A50314" w:rsidP="00A50314">
            <w:pPr>
              <w:rPr>
                <w:rFonts w:ascii="Consolas" w:hAnsi="Consolas"/>
              </w:rPr>
            </w:pPr>
            <w:r w:rsidRPr="00A50314">
              <w:rPr>
                <w:rFonts w:ascii="Consolas" w:hAnsi="Consolas"/>
              </w:rPr>
              <w:t xml:space="preserve">    n2_isPushOnApp = true;</w:t>
            </w:r>
          </w:p>
          <w:p w14:paraId="6B90B885" w14:textId="77777777" w:rsidR="00A50314" w:rsidRPr="00A50314" w:rsidRDefault="00A50314" w:rsidP="00A50314">
            <w:pPr>
              <w:rPr>
                <w:rFonts w:ascii="Consolas" w:hAnsi="Consolas"/>
              </w:rPr>
            </w:pPr>
            <w:r w:rsidRPr="00A50314">
              <w:rPr>
                <w:rFonts w:ascii="Consolas" w:hAnsi="Consolas"/>
              </w:rPr>
              <w:t>}</w:t>
            </w:r>
          </w:p>
          <w:p w14:paraId="2A03BE0E" w14:textId="77777777" w:rsidR="00A50314" w:rsidRPr="00A50314" w:rsidRDefault="00A50314" w:rsidP="00A50314">
            <w:pPr>
              <w:rPr>
                <w:rFonts w:ascii="Consolas" w:hAnsi="Consolas"/>
              </w:rPr>
            </w:pPr>
            <w:r w:rsidRPr="00A50314">
              <w:rPr>
                <w:rFonts w:ascii="Consolas" w:hAnsi="Consolas"/>
              </w:rPr>
              <w:t>BLYNK_WRITE(V3)</w:t>
            </w:r>
          </w:p>
          <w:p w14:paraId="6C9EDCC0" w14:textId="77777777" w:rsidR="00A50314" w:rsidRPr="00A50314" w:rsidRDefault="00A50314" w:rsidP="00A50314">
            <w:pPr>
              <w:rPr>
                <w:rFonts w:ascii="Consolas" w:hAnsi="Consolas"/>
              </w:rPr>
            </w:pPr>
            <w:r w:rsidRPr="00A50314">
              <w:rPr>
                <w:rFonts w:ascii="Consolas" w:hAnsi="Consolas"/>
              </w:rPr>
              <w:t>{</w:t>
            </w:r>
          </w:p>
          <w:p w14:paraId="25879E66" w14:textId="77777777" w:rsidR="00A50314" w:rsidRPr="00A50314" w:rsidRDefault="00A50314" w:rsidP="00A50314">
            <w:pPr>
              <w:rPr>
                <w:rFonts w:ascii="Consolas" w:hAnsi="Consolas"/>
              </w:rPr>
            </w:pPr>
            <w:r w:rsidRPr="00A50314">
              <w:rPr>
                <w:rFonts w:ascii="Consolas" w:hAnsi="Consolas"/>
              </w:rPr>
              <w:t xml:space="preserve">    VIRTUAL_PIN_3 = param.asInt();</w:t>
            </w:r>
          </w:p>
          <w:p w14:paraId="5ED47137" w14:textId="77777777" w:rsidR="00A50314" w:rsidRPr="00A50314" w:rsidRDefault="00A50314" w:rsidP="00A50314">
            <w:pPr>
              <w:rPr>
                <w:rFonts w:ascii="Consolas" w:hAnsi="Consolas"/>
              </w:rPr>
            </w:pPr>
            <w:r w:rsidRPr="00A50314">
              <w:rPr>
                <w:rFonts w:ascii="Consolas" w:hAnsi="Consolas"/>
              </w:rPr>
              <w:t xml:space="preserve">    n3_isPushOnApp = true;</w:t>
            </w:r>
          </w:p>
          <w:p w14:paraId="170833BC" w14:textId="77777777" w:rsidR="00A50314" w:rsidRPr="00A50314" w:rsidRDefault="00A50314" w:rsidP="00A50314">
            <w:pPr>
              <w:rPr>
                <w:rFonts w:ascii="Consolas" w:hAnsi="Consolas"/>
              </w:rPr>
            </w:pPr>
            <w:r w:rsidRPr="00A50314">
              <w:rPr>
                <w:rFonts w:ascii="Consolas" w:hAnsi="Consolas"/>
              </w:rPr>
              <w:t>}</w:t>
            </w:r>
          </w:p>
          <w:p w14:paraId="30B5643A" w14:textId="77777777" w:rsidR="00A50314" w:rsidRPr="00A50314" w:rsidRDefault="00A50314" w:rsidP="00A50314">
            <w:pPr>
              <w:rPr>
                <w:rFonts w:ascii="Consolas" w:hAnsi="Consolas"/>
              </w:rPr>
            </w:pPr>
            <w:r w:rsidRPr="00A50314">
              <w:rPr>
                <w:rFonts w:ascii="Consolas" w:hAnsi="Consolas"/>
              </w:rPr>
              <w:t>BLYNK_WRITE(V4)</w:t>
            </w:r>
          </w:p>
          <w:p w14:paraId="39D2D000" w14:textId="77777777" w:rsidR="00A50314" w:rsidRPr="00A50314" w:rsidRDefault="00A50314" w:rsidP="00A50314">
            <w:pPr>
              <w:rPr>
                <w:rFonts w:ascii="Consolas" w:hAnsi="Consolas"/>
              </w:rPr>
            </w:pPr>
            <w:r w:rsidRPr="00A50314">
              <w:rPr>
                <w:rFonts w:ascii="Consolas" w:hAnsi="Consolas"/>
              </w:rPr>
              <w:t>{</w:t>
            </w:r>
          </w:p>
          <w:p w14:paraId="67825C0D" w14:textId="77777777" w:rsidR="00A50314" w:rsidRPr="00A50314" w:rsidRDefault="00A50314" w:rsidP="00A50314">
            <w:pPr>
              <w:rPr>
                <w:rFonts w:ascii="Consolas" w:hAnsi="Consolas"/>
              </w:rPr>
            </w:pPr>
            <w:r w:rsidRPr="00A50314">
              <w:rPr>
                <w:rFonts w:ascii="Consolas" w:hAnsi="Consolas"/>
              </w:rPr>
              <w:t xml:space="preserve">    VIRTUAL_PIN_4 = param.asInt();</w:t>
            </w:r>
          </w:p>
          <w:p w14:paraId="0F124694" w14:textId="77777777" w:rsidR="00A50314" w:rsidRPr="00A50314" w:rsidRDefault="00A50314" w:rsidP="00A50314">
            <w:pPr>
              <w:rPr>
                <w:rFonts w:ascii="Consolas" w:hAnsi="Consolas"/>
              </w:rPr>
            </w:pPr>
            <w:r w:rsidRPr="00A50314">
              <w:rPr>
                <w:rFonts w:ascii="Consolas" w:hAnsi="Consolas"/>
              </w:rPr>
              <w:t xml:space="preserve">    n4_isPushOnApp = true;</w:t>
            </w:r>
          </w:p>
          <w:p w14:paraId="4B2A45CD" w14:textId="77777777" w:rsidR="00A50314" w:rsidRPr="00A50314" w:rsidRDefault="00A50314" w:rsidP="00A50314">
            <w:pPr>
              <w:rPr>
                <w:rFonts w:ascii="Consolas" w:hAnsi="Consolas"/>
              </w:rPr>
            </w:pPr>
            <w:r w:rsidRPr="00A50314">
              <w:rPr>
                <w:rFonts w:ascii="Consolas" w:hAnsi="Consolas"/>
              </w:rPr>
              <w:t>}</w:t>
            </w:r>
          </w:p>
          <w:p w14:paraId="2FC49F7E" w14:textId="77777777" w:rsidR="00A50314" w:rsidRPr="00A50314" w:rsidRDefault="00A50314" w:rsidP="00A50314">
            <w:pPr>
              <w:rPr>
                <w:rFonts w:ascii="Consolas" w:hAnsi="Consolas"/>
              </w:rPr>
            </w:pPr>
            <w:r w:rsidRPr="00A50314">
              <w:rPr>
                <w:rFonts w:ascii="Consolas" w:hAnsi="Consolas"/>
              </w:rPr>
              <w:lastRenderedPageBreak/>
              <w:t>BLYNK_WRITE(V5)</w:t>
            </w:r>
          </w:p>
          <w:p w14:paraId="25276C55" w14:textId="77777777" w:rsidR="00A50314" w:rsidRPr="00A50314" w:rsidRDefault="00A50314" w:rsidP="00A50314">
            <w:pPr>
              <w:rPr>
                <w:rFonts w:ascii="Consolas" w:hAnsi="Consolas"/>
              </w:rPr>
            </w:pPr>
            <w:r w:rsidRPr="00A50314">
              <w:rPr>
                <w:rFonts w:ascii="Consolas" w:hAnsi="Consolas"/>
              </w:rPr>
              <w:t>{</w:t>
            </w:r>
          </w:p>
          <w:p w14:paraId="7473BE42" w14:textId="77777777" w:rsidR="00A50314" w:rsidRPr="00A50314" w:rsidRDefault="00A50314" w:rsidP="00A50314">
            <w:pPr>
              <w:rPr>
                <w:rFonts w:ascii="Consolas" w:hAnsi="Consolas"/>
              </w:rPr>
            </w:pPr>
            <w:r w:rsidRPr="00A50314">
              <w:rPr>
                <w:rFonts w:ascii="Consolas" w:hAnsi="Consolas"/>
              </w:rPr>
              <w:t xml:space="preserve">    VIRTUAL_PIN_5 = param.asInt();</w:t>
            </w:r>
          </w:p>
          <w:p w14:paraId="1756F1D3" w14:textId="77777777" w:rsidR="00A50314" w:rsidRPr="00A50314" w:rsidRDefault="00A50314" w:rsidP="00A50314">
            <w:pPr>
              <w:rPr>
                <w:rFonts w:ascii="Consolas" w:hAnsi="Consolas"/>
              </w:rPr>
            </w:pPr>
            <w:r w:rsidRPr="00A50314">
              <w:rPr>
                <w:rFonts w:ascii="Consolas" w:hAnsi="Consolas"/>
              </w:rPr>
              <w:t xml:space="preserve">    n5_isPushOnApp = true;</w:t>
            </w:r>
          </w:p>
          <w:p w14:paraId="7D87EB43" w14:textId="77777777" w:rsidR="00A50314" w:rsidRPr="00A50314" w:rsidRDefault="00A50314" w:rsidP="00A50314">
            <w:pPr>
              <w:rPr>
                <w:rFonts w:ascii="Consolas" w:hAnsi="Consolas"/>
              </w:rPr>
            </w:pPr>
            <w:r w:rsidRPr="00A50314">
              <w:rPr>
                <w:rFonts w:ascii="Consolas" w:hAnsi="Consolas"/>
              </w:rPr>
              <w:t>}</w:t>
            </w:r>
          </w:p>
          <w:p w14:paraId="625971B5" w14:textId="77777777" w:rsidR="00A50314" w:rsidRPr="00A50314" w:rsidRDefault="00A50314" w:rsidP="00A50314">
            <w:pPr>
              <w:rPr>
                <w:rFonts w:ascii="Consolas" w:hAnsi="Consolas"/>
              </w:rPr>
            </w:pPr>
            <w:r w:rsidRPr="00A50314">
              <w:rPr>
                <w:rFonts w:ascii="Consolas" w:hAnsi="Consolas"/>
              </w:rPr>
              <w:t>BLYNK_WRITE(V6)</w:t>
            </w:r>
          </w:p>
          <w:p w14:paraId="1C6C1D13" w14:textId="77777777" w:rsidR="00A50314" w:rsidRPr="00A50314" w:rsidRDefault="00A50314" w:rsidP="00A50314">
            <w:pPr>
              <w:rPr>
                <w:rFonts w:ascii="Consolas" w:hAnsi="Consolas"/>
              </w:rPr>
            </w:pPr>
            <w:r w:rsidRPr="00A50314">
              <w:rPr>
                <w:rFonts w:ascii="Consolas" w:hAnsi="Consolas"/>
              </w:rPr>
              <w:t>{</w:t>
            </w:r>
          </w:p>
          <w:p w14:paraId="7AA42017" w14:textId="77777777" w:rsidR="00A50314" w:rsidRPr="00A50314" w:rsidRDefault="00A50314" w:rsidP="00A50314">
            <w:pPr>
              <w:rPr>
                <w:rFonts w:ascii="Consolas" w:hAnsi="Consolas"/>
              </w:rPr>
            </w:pPr>
            <w:r w:rsidRPr="00A50314">
              <w:rPr>
                <w:rFonts w:ascii="Consolas" w:hAnsi="Consolas"/>
              </w:rPr>
              <w:t xml:space="preserve">    VIRTUAL_PIN_6 = param.asInt();</w:t>
            </w:r>
          </w:p>
          <w:p w14:paraId="0570096C" w14:textId="77777777" w:rsidR="00A50314" w:rsidRPr="00A50314" w:rsidRDefault="00A50314" w:rsidP="00A50314">
            <w:pPr>
              <w:rPr>
                <w:rFonts w:ascii="Consolas" w:hAnsi="Consolas"/>
              </w:rPr>
            </w:pPr>
            <w:r w:rsidRPr="00A50314">
              <w:rPr>
                <w:rFonts w:ascii="Consolas" w:hAnsi="Consolas"/>
              </w:rPr>
              <w:t xml:space="preserve">    n6_isPushOnApp = true;</w:t>
            </w:r>
          </w:p>
          <w:p w14:paraId="3626197A" w14:textId="77777777" w:rsidR="00A50314" w:rsidRPr="00A50314" w:rsidRDefault="00A50314" w:rsidP="00A50314">
            <w:pPr>
              <w:rPr>
                <w:rFonts w:ascii="Consolas" w:hAnsi="Consolas"/>
              </w:rPr>
            </w:pPr>
            <w:r w:rsidRPr="00A50314">
              <w:rPr>
                <w:rFonts w:ascii="Consolas" w:hAnsi="Consolas"/>
              </w:rPr>
              <w:t>}</w:t>
            </w:r>
          </w:p>
          <w:p w14:paraId="6EAC1B5C" w14:textId="77777777" w:rsidR="00A50314" w:rsidRPr="00A50314" w:rsidRDefault="00A50314" w:rsidP="00A50314">
            <w:pPr>
              <w:rPr>
                <w:rFonts w:ascii="Consolas" w:hAnsi="Consolas"/>
              </w:rPr>
            </w:pPr>
            <w:r w:rsidRPr="00A50314">
              <w:rPr>
                <w:rFonts w:ascii="Consolas" w:hAnsi="Consolas"/>
              </w:rPr>
              <w:t>BLYNK_WRITE(V7)</w:t>
            </w:r>
          </w:p>
          <w:p w14:paraId="5BA2818B" w14:textId="77777777" w:rsidR="00A50314" w:rsidRPr="00A50314" w:rsidRDefault="00A50314" w:rsidP="00A50314">
            <w:pPr>
              <w:rPr>
                <w:rFonts w:ascii="Consolas" w:hAnsi="Consolas"/>
              </w:rPr>
            </w:pPr>
            <w:r w:rsidRPr="00A50314">
              <w:rPr>
                <w:rFonts w:ascii="Consolas" w:hAnsi="Consolas"/>
              </w:rPr>
              <w:t>{</w:t>
            </w:r>
          </w:p>
          <w:p w14:paraId="0450ABB5" w14:textId="77777777" w:rsidR="00A50314" w:rsidRPr="00A50314" w:rsidRDefault="00A50314" w:rsidP="00A50314">
            <w:pPr>
              <w:rPr>
                <w:rFonts w:ascii="Consolas" w:hAnsi="Consolas"/>
              </w:rPr>
            </w:pPr>
            <w:r w:rsidRPr="00A50314">
              <w:rPr>
                <w:rFonts w:ascii="Consolas" w:hAnsi="Consolas"/>
              </w:rPr>
              <w:t xml:space="preserve">    VIRTUAL_PIN_7 = param.asInt();</w:t>
            </w:r>
          </w:p>
          <w:p w14:paraId="25D7FC0C" w14:textId="77777777" w:rsidR="00A50314" w:rsidRPr="00A50314" w:rsidRDefault="00A50314" w:rsidP="00A50314">
            <w:pPr>
              <w:rPr>
                <w:rFonts w:ascii="Consolas" w:hAnsi="Consolas"/>
              </w:rPr>
            </w:pPr>
            <w:r w:rsidRPr="00A50314">
              <w:rPr>
                <w:rFonts w:ascii="Consolas" w:hAnsi="Consolas"/>
              </w:rPr>
              <w:t xml:space="preserve">    n7_isPushOnApp = true;</w:t>
            </w:r>
          </w:p>
          <w:p w14:paraId="69ED2229" w14:textId="77777777" w:rsidR="00A50314" w:rsidRPr="00A50314" w:rsidRDefault="00A50314" w:rsidP="00A50314">
            <w:pPr>
              <w:rPr>
                <w:rFonts w:ascii="Consolas" w:hAnsi="Consolas"/>
              </w:rPr>
            </w:pPr>
            <w:r w:rsidRPr="00A50314">
              <w:rPr>
                <w:rFonts w:ascii="Consolas" w:hAnsi="Consolas"/>
              </w:rPr>
              <w:t>}</w:t>
            </w:r>
          </w:p>
          <w:p w14:paraId="49447BE0" w14:textId="77777777" w:rsidR="00A50314" w:rsidRPr="00A50314" w:rsidRDefault="00A50314" w:rsidP="00A50314">
            <w:pPr>
              <w:rPr>
                <w:rFonts w:ascii="Consolas" w:hAnsi="Consolas"/>
              </w:rPr>
            </w:pPr>
            <w:r w:rsidRPr="00A50314">
              <w:rPr>
                <w:rFonts w:ascii="Consolas" w:hAnsi="Consolas"/>
              </w:rPr>
              <w:t>BLYNK_WRITE(V8)</w:t>
            </w:r>
          </w:p>
          <w:p w14:paraId="63511950" w14:textId="77777777" w:rsidR="00A50314" w:rsidRPr="00A50314" w:rsidRDefault="00A50314" w:rsidP="00A50314">
            <w:pPr>
              <w:rPr>
                <w:rFonts w:ascii="Consolas" w:hAnsi="Consolas"/>
              </w:rPr>
            </w:pPr>
            <w:r w:rsidRPr="00A50314">
              <w:rPr>
                <w:rFonts w:ascii="Consolas" w:hAnsi="Consolas"/>
              </w:rPr>
              <w:t>{</w:t>
            </w:r>
          </w:p>
          <w:p w14:paraId="39450334" w14:textId="77777777" w:rsidR="00A50314" w:rsidRPr="00A50314" w:rsidRDefault="00A50314" w:rsidP="00A50314">
            <w:pPr>
              <w:rPr>
                <w:rFonts w:ascii="Consolas" w:hAnsi="Consolas"/>
              </w:rPr>
            </w:pPr>
            <w:r w:rsidRPr="00A50314">
              <w:rPr>
                <w:rFonts w:ascii="Consolas" w:hAnsi="Consolas"/>
              </w:rPr>
              <w:t xml:space="preserve">    VIRTUAL_PIN_8 = param.asInt();</w:t>
            </w:r>
          </w:p>
          <w:p w14:paraId="2798C65F" w14:textId="77777777" w:rsidR="00A50314" w:rsidRPr="00A50314" w:rsidRDefault="00A50314" w:rsidP="00A50314">
            <w:pPr>
              <w:rPr>
                <w:rFonts w:ascii="Consolas" w:hAnsi="Consolas"/>
              </w:rPr>
            </w:pPr>
            <w:r w:rsidRPr="00A50314">
              <w:rPr>
                <w:rFonts w:ascii="Consolas" w:hAnsi="Consolas"/>
              </w:rPr>
              <w:t xml:space="preserve">    n8_isPushOnApp = true;</w:t>
            </w:r>
          </w:p>
          <w:p w14:paraId="2AFEF43E" w14:textId="77777777" w:rsidR="00A50314" w:rsidRPr="00A50314" w:rsidRDefault="00A50314" w:rsidP="00A50314">
            <w:pPr>
              <w:rPr>
                <w:rFonts w:ascii="Consolas" w:hAnsi="Consolas"/>
              </w:rPr>
            </w:pPr>
            <w:r w:rsidRPr="00A50314">
              <w:rPr>
                <w:rFonts w:ascii="Consolas" w:hAnsi="Consolas"/>
              </w:rPr>
              <w:t>}</w:t>
            </w:r>
          </w:p>
          <w:p w14:paraId="11ECBE2D" w14:textId="77777777" w:rsidR="00A50314" w:rsidRPr="00A50314" w:rsidRDefault="00A50314" w:rsidP="00A50314">
            <w:pPr>
              <w:rPr>
                <w:rFonts w:ascii="Consolas" w:hAnsi="Consolas"/>
              </w:rPr>
            </w:pPr>
            <w:r w:rsidRPr="00A50314">
              <w:rPr>
                <w:rFonts w:ascii="Consolas" w:hAnsi="Consolas"/>
              </w:rPr>
              <w:t>BLYNK_WRITE(V10)</w:t>
            </w:r>
          </w:p>
          <w:p w14:paraId="42487B0C" w14:textId="77777777" w:rsidR="00A50314" w:rsidRPr="00A50314" w:rsidRDefault="00A50314" w:rsidP="00A50314">
            <w:pPr>
              <w:rPr>
                <w:rFonts w:ascii="Consolas" w:hAnsi="Consolas"/>
              </w:rPr>
            </w:pPr>
            <w:r w:rsidRPr="00A50314">
              <w:rPr>
                <w:rFonts w:ascii="Consolas" w:hAnsi="Consolas"/>
              </w:rPr>
              <w:t>{</w:t>
            </w:r>
          </w:p>
          <w:p w14:paraId="71A545C3" w14:textId="77777777" w:rsidR="00A50314" w:rsidRPr="00A50314" w:rsidRDefault="00A50314" w:rsidP="00A50314">
            <w:pPr>
              <w:rPr>
                <w:rFonts w:ascii="Consolas" w:hAnsi="Consolas"/>
              </w:rPr>
            </w:pPr>
            <w:r w:rsidRPr="00A50314">
              <w:rPr>
                <w:rFonts w:ascii="Consolas" w:hAnsi="Consolas"/>
              </w:rPr>
              <w:t xml:space="preserve">    VIRTUAL_PIN_10 = param.asInt();</w:t>
            </w:r>
          </w:p>
          <w:p w14:paraId="6C7231D7" w14:textId="77777777" w:rsidR="00A50314" w:rsidRPr="00A50314" w:rsidRDefault="00A50314" w:rsidP="00A50314">
            <w:pPr>
              <w:rPr>
                <w:rFonts w:ascii="Consolas" w:hAnsi="Consolas"/>
              </w:rPr>
            </w:pPr>
            <w:r w:rsidRPr="00A50314">
              <w:rPr>
                <w:rFonts w:ascii="Consolas" w:hAnsi="Consolas"/>
              </w:rPr>
              <w:t xml:space="preserve">    n10_isPushOnApp = true;</w:t>
            </w:r>
          </w:p>
          <w:p w14:paraId="73EEE370" w14:textId="77777777" w:rsidR="00A50314" w:rsidRPr="00A50314" w:rsidRDefault="00A50314" w:rsidP="00A50314">
            <w:pPr>
              <w:rPr>
                <w:rFonts w:ascii="Consolas" w:hAnsi="Consolas"/>
              </w:rPr>
            </w:pPr>
            <w:r w:rsidRPr="00A50314">
              <w:rPr>
                <w:rFonts w:ascii="Consolas" w:hAnsi="Consolas"/>
              </w:rPr>
              <w:t>}</w:t>
            </w:r>
          </w:p>
          <w:p w14:paraId="2E9833E7" w14:textId="77777777" w:rsidR="00A50314" w:rsidRPr="00A50314" w:rsidRDefault="00A50314" w:rsidP="00A50314">
            <w:pPr>
              <w:rPr>
                <w:rFonts w:ascii="Consolas" w:hAnsi="Consolas"/>
              </w:rPr>
            </w:pPr>
            <w:r w:rsidRPr="00A50314">
              <w:rPr>
                <w:rFonts w:ascii="Consolas" w:hAnsi="Consolas"/>
              </w:rPr>
              <w:t>DHT dht(DHTPIN, DHTTYPE);</w:t>
            </w:r>
          </w:p>
          <w:p w14:paraId="200BF445" w14:textId="77777777" w:rsidR="00A50314" w:rsidRPr="00A50314" w:rsidRDefault="00A50314" w:rsidP="00A50314">
            <w:pPr>
              <w:rPr>
                <w:rFonts w:ascii="Consolas" w:hAnsi="Consolas"/>
              </w:rPr>
            </w:pPr>
            <w:r w:rsidRPr="00A50314">
              <w:rPr>
                <w:rFonts w:ascii="Consolas" w:hAnsi="Consolas"/>
              </w:rPr>
              <w:t>SimpleTimer timer;</w:t>
            </w:r>
          </w:p>
          <w:p w14:paraId="05A6BC42" w14:textId="77777777" w:rsidR="00A50314" w:rsidRPr="00A50314" w:rsidRDefault="00A50314" w:rsidP="00A50314">
            <w:pPr>
              <w:rPr>
                <w:rFonts w:ascii="Consolas" w:hAnsi="Consolas"/>
              </w:rPr>
            </w:pPr>
            <w:r w:rsidRPr="00A50314">
              <w:rPr>
                <w:rFonts w:ascii="Consolas" w:hAnsi="Consolas"/>
              </w:rPr>
              <w:t>void setup()</w:t>
            </w:r>
          </w:p>
          <w:p w14:paraId="6890E480" w14:textId="77777777" w:rsidR="00A50314" w:rsidRPr="00A50314" w:rsidRDefault="00A50314" w:rsidP="00A50314">
            <w:pPr>
              <w:rPr>
                <w:rFonts w:ascii="Consolas" w:hAnsi="Consolas"/>
              </w:rPr>
            </w:pPr>
            <w:r w:rsidRPr="00A50314">
              <w:rPr>
                <w:rFonts w:ascii="Consolas" w:hAnsi="Consolas"/>
              </w:rPr>
              <w:t>{</w:t>
            </w:r>
          </w:p>
          <w:p w14:paraId="199AE901" w14:textId="77777777" w:rsidR="00A50314" w:rsidRPr="00A50314" w:rsidRDefault="00A50314" w:rsidP="00A50314">
            <w:pPr>
              <w:rPr>
                <w:rFonts w:ascii="Consolas" w:hAnsi="Consolas"/>
              </w:rPr>
            </w:pPr>
            <w:r w:rsidRPr="00A50314">
              <w:rPr>
                <w:rFonts w:ascii="Consolas" w:hAnsi="Consolas"/>
              </w:rPr>
              <w:lastRenderedPageBreak/>
              <w:t xml:space="preserve">    // Debug console</w:t>
            </w:r>
          </w:p>
          <w:p w14:paraId="66E9916B" w14:textId="77777777" w:rsidR="00A50314" w:rsidRPr="00A50314" w:rsidRDefault="00A50314" w:rsidP="00A50314">
            <w:pPr>
              <w:rPr>
                <w:rFonts w:ascii="Consolas" w:hAnsi="Consolas"/>
              </w:rPr>
            </w:pPr>
            <w:r w:rsidRPr="00A50314">
              <w:rPr>
                <w:rFonts w:ascii="Consolas" w:hAnsi="Consolas"/>
              </w:rPr>
              <w:t xml:space="preserve">    Serial.begin(115200);</w:t>
            </w:r>
          </w:p>
          <w:p w14:paraId="297CAFB5" w14:textId="77777777" w:rsidR="00A50314" w:rsidRPr="00A50314" w:rsidRDefault="00A50314" w:rsidP="00A50314">
            <w:pPr>
              <w:rPr>
                <w:rFonts w:ascii="Consolas" w:hAnsi="Consolas"/>
              </w:rPr>
            </w:pPr>
            <w:r w:rsidRPr="00A50314">
              <w:rPr>
                <w:rFonts w:ascii="Consolas" w:hAnsi="Consolas"/>
              </w:rPr>
              <w:t xml:space="preserve">    pinMode(LAMP1_PIN, OUTPUT);</w:t>
            </w:r>
          </w:p>
          <w:p w14:paraId="2F6D7391" w14:textId="77777777" w:rsidR="00A50314" w:rsidRPr="00A50314" w:rsidRDefault="00A50314" w:rsidP="00A50314">
            <w:pPr>
              <w:rPr>
                <w:rFonts w:ascii="Consolas" w:hAnsi="Consolas"/>
              </w:rPr>
            </w:pPr>
            <w:r w:rsidRPr="00A50314">
              <w:rPr>
                <w:rFonts w:ascii="Consolas" w:hAnsi="Consolas"/>
              </w:rPr>
              <w:t xml:space="preserve">    pinMode(LAMP2_PIN, OUTPUT);</w:t>
            </w:r>
          </w:p>
          <w:p w14:paraId="14F76017" w14:textId="77777777" w:rsidR="00A50314" w:rsidRPr="00A50314" w:rsidRDefault="00A50314" w:rsidP="00A50314">
            <w:pPr>
              <w:rPr>
                <w:rFonts w:ascii="Consolas" w:hAnsi="Consolas"/>
              </w:rPr>
            </w:pPr>
            <w:r w:rsidRPr="00A50314">
              <w:rPr>
                <w:rFonts w:ascii="Consolas" w:hAnsi="Consolas"/>
              </w:rPr>
              <w:t xml:space="preserve">    pinMode(LAMP3_PIN, OUTPUT);</w:t>
            </w:r>
          </w:p>
          <w:p w14:paraId="712E00BC" w14:textId="77777777" w:rsidR="00A50314" w:rsidRPr="00A50314" w:rsidRDefault="00A50314" w:rsidP="00A50314">
            <w:pPr>
              <w:rPr>
                <w:rFonts w:ascii="Consolas" w:hAnsi="Consolas"/>
              </w:rPr>
            </w:pPr>
            <w:r w:rsidRPr="00A50314">
              <w:rPr>
                <w:rFonts w:ascii="Consolas" w:hAnsi="Consolas"/>
              </w:rPr>
              <w:t xml:space="preserve">    pinMode(LAMP4_PIN, OUTPUT);</w:t>
            </w:r>
          </w:p>
          <w:p w14:paraId="0CDF16D9" w14:textId="77777777" w:rsidR="00A50314" w:rsidRPr="00A50314" w:rsidRDefault="00A50314" w:rsidP="00A50314">
            <w:pPr>
              <w:rPr>
                <w:rFonts w:ascii="Consolas" w:hAnsi="Consolas"/>
              </w:rPr>
            </w:pPr>
            <w:r w:rsidRPr="00A50314">
              <w:rPr>
                <w:rFonts w:ascii="Consolas" w:hAnsi="Consolas"/>
              </w:rPr>
              <w:t xml:space="preserve">    pinMode(FAN_PIN, OUTPUT);</w:t>
            </w:r>
          </w:p>
          <w:p w14:paraId="657C41B2" w14:textId="77777777" w:rsidR="00A50314" w:rsidRPr="00A50314" w:rsidRDefault="00A50314" w:rsidP="00A50314">
            <w:pPr>
              <w:rPr>
                <w:rFonts w:ascii="Consolas" w:hAnsi="Consolas"/>
              </w:rPr>
            </w:pPr>
            <w:r w:rsidRPr="00A50314">
              <w:rPr>
                <w:rFonts w:ascii="Consolas" w:hAnsi="Consolas"/>
              </w:rPr>
              <w:t xml:space="preserve">    pinMode(HEATER_PIN, OUTPUT);</w:t>
            </w:r>
          </w:p>
          <w:p w14:paraId="6AF132B6" w14:textId="77777777" w:rsidR="00A50314" w:rsidRPr="00A50314" w:rsidRDefault="00A50314" w:rsidP="00A50314">
            <w:pPr>
              <w:rPr>
                <w:rFonts w:ascii="Consolas" w:hAnsi="Consolas"/>
              </w:rPr>
            </w:pPr>
            <w:r w:rsidRPr="00A50314">
              <w:rPr>
                <w:rFonts w:ascii="Consolas" w:hAnsi="Consolas"/>
              </w:rPr>
              <w:t xml:space="preserve">    digitalWrite(LAMP1_PIN,1);</w:t>
            </w:r>
          </w:p>
          <w:p w14:paraId="42336348" w14:textId="77777777" w:rsidR="00A50314" w:rsidRPr="00A50314" w:rsidRDefault="00A50314" w:rsidP="00A50314">
            <w:pPr>
              <w:rPr>
                <w:rFonts w:ascii="Consolas" w:hAnsi="Consolas"/>
              </w:rPr>
            </w:pPr>
            <w:r w:rsidRPr="00A50314">
              <w:rPr>
                <w:rFonts w:ascii="Consolas" w:hAnsi="Consolas"/>
              </w:rPr>
              <w:t xml:space="preserve">    digitalWrite(LAMP2_PIN,1);</w:t>
            </w:r>
          </w:p>
          <w:p w14:paraId="4874A20A" w14:textId="77777777" w:rsidR="00A50314" w:rsidRPr="00A50314" w:rsidRDefault="00A50314" w:rsidP="00A50314">
            <w:pPr>
              <w:rPr>
                <w:rFonts w:ascii="Consolas" w:hAnsi="Consolas"/>
              </w:rPr>
            </w:pPr>
            <w:r w:rsidRPr="00A50314">
              <w:rPr>
                <w:rFonts w:ascii="Consolas" w:hAnsi="Consolas"/>
              </w:rPr>
              <w:t xml:space="preserve">    digitalWrite(LAMP3_PIN,1);</w:t>
            </w:r>
          </w:p>
          <w:p w14:paraId="3D792E27" w14:textId="77777777" w:rsidR="00A50314" w:rsidRPr="00A50314" w:rsidRDefault="00A50314" w:rsidP="00A50314">
            <w:pPr>
              <w:rPr>
                <w:rFonts w:ascii="Consolas" w:hAnsi="Consolas"/>
              </w:rPr>
            </w:pPr>
            <w:r w:rsidRPr="00A50314">
              <w:rPr>
                <w:rFonts w:ascii="Consolas" w:hAnsi="Consolas"/>
              </w:rPr>
              <w:t xml:space="preserve">    digitalWrite(LAMP4_PIN,1);</w:t>
            </w:r>
          </w:p>
          <w:p w14:paraId="6CEC63CF" w14:textId="77777777" w:rsidR="00A50314" w:rsidRPr="00A50314" w:rsidRDefault="00A50314" w:rsidP="00A50314">
            <w:pPr>
              <w:rPr>
                <w:rFonts w:ascii="Consolas" w:hAnsi="Consolas"/>
              </w:rPr>
            </w:pPr>
            <w:r w:rsidRPr="00A50314">
              <w:rPr>
                <w:rFonts w:ascii="Consolas" w:hAnsi="Consolas"/>
              </w:rPr>
              <w:t xml:space="preserve">    digitalWrite(FAN_PIN,1);</w:t>
            </w:r>
          </w:p>
          <w:p w14:paraId="43BDEDA4" w14:textId="77777777" w:rsidR="00A50314" w:rsidRPr="00A50314" w:rsidRDefault="00A50314" w:rsidP="00A50314">
            <w:pPr>
              <w:rPr>
                <w:rFonts w:ascii="Consolas" w:hAnsi="Consolas"/>
              </w:rPr>
            </w:pPr>
            <w:r w:rsidRPr="00A50314">
              <w:rPr>
                <w:rFonts w:ascii="Consolas" w:hAnsi="Consolas"/>
              </w:rPr>
              <w:t xml:space="preserve">    digitalWrite(HEATER_PIN,1);</w:t>
            </w:r>
          </w:p>
          <w:p w14:paraId="685286B7" w14:textId="77777777" w:rsidR="00A50314" w:rsidRPr="00A50314" w:rsidRDefault="00A50314" w:rsidP="00A50314">
            <w:pPr>
              <w:rPr>
                <w:rFonts w:ascii="Consolas" w:hAnsi="Consolas"/>
              </w:rPr>
            </w:pPr>
            <w:r w:rsidRPr="00A50314">
              <w:rPr>
                <w:rFonts w:ascii="Consolas" w:hAnsi="Consolas"/>
              </w:rPr>
              <w:t xml:space="preserve">    dht.begin();    // Bắt đầu đọc dữ liệu</w:t>
            </w:r>
          </w:p>
          <w:p w14:paraId="41070807" w14:textId="77777777" w:rsidR="00A50314" w:rsidRPr="00A50314" w:rsidRDefault="00A50314" w:rsidP="00A50314">
            <w:pPr>
              <w:rPr>
                <w:rFonts w:ascii="Consolas" w:hAnsi="Consolas"/>
              </w:rPr>
            </w:pPr>
            <w:r w:rsidRPr="00A50314">
              <w:rPr>
                <w:rFonts w:ascii="Consolas" w:hAnsi="Consolas"/>
              </w:rPr>
              <w:t xml:space="preserve">    Blynk.begin(auth, ssid, pass);</w:t>
            </w:r>
          </w:p>
          <w:p w14:paraId="45CBBD73" w14:textId="77777777" w:rsidR="00A50314" w:rsidRPr="00A50314" w:rsidRDefault="00A50314" w:rsidP="00A50314">
            <w:pPr>
              <w:rPr>
                <w:rFonts w:ascii="Consolas" w:hAnsi="Consolas"/>
              </w:rPr>
            </w:pPr>
            <w:r w:rsidRPr="00A50314">
              <w:rPr>
                <w:rFonts w:ascii="Consolas" w:hAnsi="Consolas"/>
              </w:rPr>
              <w:t xml:space="preserve">    timer.setInterval(30000L, getDhtData);</w:t>
            </w:r>
          </w:p>
          <w:p w14:paraId="342FB481" w14:textId="77777777" w:rsidR="00A50314" w:rsidRPr="00A50314" w:rsidRDefault="00A50314" w:rsidP="00A50314">
            <w:pPr>
              <w:rPr>
                <w:rFonts w:ascii="Consolas" w:hAnsi="Consolas"/>
              </w:rPr>
            </w:pPr>
            <w:r w:rsidRPr="00A50314">
              <w:rPr>
                <w:rFonts w:ascii="Consolas" w:hAnsi="Consolas"/>
              </w:rPr>
              <w:t xml:space="preserve">    timer.setInterval(30000L, sendDhtData);</w:t>
            </w:r>
          </w:p>
          <w:p w14:paraId="252C7688" w14:textId="77777777" w:rsidR="00A50314" w:rsidRPr="00A50314" w:rsidRDefault="00A50314" w:rsidP="00A50314">
            <w:pPr>
              <w:rPr>
                <w:rFonts w:ascii="Consolas" w:hAnsi="Consolas"/>
              </w:rPr>
            </w:pPr>
            <w:r w:rsidRPr="00A50314">
              <w:rPr>
                <w:rFonts w:ascii="Consolas" w:hAnsi="Consolas"/>
              </w:rPr>
              <w:t xml:space="preserve">    timer.setInterval(100L, ctrlDevices);</w:t>
            </w:r>
          </w:p>
          <w:p w14:paraId="35CC05B1" w14:textId="77777777" w:rsidR="00A50314" w:rsidRPr="00A50314" w:rsidRDefault="00A50314" w:rsidP="00A50314">
            <w:pPr>
              <w:rPr>
                <w:rFonts w:ascii="Consolas" w:hAnsi="Consolas"/>
              </w:rPr>
            </w:pPr>
            <w:r w:rsidRPr="00A50314">
              <w:rPr>
                <w:rFonts w:ascii="Consolas" w:hAnsi="Consolas"/>
              </w:rPr>
              <w:t xml:space="preserve">    timer.setInterval(100L, ctrlAllLamp);</w:t>
            </w:r>
          </w:p>
          <w:p w14:paraId="6F03194F" w14:textId="77777777" w:rsidR="00A50314" w:rsidRPr="00A50314" w:rsidRDefault="00A50314" w:rsidP="00A50314">
            <w:pPr>
              <w:rPr>
                <w:rFonts w:ascii="Consolas" w:hAnsi="Consolas"/>
              </w:rPr>
            </w:pPr>
            <w:r w:rsidRPr="00A50314">
              <w:rPr>
                <w:rFonts w:ascii="Consolas" w:hAnsi="Consolas"/>
              </w:rPr>
              <w:t xml:space="preserve">    timer.setInterval(5000L, autoCtrl);</w:t>
            </w:r>
          </w:p>
          <w:p w14:paraId="64EEECE0" w14:textId="77777777" w:rsidR="00A50314" w:rsidRPr="00A50314" w:rsidRDefault="00A50314" w:rsidP="00A50314">
            <w:pPr>
              <w:rPr>
                <w:rFonts w:ascii="Consolas" w:hAnsi="Consolas"/>
              </w:rPr>
            </w:pPr>
            <w:r w:rsidRPr="00A50314">
              <w:rPr>
                <w:rFonts w:ascii="Consolas" w:hAnsi="Consolas"/>
              </w:rPr>
              <w:t>}</w:t>
            </w:r>
          </w:p>
          <w:p w14:paraId="3D022CE9" w14:textId="77777777" w:rsidR="00A50314" w:rsidRPr="00A50314" w:rsidRDefault="00A50314" w:rsidP="00A50314">
            <w:pPr>
              <w:rPr>
                <w:rFonts w:ascii="Consolas" w:hAnsi="Consolas"/>
              </w:rPr>
            </w:pPr>
            <w:r w:rsidRPr="00A50314">
              <w:rPr>
                <w:rFonts w:ascii="Consolas" w:hAnsi="Consolas"/>
              </w:rPr>
              <w:t>void loop()</w:t>
            </w:r>
          </w:p>
          <w:p w14:paraId="1781B0D4" w14:textId="77777777" w:rsidR="00A50314" w:rsidRPr="00A50314" w:rsidRDefault="00A50314" w:rsidP="00A50314">
            <w:pPr>
              <w:rPr>
                <w:rFonts w:ascii="Consolas" w:hAnsi="Consolas"/>
              </w:rPr>
            </w:pPr>
            <w:r w:rsidRPr="00A50314">
              <w:rPr>
                <w:rFonts w:ascii="Consolas" w:hAnsi="Consolas"/>
              </w:rPr>
              <w:t>{</w:t>
            </w:r>
          </w:p>
          <w:p w14:paraId="656961BF" w14:textId="77777777" w:rsidR="00A50314" w:rsidRPr="00A50314" w:rsidRDefault="00A50314" w:rsidP="00A50314">
            <w:pPr>
              <w:rPr>
                <w:rFonts w:ascii="Consolas" w:hAnsi="Consolas"/>
              </w:rPr>
            </w:pPr>
            <w:r w:rsidRPr="00A50314">
              <w:rPr>
                <w:rFonts w:ascii="Consolas" w:hAnsi="Consolas"/>
              </w:rPr>
              <w:t xml:space="preserve">    Blynk.run();</w:t>
            </w:r>
          </w:p>
          <w:p w14:paraId="16D7C716" w14:textId="77777777" w:rsidR="00A50314" w:rsidRPr="00A50314" w:rsidRDefault="00A50314" w:rsidP="00A50314">
            <w:pPr>
              <w:rPr>
                <w:rFonts w:ascii="Consolas" w:hAnsi="Consolas"/>
              </w:rPr>
            </w:pPr>
            <w:r w:rsidRPr="00A50314">
              <w:rPr>
                <w:rFonts w:ascii="Consolas" w:hAnsi="Consolas"/>
              </w:rPr>
              <w:t xml:space="preserve">    timer.run();         </w:t>
            </w:r>
          </w:p>
          <w:p w14:paraId="6EFD63A4" w14:textId="77777777" w:rsidR="00A50314" w:rsidRPr="00A50314" w:rsidRDefault="00A50314" w:rsidP="00A50314">
            <w:pPr>
              <w:rPr>
                <w:rFonts w:ascii="Consolas" w:hAnsi="Consolas"/>
              </w:rPr>
            </w:pPr>
            <w:r w:rsidRPr="00A50314">
              <w:rPr>
                <w:rFonts w:ascii="Consolas" w:hAnsi="Consolas"/>
              </w:rPr>
              <w:t>}</w:t>
            </w:r>
          </w:p>
          <w:p w14:paraId="09E483D1" w14:textId="77777777" w:rsidR="00A50314" w:rsidRPr="00A50314" w:rsidRDefault="00A50314" w:rsidP="00A50314">
            <w:pPr>
              <w:rPr>
                <w:rFonts w:ascii="Consolas" w:hAnsi="Consolas"/>
              </w:rPr>
            </w:pPr>
            <w:r w:rsidRPr="00A50314">
              <w:rPr>
                <w:rFonts w:ascii="Consolas" w:hAnsi="Consolas"/>
              </w:rPr>
              <w:t>void getDhtData(void)</w:t>
            </w:r>
          </w:p>
          <w:p w14:paraId="1EA19882" w14:textId="77777777" w:rsidR="00A50314" w:rsidRPr="00A50314" w:rsidRDefault="00A50314" w:rsidP="00A50314">
            <w:pPr>
              <w:rPr>
                <w:rFonts w:ascii="Consolas" w:hAnsi="Consolas"/>
              </w:rPr>
            </w:pPr>
            <w:r w:rsidRPr="00A50314">
              <w:rPr>
                <w:rFonts w:ascii="Consolas" w:hAnsi="Consolas"/>
              </w:rPr>
              <w:t>{</w:t>
            </w:r>
          </w:p>
          <w:p w14:paraId="386473D1" w14:textId="77777777" w:rsidR="00A50314" w:rsidRPr="00A50314" w:rsidRDefault="00A50314" w:rsidP="00A50314">
            <w:pPr>
              <w:rPr>
                <w:rFonts w:ascii="Consolas" w:hAnsi="Consolas"/>
              </w:rPr>
            </w:pPr>
            <w:r w:rsidRPr="00A50314">
              <w:rPr>
                <w:rFonts w:ascii="Consolas" w:hAnsi="Consolas"/>
              </w:rPr>
              <w:lastRenderedPageBreak/>
              <w:t xml:space="preserve">    tempDht = dht.readTemperature();</w:t>
            </w:r>
          </w:p>
          <w:p w14:paraId="00BBE26F" w14:textId="77777777" w:rsidR="00A50314" w:rsidRPr="00A50314" w:rsidRDefault="00A50314" w:rsidP="00A50314">
            <w:pPr>
              <w:rPr>
                <w:rFonts w:ascii="Consolas" w:hAnsi="Consolas"/>
              </w:rPr>
            </w:pPr>
            <w:r w:rsidRPr="00A50314">
              <w:rPr>
                <w:rFonts w:ascii="Consolas" w:hAnsi="Consolas"/>
              </w:rPr>
              <w:t xml:space="preserve">    humDht = dht.readHumidity();</w:t>
            </w:r>
          </w:p>
          <w:p w14:paraId="42EA7711" w14:textId="77777777" w:rsidR="00A50314" w:rsidRPr="00A50314" w:rsidRDefault="00A50314" w:rsidP="00A50314">
            <w:pPr>
              <w:rPr>
                <w:rFonts w:ascii="Consolas" w:hAnsi="Consolas"/>
              </w:rPr>
            </w:pPr>
            <w:r w:rsidRPr="00A50314">
              <w:rPr>
                <w:rFonts w:ascii="Consolas" w:hAnsi="Consolas"/>
              </w:rPr>
              <w:t>}</w:t>
            </w:r>
          </w:p>
          <w:p w14:paraId="37E6B09A" w14:textId="77777777" w:rsidR="00A50314" w:rsidRPr="00A50314" w:rsidRDefault="00A50314" w:rsidP="00A50314">
            <w:pPr>
              <w:rPr>
                <w:rFonts w:ascii="Consolas" w:hAnsi="Consolas"/>
              </w:rPr>
            </w:pPr>
            <w:r w:rsidRPr="00A50314">
              <w:rPr>
                <w:rFonts w:ascii="Consolas" w:hAnsi="Consolas"/>
              </w:rPr>
              <w:t>void sendDhtData(void)</w:t>
            </w:r>
          </w:p>
          <w:p w14:paraId="2811D8B1" w14:textId="77777777" w:rsidR="00A50314" w:rsidRPr="00A50314" w:rsidRDefault="00A50314" w:rsidP="00A50314">
            <w:pPr>
              <w:rPr>
                <w:rFonts w:ascii="Consolas" w:hAnsi="Consolas"/>
              </w:rPr>
            </w:pPr>
            <w:r w:rsidRPr="00A50314">
              <w:rPr>
                <w:rFonts w:ascii="Consolas" w:hAnsi="Consolas"/>
              </w:rPr>
              <w:t>{</w:t>
            </w:r>
          </w:p>
          <w:p w14:paraId="4FB2C27C" w14:textId="77777777" w:rsidR="00A50314" w:rsidRPr="00A50314" w:rsidRDefault="00A50314" w:rsidP="00A50314">
            <w:pPr>
              <w:rPr>
                <w:rFonts w:ascii="Consolas" w:hAnsi="Consolas"/>
              </w:rPr>
            </w:pPr>
            <w:r w:rsidRPr="00A50314">
              <w:rPr>
                <w:rFonts w:ascii="Consolas" w:hAnsi="Consolas"/>
              </w:rPr>
              <w:t xml:space="preserve">    Blynk.virtualWrite(V11, tempDht); //Nhiệt độ với pin V10</w:t>
            </w:r>
          </w:p>
          <w:p w14:paraId="17DBF421" w14:textId="77777777" w:rsidR="00A50314" w:rsidRPr="00A50314" w:rsidRDefault="00A50314" w:rsidP="00A50314">
            <w:pPr>
              <w:rPr>
                <w:rFonts w:ascii="Consolas" w:hAnsi="Consolas"/>
              </w:rPr>
            </w:pPr>
            <w:r w:rsidRPr="00A50314">
              <w:rPr>
                <w:rFonts w:ascii="Consolas" w:hAnsi="Consolas"/>
              </w:rPr>
              <w:t xml:space="preserve">    Blynk.virtualWrite(V12, humDht); // Độ ẩm với pin V11</w:t>
            </w:r>
          </w:p>
          <w:p w14:paraId="6C314ABC" w14:textId="77777777" w:rsidR="00A50314" w:rsidRPr="00A50314" w:rsidRDefault="00A50314" w:rsidP="00A50314">
            <w:pPr>
              <w:rPr>
                <w:rFonts w:ascii="Consolas" w:hAnsi="Consolas"/>
              </w:rPr>
            </w:pPr>
            <w:r w:rsidRPr="00A50314">
              <w:rPr>
                <w:rFonts w:ascii="Consolas" w:hAnsi="Consolas"/>
              </w:rPr>
              <w:t>}</w:t>
            </w:r>
          </w:p>
          <w:p w14:paraId="3A0D09B4" w14:textId="77777777" w:rsidR="00A50314" w:rsidRPr="00A50314" w:rsidRDefault="00A50314" w:rsidP="00A50314">
            <w:pPr>
              <w:rPr>
                <w:rFonts w:ascii="Consolas" w:hAnsi="Consolas"/>
              </w:rPr>
            </w:pPr>
            <w:r w:rsidRPr="00A50314">
              <w:rPr>
                <w:rFonts w:ascii="Consolas" w:hAnsi="Consolas"/>
              </w:rPr>
              <w:t>void ctrlDevices(void)</w:t>
            </w:r>
          </w:p>
          <w:p w14:paraId="213A1E87" w14:textId="77777777" w:rsidR="00A50314" w:rsidRPr="00A50314" w:rsidRDefault="00A50314" w:rsidP="00A50314">
            <w:pPr>
              <w:rPr>
                <w:rFonts w:ascii="Consolas" w:hAnsi="Consolas"/>
              </w:rPr>
            </w:pPr>
            <w:r w:rsidRPr="00A50314">
              <w:rPr>
                <w:rFonts w:ascii="Consolas" w:hAnsi="Consolas"/>
              </w:rPr>
              <w:t>{</w:t>
            </w:r>
          </w:p>
          <w:p w14:paraId="4DB1D63E" w14:textId="77777777" w:rsidR="00A50314" w:rsidRPr="00A50314" w:rsidRDefault="00A50314" w:rsidP="00A50314">
            <w:pPr>
              <w:rPr>
                <w:rFonts w:ascii="Consolas" w:hAnsi="Consolas"/>
              </w:rPr>
            </w:pPr>
            <w:r w:rsidRPr="00A50314">
              <w:rPr>
                <w:rFonts w:ascii="Consolas" w:hAnsi="Consolas"/>
              </w:rPr>
              <w:t xml:space="preserve">    if(n1_isPushOnApp) // neu Nut nhan 1 tren App duoc nhan</w:t>
            </w:r>
          </w:p>
          <w:p w14:paraId="3A74E104" w14:textId="77777777" w:rsidR="00A50314" w:rsidRPr="00A50314" w:rsidRDefault="00A50314" w:rsidP="00A50314">
            <w:pPr>
              <w:rPr>
                <w:rFonts w:ascii="Consolas" w:hAnsi="Consolas"/>
              </w:rPr>
            </w:pPr>
            <w:r w:rsidRPr="00A50314">
              <w:rPr>
                <w:rFonts w:ascii="Consolas" w:hAnsi="Consolas"/>
              </w:rPr>
              <w:t xml:space="preserve">    {</w:t>
            </w:r>
          </w:p>
          <w:p w14:paraId="30E91DC9" w14:textId="77777777" w:rsidR="00A50314" w:rsidRPr="00A50314" w:rsidRDefault="00A50314" w:rsidP="00A50314">
            <w:pPr>
              <w:rPr>
                <w:rFonts w:ascii="Consolas" w:hAnsi="Consolas"/>
              </w:rPr>
            </w:pPr>
            <w:r w:rsidRPr="00A50314">
              <w:rPr>
                <w:rFonts w:ascii="Consolas" w:hAnsi="Consolas"/>
              </w:rPr>
              <w:t xml:space="preserve">        digitalWrite(LAMP1_PIN, !(VIRTUAL_PIN_1)); //ghi trang thai V1 len LED</w:t>
            </w:r>
          </w:p>
          <w:p w14:paraId="7A287EDC" w14:textId="77777777" w:rsidR="00A50314" w:rsidRPr="00A50314" w:rsidRDefault="00A50314" w:rsidP="00A50314">
            <w:pPr>
              <w:rPr>
                <w:rFonts w:ascii="Consolas" w:hAnsi="Consolas"/>
              </w:rPr>
            </w:pPr>
            <w:r w:rsidRPr="00A50314">
              <w:rPr>
                <w:rFonts w:ascii="Consolas" w:hAnsi="Consolas"/>
              </w:rPr>
              <w:t xml:space="preserve">        n1_isPushOnApp = false;                  // xoa bien cap nhat</w:t>
            </w:r>
          </w:p>
          <w:p w14:paraId="7E97ABC3" w14:textId="77777777" w:rsidR="00A50314" w:rsidRPr="00A50314" w:rsidRDefault="00A50314" w:rsidP="00A50314">
            <w:pPr>
              <w:rPr>
                <w:rFonts w:ascii="Consolas" w:hAnsi="Consolas"/>
              </w:rPr>
            </w:pPr>
            <w:r w:rsidRPr="00A50314">
              <w:rPr>
                <w:rFonts w:ascii="Consolas" w:hAnsi="Consolas"/>
              </w:rPr>
              <w:t xml:space="preserve">    }     </w:t>
            </w:r>
          </w:p>
          <w:p w14:paraId="1BA56322" w14:textId="77777777" w:rsidR="00A50314" w:rsidRPr="00A50314" w:rsidRDefault="00A50314" w:rsidP="00A50314">
            <w:pPr>
              <w:rPr>
                <w:rFonts w:ascii="Consolas" w:hAnsi="Consolas"/>
              </w:rPr>
            </w:pPr>
            <w:r w:rsidRPr="00A50314">
              <w:rPr>
                <w:rFonts w:ascii="Consolas" w:hAnsi="Consolas"/>
              </w:rPr>
              <w:t xml:space="preserve">    if(n2_isPushOnApp)</w:t>
            </w:r>
          </w:p>
          <w:p w14:paraId="32D8DC9B" w14:textId="77777777" w:rsidR="00A50314" w:rsidRPr="00A50314" w:rsidRDefault="00A50314" w:rsidP="00A50314">
            <w:pPr>
              <w:rPr>
                <w:rFonts w:ascii="Consolas" w:hAnsi="Consolas"/>
              </w:rPr>
            </w:pPr>
            <w:r w:rsidRPr="00A50314">
              <w:rPr>
                <w:rFonts w:ascii="Consolas" w:hAnsi="Consolas"/>
              </w:rPr>
              <w:t xml:space="preserve">    {</w:t>
            </w:r>
          </w:p>
          <w:p w14:paraId="4493E433" w14:textId="77777777" w:rsidR="00A50314" w:rsidRPr="00A50314" w:rsidRDefault="00A50314" w:rsidP="00A50314">
            <w:pPr>
              <w:rPr>
                <w:rFonts w:ascii="Consolas" w:hAnsi="Consolas"/>
              </w:rPr>
            </w:pPr>
            <w:r w:rsidRPr="00A50314">
              <w:rPr>
                <w:rFonts w:ascii="Consolas" w:hAnsi="Consolas"/>
              </w:rPr>
              <w:t xml:space="preserve">        digitalWrite(LAMP2_PIN, !(VIRTUAL_PIN_2));</w:t>
            </w:r>
          </w:p>
          <w:p w14:paraId="78A653B6" w14:textId="77777777" w:rsidR="00A50314" w:rsidRPr="00A50314" w:rsidRDefault="00A50314" w:rsidP="00A50314">
            <w:pPr>
              <w:rPr>
                <w:rFonts w:ascii="Consolas" w:hAnsi="Consolas"/>
              </w:rPr>
            </w:pPr>
            <w:r w:rsidRPr="00A50314">
              <w:rPr>
                <w:rFonts w:ascii="Consolas" w:hAnsi="Consolas"/>
              </w:rPr>
              <w:t xml:space="preserve">        n2_isPushOnApp = false;</w:t>
            </w:r>
          </w:p>
          <w:p w14:paraId="1FE66F7F" w14:textId="77777777" w:rsidR="00A50314" w:rsidRPr="00A50314" w:rsidRDefault="00A50314" w:rsidP="00A50314">
            <w:pPr>
              <w:rPr>
                <w:rFonts w:ascii="Consolas" w:hAnsi="Consolas"/>
              </w:rPr>
            </w:pPr>
            <w:r w:rsidRPr="00A50314">
              <w:rPr>
                <w:rFonts w:ascii="Consolas" w:hAnsi="Consolas"/>
              </w:rPr>
              <w:t xml:space="preserve">    }</w:t>
            </w:r>
          </w:p>
          <w:p w14:paraId="665010B5" w14:textId="77777777" w:rsidR="00A50314" w:rsidRPr="00A50314" w:rsidRDefault="00A50314" w:rsidP="00A50314">
            <w:pPr>
              <w:rPr>
                <w:rFonts w:ascii="Consolas" w:hAnsi="Consolas"/>
              </w:rPr>
            </w:pPr>
            <w:r w:rsidRPr="00A50314">
              <w:rPr>
                <w:rFonts w:ascii="Consolas" w:hAnsi="Consolas"/>
              </w:rPr>
              <w:t xml:space="preserve">    if(n3_isPushOnApp)</w:t>
            </w:r>
          </w:p>
          <w:p w14:paraId="289DEB16" w14:textId="77777777" w:rsidR="00A50314" w:rsidRPr="00A50314" w:rsidRDefault="00A50314" w:rsidP="00A50314">
            <w:pPr>
              <w:rPr>
                <w:rFonts w:ascii="Consolas" w:hAnsi="Consolas"/>
              </w:rPr>
            </w:pPr>
            <w:r w:rsidRPr="00A50314">
              <w:rPr>
                <w:rFonts w:ascii="Consolas" w:hAnsi="Consolas"/>
              </w:rPr>
              <w:t xml:space="preserve">    {</w:t>
            </w:r>
          </w:p>
          <w:p w14:paraId="4D508415" w14:textId="77777777" w:rsidR="00A50314" w:rsidRPr="00A50314" w:rsidRDefault="00A50314" w:rsidP="00A50314">
            <w:pPr>
              <w:rPr>
                <w:rFonts w:ascii="Consolas" w:hAnsi="Consolas"/>
              </w:rPr>
            </w:pPr>
            <w:r w:rsidRPr="00A50314">
              <w:rPr>
                <w:rFonts w:ascii="Consolas" w:hAnsi="Consolas"/>
              </w:rPr>
              <w:t xml:space="preserve">        digitalWrite(LAMP3_PIN, !(VIRTUAL_PIN_3)); </w:t>
            </w:r>
          </w:p>
          <w:p w14:paraId="24E7F259" w14:textId="77777777" w:rsidR="00A50314" w:rsidRPr="00A50314" w:rsidRDefault="00A50314" w:rsidP="00A50314">
            <w:pPr>
              <w:rPr>
                <w:rFonts w:ascii="Consolas" w:hAnsi="Consolas"/>
              </w:rPr>
            </w:pPr>
            <w:r w:rsidRPr="00A50314">
              <w:rPr>
                <w:rFonts w:ascii="Consolas" w:hAnsi="Consolas"/>
              </w:rPr>
              <w:t xml:space="preserve">        n3_isPushOnApp = false;</w:t>
            </w:r>
          </w:p>
          <w:p w14:paraId="7148F634" w14:textId="77777777" w:rsidR="00A50314" w:rsidRPr="00A50314" w:rsidRDefault="00A50314" w:rsidP="00A50314">
            <w:pPr>
              <w:rPr>
                <w:rFonts w:ascii="Consolas" w:hAnsi="Consolas"/>
              </w:rPr>
            </w:pPr>
            <w:r w:rsidRPr="00A50314">
              <w:rPr>
                <w:rFonts w:ascii="Consolas" w:hAnsi="Consolas"/>
              </w:rPr>
              <w:t xml:space="preserve">    }</w:t>
            </w:r>
          </w:p>
          <w:p w14:paraId="171A19BC" w14:textId="77777777" w:rsidR="00A50314" w:rsidRPr="00A50314" w:rsidRDefault="00A50314" w:rsidP="00A50314">
            <w:pPr>
              <w:rPr>
                <w:rFonts w:ascii="Consolas" w:hAnsi="Consolas"/>
              </w:rPr>
            </w:pPr>
            <w:r w:rsidRPr="00A50314">
              <w:rPr>
                <w:rFonts w:ascii="Consolas" w:hAnsi="Consolas"/>
              </w:rPr>
              <w:t xml:space="preserve">    if(n4_isPushOnApp)</w:t>
            </w:r>
          </w:p>
          <w:p w14:paraId="5F5A0A0D" w14:textId="77777777" w:rsidR="00A50314" w:rsidRPr="00A50314" w:rsidRDefault="00A50314" w:rsidP="00A50314">
            <w:pPr>
              <w:rPr>
                <w:rFonts w:ascii="Consolas" w:hAnsi="Consolas"/>
              </w:rPr>
            </w:pPr>
            <w:r w:rsidRPr="00A50314">
              <w:rPr>
                <w:rFonts w:ascii="Consolas" w:hAnsi="Consolas"/>
              </w:rPr>
              <w:t xml:space="preserve">    {</w:t>
            </w:r>
          </w:p>
          <w:p w14:paraId="1C407CE0" w14:textId="77777777" w:rsidR="00A50314" w:rsidRPr="00A50314" w:rsidRDefault="00A50314" w:rsidP="00A50314">
            <w:pPr>
              <w:rPr>
                <w:rFonts w:ascii="Consolas" w:hAnsi="Consolas"/>
              </w:rPr>
            </w:pPr>
            <w:r w:rsidRPr="00A50314">
              <w:rPr>
                <w:rFonts w:ascii="Consolas" w:hAnsi="Consolas"/>
              </w:rPr>
              <w:t xml:space="preserve">        digitalWrite(LAMP4_PIN, !(VIRTUAL_PIN_4));</w:t>
            </w:r>
          </w:p>
          <w:p w14:paraId="71036348" w14:textId="77777777" w:rsidR="00A50314" w:rsidRPr="00A50314" w:rsidRDefault="00A50314" w:rsidP="00A50314">
            <w:pPr>
              <w:rPr>
                <w:rFonts w:ascii="Consolas" w:hAnsi="Consolas"/>
              </w:rPr>
            </w:pPr>
            <w:r w:rsidRPr="00A50314">
              <w:rPr>
                <w:rFonts w:ascii="Consolas" w:hAnsi="Consolas"/>
              </w:rPr>
              <w:lastRenderedPageBreak/>
              <w:t xml:space="preserve">        n4_isPushOnApp = false;</w:t>
            </w:r>
          </w:p>
          <w:p w14:paraId="2A04AD0E" w14:textId="77777777" w:rsidR="00A50314" w:rsidRPr="00A50314" w:rsidRDefault="00A50314" w:rsidP="00A50314">
            <w:pPr>
              <w:rPr>
                <w:rFonts w:ascii="Consolas" w:hAnsi="Consolas"/>
              </w:rPr>
            </w:pPr>
            <w:r w:rsidRPr="00A50314">
              <w:rPr>
                <w:rFonts w:ascii="Consolas" w:hAnsi="Consolas"/>
              </w:rPr>
              <w:t xml:space="preserve">    }</w:t>
            </w:r>
          </w:p>
          <w:p w14:paraId="106FBB25" w14:textId="77777777" w:rsidR="00A50314" w:rsidRPr="00A50314" w:rsidRDefault="00A50314" w:rsidP="00A50314">
            <w:pPr>
              <w:rPr>
                <w:rFonts w:ascii="Consolas" w:hAnsi="Consolas"/>
              </w:rPr>
            </w:pPr>
            <w:r w:rsidRPr="00A50314">
              <w:rPr>
                <w:rFonts w:ascii="Consolas" w:hAnsi="Consolas"/>
              </w:rPr>
              <w:t xml:space="preserve">    if(n7_isPushOnApp)</w:t>
            </w:r>
          </w:p>
          <w:p w14:paraId="296B31BD" w14:textId="77777777" w:rsidR="00A50314" w:rsidRPr="00A50314" w:rsidRDefault="00A50314" w:rsidP="00A50314">
            <w:pPr>
              <w:rPr>
                <w:rFonts w:ascii="Consolas" w:hAnsi="Consolas"/>
              </w:rPr>
            </w:pPr>
            <w:r w:rsidRPr="00A50314">
              <w:rPr>
                <w:rFonts w:ascii="Consolas" w:hAnsi="Consolas"/>
              </w:rPr>
              <w:t xml:space="preserve">    {</w:t>
            </w:r>
          </w:p>
          <w:p w14:paraId="105FFB73" w14:textId="77777777" w:rsidR="00A50314" w:rsidRPr="00A50314" w:rsidRDefault="00A50314" w:rsidP="00A50314">
            <w:pPr>
              <w:rPr>
                <w:rFonts w:ascii="Consolas" w:hAnsi="Consolas"/>
              </w:rPr>
            </w:pPr>
            <w:r w:rsidRPr="00A50314">
              <w:rPr>
                <w:rFonts w:ascii="Consolas" w:hAnsi="Consolas"/>
              </w:rPr>
              <w:t xml:space="preserve">        digitalWrite(FAN_PIN, !(VIRTUAL_PIN_7));</w:t>
            </w:r>
          </w:p>
          <w:p w14:paraId="4D3E31CF" w14:textId="77777777" w:rsidR="00A50314" w:rsidRPr="00A50314" w:rsidRDefault="00A50314" w:rsidP="00A50314">
            <w:pPr>
              <w:rPr>
                <w:rFonts w:ascii="Consolas" w:hAnsi="Consolas"/>
              </w:rPr>
            </w:pPr>
            <w:r w:rsidRPr="00A50314">
              <w:rPr>
                <w:rFonts w:ascii="Consolas" w:hAnsi="Consolas"/>
              </w:rPr>
              <w:t xml:space="preserve">        n7_isPushOnApp = false;</w:t>
            </w:r>
          </w:p>
          <w:p w14:paraId="6609B387" w14:textId="77777777" w:rsidR="00A50314" w:rsidRPr="00A50314" w:rsidRDefault="00A50314" w:rsidP="00A50314">
            <w:pPr>
              <w:rPr>
                <w:rFonts w:ascii="Consolas" w:hAnsi="Consolas"/>
              </w:rPr>
            </w:pPr>
            <w:r w:rsidRPr="00A50314">
              <w:rPr>
                <w:rFonts w:ascii="Consolas" w:hAnsi="Consolas"/>
              </w:rPr>
              <w:t xml:space="preserve">    }</w:t>
            </w:r>
          </w:p>
          <w:p w14:paraId="1D394060" w14:textId="77777777" w:rsidR="00A50314" w:rsidRPr="00A50314" w:rsidRDefault="00A50314" w:rsidP="00A50314">
            <w:pPr>
              <w:rPr>
                <w:rFonts w:ascii="Consolas" w:hAnsi="Consolas"/>
              </w:rPr>
            </w:pPr>
            <w:r w:rsidRPr="00A50314">
              <w:rPr>
                <w:rFonts w:ascii="Consolas" w:hAnsi="Consolas"/>
              </w:rPr>
              <w:t xml:space="preserve">    if(n8_isPushOnApp)</w:t>
            </w:r>
          </w:p>
          <w:p w14:paraId="38675FCB" w14:textId="77777777" w:rsidR="00A50314" w:rsidRPr="00A50314" w:rsidRDefault="00A50314" w:rsidP="00A50314">
            <w:pPr>
              <w:rPr>
                <w:rFonts w:ascii="Consolas" w:hAnsi="Consolas"/>
              </w:rPr>
            </w:pPr>
            <w:r w:rsidRPr="00A50314">
              <w:rPr>
                <w:rFonts w:ascii="Consolas" w:hAnsi="Consolas"/>
              </w:rPr>
              <w:t xml:space="preserve">    {</w:t>
            </w:r>
          </w:p>
          <w:p w14:paraId="70D2BC12" w14:textId="77777777" w:rsidR="00A50314" w:rsidRPr="00A50314" w:rsidRDefault="00A50314" w:rsidP="00A50314">
            <w:pPr>
              <w:rPr>
                <w:rFonts w:ascii="Consolas" w:hAnsi="Consolas"/>
              </w:rPr>
            </w:pPr>
            <w:r w:rsidRPr="00A50314">
              <w:rPr>
                <w:rFonts w:ascii="Consolas" w:hAnsi="Consolas"/>
              </w:rPr>
              <w:t xml:space="preserve">        digitalWrite(HEATER_PIN, !(VIRTUAL_PIN_8));</w:t>
            </w:r>
          </w:p>
          <w:p w14:paraId="5F85E9C3" w14:textId="77777777" w:rsidR="00A50314" w:rsidRPr="00A50314" w:rsidRDefault="00A50314" w:rsidP="00A50314">
            <w:pPr>
              <w:rPr>
                <w:rFonts w:ascii="Consolas" w:hAnsi="Consolas"/>
              </w:rPr>
            </w:pPr>
            <w:r w:rsidRPr="00A50314">
              <w:rPr>
                <w:rFonts w:ascii="Consolas" w:hAnsi="Consolas"/>
              </w:rPr>
              <w:t xml:space="preserve">        n8_isPushOnApp = false;</w:t>
            </w:r>
          </w:p>
          <w:p w14:paraId="2F65B4FC" w14:textId="77777777" w:rsidR="00A50314" w:rsidRPr="00A50314" w:rsidRDefault="00A50314" w:rsidP="00A50314">
            <w:pPr>
              <w:rPr>
                <w:rFonts w:ascii="Consolas" w:hAnsi="Consolas"/>
              </w:rPr>
            </w:pPr>
            <w:r w:rsidRPr="00A50314">
              <w:rPr>
                <w:rFonts w:ascii="Consolas" w:hAnsi="Consolas"/>
              </w:rPr>
              <w:t xml:space="preserve">    }</w:t>
            </w:r>
          </w:p>
          <w:p w14:paraId="6BDCE489" w14:textId="77777777" w:rsidR="00A50314" w:rsidRPr="00A50314" w:rsidRDefault="00A50314" w:rsidP="00A50314">
            <w:pPr>
              <w:rPr>
                <w:rFonts w:ascii="Consolas" w:hAnsi="Consolas"/>
              </w:rPr>
            </w:pPr>
            <w:r w:rsidRPr="00A50314">
              <w:rPr>
                <w:rFonts w:ascii="Consolas" w:hAnsi="Consolas"/>
              </w:rPr>
              <w:t>}</w:t>
            </w:r>
          </w:p>
          <w:p w14:paraId="1438566E" w14:textId="77777777" w:rsidR="00A50314" w:rsidRPr="00A50314" w:rsidRDefault="00A50314" w:rsidP="00A50314">
            <w:pPr>
              <w:rPr>
                <w:rFonts w:ascii="Consolas" w:hAnsi="Consolas"/>
              </w:rPr>
            </w:pPr>
            <w:r w:rsidRPr="00A50314">
              <w:rPr>
                <w:rFonts w:ascii="Consolas" w:hAnsi="Consolas"/>
              </w:rPr>
              <w:t>void ctrlAllLamp(void)</w:t>
            </w:r>
          </w:p>
          <w:p w14:paraId="50587AC6" w14:textId="77777777" w:rsidR="00A50314" w:rsidRPr="00A50314" w:rsidRDefault="00A50314" w:rsidP="00A50314">
            <w:pPr>
              <w:rPr>
                <w:rFonts w:ascii="Consolas" w:hAnsi="Consolas"/>
              </w:rPr>
            </w:pPr>
            <w:r w:rsidRPr="00A50314">
              <w:rPr>
                <w:rFonts w:ascii="Consolas" w:hAnsi="Consolas"/>
              </w:rPr>
              <w:t>{</w:t>
            </w:r>
          </w:p>
          <w:p w14:paraId="6D6ADC56" w14:textId="77777777" w:rsidR="00A50314" w:rsidRPr="00A50314" w:rsidRDefault="00A50314" w:rsidP="00A50314">
            <w:pPr>
              <w:rPr>
                <w:rFonts w:ascii="Consolas" w:hAnsi="Consolas"/>
              </w:rPr>
            </w:pPr>
            <w:r w:rsidRPr="00A50314">
              <w:rPr>
                <w:rFonts w:ascii="Consolas" w:hAnsi="Consolas"/>
              </w:rPr>
              <w:t xml:space="preserve">    if(n5_isPushOnApp)</w:t>
            </w:r>
          </w:p>
          <w:p w14:paraId="3793CA5A" w14:textId="77777777" w:rsidR="00A50314" w:rsidRPr="00A50314" w:rsidRDefault="00A50314" w:rsidP="00A50314">
            <w:pPr>
              <w:rPr>
                <w:rFonts w:ascii="Consolas" w:hAnsi="Consolas"/>
              </w:rPr>
            </w:pPr>
            <w:r w:rsidRPr="00A50314">
              <w:rPr>
                <w:rFonts w:ascii="Consolas" w:hAnsi="Consolas"/>
              </w:rPr>
              <w:t xml:space="preserve">    {</w:t>
            </w:r>
          </w:p>
          <w:p w14:paraId="3BC6A2F5" w14:textId="77777777" w:rsidR="00A50314" w:rsidRPr="00A50314" w:rsidRDefault="00A50314" w:rsidP="00A50314">
            <w:pPr>
              <w:rPr>
                <w:rFonts w:ascii="Consolas" w:hAnsi="Consolas"/>
              </w:rPr>
            </w:pPr>
            <w:r w:rsidRPr="00A50314">
              <w:rPr>
                <w:rFonts w:ascii="Consolas" w:hAnsi="Consolas"/>
              </w:rPr>
              <w:t xml:space="preserve">        digitalWrite(LAMP1_PIN, 0);</w:t>
            </w:r>
          </w:p>
          <w:p w14:paraId="4E6656B0" w14:textId="77777777" w:rsidR="00A50314" w:rsidRPr="00A50314" w:rsidRDefault="00A50314" w:rsidP="00A50314">
            <w:pPr>
              <w:rPr>
                <w:rFonts w:ascii="Consolas" w:hAnsi="Consolas"/>
              </w:rPr>
            </w:pPr>
            <w:r w:rsidRPr="00A50314">
              <w:rPr>
                <w:rFonts w:ascii="Consolas" w:hAnsi="Consolas"/>
              </w:rPr>
              <w:t xml:space="preserve">        Blynk.virtualWrite(V1, 1);</w:t>
            </w:r>
          </w:p>
          <w:p w14:paraId="471874EE" w14:textId="77777777" w:rsidR="00A50314" w:rsidRPr="00A50314" w:rsidRDefault="00A50314" w:rsidP="00A50314">
            <w:pPr>
              <w:rPr>
                <w:rFonts w:ascii="Consolas" w:hAnsi="Consolas"/>
              </w:rPr>
            </w:pPr>
            <w:r w:rsidRPr="00A50314">
              <w:rPr>
                <w:rFonts w:ascii="Consolas" w:hAnsi="Consolas"/>
              </w:rPr>
              <w:t xml:space="preserve">        digitalWrite(LAMP2_PIN, 0);</w:t>
            </w:r>
          </w:p>
          <w:p w14:paraId="104AA3E2" w14:textId="77777777" w:rsidR="00A50314" w:rsidRPr="00A50314" w:rsidRDefault="00A50314" w:rsidP="00A50314">
            <w:pPr>
              <w:rPr>
                <w:rFonts w:ascii="Consolas" w:hAnsi="Consolas"/>
              </w:rPr>
            </w:pPr>
            <w:r w:rsidRPr="00A50314">
              <w:rPr>
                <w:rFonts w:ascii="Consolas" w:hAnsi="Consolas"/>
              </w:rPr>
              <w:t xml:space="preserve">        Blynk.virtualWrite(V2, 1);</w:t>
            </w:r>
          </w:p>
          <w:p w14:paraId="1A7DCB47" w14:textId="77777777" w:rsidR="00A50314" w:rsidRPr="00A50314" w:rsidRDefault="00A50314" w:rsidP="00A50314">
            <w:pPr>
              <w:rPr>
                <w:rFonts w:ascii="Consolas" w:hAnsi="Consolas"/>
              </w:rPr>
            </w:pPr>
            <w:r w:rsidRPr="00A50314">
              <w:rPr>
                <w:rFonts w:ascii="Consolas" w:hAnsi="Consolas"/>
              </w:rPr>
              <w:t xml:space="preserve">        digitalWrite(LAMP3_PIN, 0);</w:t>
            </w:r>
          </w:p>
          <w:p w14:paraId="66EC22C8" w14:textId="77777777" w:rsidR="00A50314" w:rsidRPr="00A50314" w:rsidRDefault="00A50314" w:rsidP="00A50314">
            <w:pPr>
              <w:rPr>
                <w:rFonts w:ascii="Consolas" w:hAnsi="Consolas"/>
              </w:rPr>
            </w:pPr>
            <w:r w:rsidRPr="00A50314">
              <w:rPr>
                <w:rFonts w:ascii="Consolas" w:hAnsi="Consolas"/>
              </w:rPr>
              <w:t xml:space="preserve">        Blynk.virtualWrite(V3, 1);</w:t>
            </w:r>
          </w:p>
          <w:p w14:paraId="0BFF3125" w14:textId="77777777" w:rsidR="00A50314" w:rsidRPr="00A50314" w:rsidRDefault="00A50314" w:rsidP="00A50314">
            <w:pPr>
              <w:rPr>
                <w:rFonts w:ascii="Consolas" w:hAnsi="Consolas"/>
              </w:rPr>
            </w:pPr>
            <w:r w:rsidRPr="00A50314">
              <w:rPr>
                <w:rFonts w:ascii="Consolas" w:hAnsi="Consolas"/>
              </w:rPr>
              <w:t xml:space="preserve">        digitalWrite(LAMP4_PIN, 0);</w:t>
            </w:r>
          </w:p>
          <w:p w14:paraId="580D0DCA" w14:textId="77777777" w:rsidR="00A50314" w:rsidRPr="00A50314" w:rsidRDefault="00A50314" w:rsidP="00A50314">
            <w:pPr>
              <w:rPr>
                <w:rFonts w:ascii="Consolas" w:hAnsi="Consolas"/>
              </w:rPr>
            </w:pPr>
            <w:r w:rsidRPr="00A50314">
              <w:rPr>
                <w:rFonts w:ascii="Consolas" w:hAnsi="Consolas"/>
              </w:rPr>
              <w:t xml:space="preserve">        Blynk.virtualWrite(V4, 1);   </w:t>
            </w:r>
          </w:p>
          <w:p w14:paraId="07D6E4D0" w14:textId="77777777" w:rsidR="00A50314" w:rsidRPr="00A50314" w:rsidRDefault="00A50314" w:rsidP="00A50314">
            <w:pPr>
              <w:rPr>
                <w:rFonts w:ascii="Consolas" w:hAnsi="Consolas"/>
              </w:rPr>
            </w:pPr>
            <w:r w:rsidRPr="00A50314">
              <w:rPr>
                <w:rFonts w:ascii="Consolas" w:hAnsi="Consolas"/>
              </w:rPr>
              <w:t xml:space="preserve">        n5_isPushOnApp = false;</w:t>
            </w:r>
          </w:p>
          <w:p w14:paraId="5A14BEA7" w14:textId="77777777" w:rsidR="00A50314" w:rsidRPr="00A50314" w:rsidRDefault="00A50314" w:rsidP="00A50314">
            <w:pPr>
              <w:rPr>
                <w:rFonts w:ascii="Consolas" w:hAnsi="Consolas"/>
              </w:rPr>
            </w:pPr>
            <w:r w:rsidRPr="00A50314">
              <w:rPr>
                <w:rFonts w:ascii="Consolas" w:hAnsi="Consolas"/>
              </w:rPr>
              <w:t xml:space="preserve">    }</w:t>
            </w:r>
          </w:p>
          <w:p w14:paraId="68E2E442" w14:textId="77777777" w:rsidR="00A50314" w:rsidRPr="00A50314" w:rsidRDefault="00A50314" w:rsidP="00A50314">
            <w:pPr>
              <w:rPr>
                <w:rFonts w:ascii="Consolas" w:hAnsi="Consolas"/>
              </w:rPr>
            </w:pPr>
            <w:r w:rsidRPr="00A50314">
              <w:rPr>
                <w:rFonts w:ascii="Consolas" w:hAnsi="Consolas"/>
              </w:rPr>
              <w:t xml:space="preserve">    if(n6_isPushOnApp)</w:t>
            </w:r>
          </w:p>
          <w:p w14:paraId="635B9EC7" w14:textId="77777777" w:rsidR="00A50314" w:rsidRPr="00A50314" w:rsidRDefault="00A50314" w:rsidP="00A50314">
            <w:pPr>
              <w:rPr>
                <w:rFonts w:ascii="Consolas" w:hAnsi="Consolas"/>
              </w:rPr>
            </w:pPr>
            <w:r w:rsidRPr="00A50314">
              <w:rPr>
                <w:rFonts w:ascii="Consolas" w:hAnsi="Consolas"/>
              </w:rPr>
              <w:t xml:space="preserve">    {</w:t>
            </w:r>
          </w:p>
          <w:p w14:paraId="4CE71A39" w14:textId="77777777" w:rsidR="00A50314" w:rsidRPr="00A50314" w:rsidRDefault="00A50314" w:rsidP="00A50314">
            <w:pPr>
              <w:rPr>
                <w:rFonts w:ascii="Consolas" w:hAnsi="Consolas"/>
              </w:rPr>
            </w:pPr>
            <w:r w:rsidRPr="00A50314">
              <w:rPr>
                <w:rFonts w:ascii="Consolas" w:hAnsi="Consolas"/>
              </w:rPr>
              <w:lastRenderedPageBreak/>
              <w:t xml:space="preserve">        digitalWrite(LAMP1_PIN, 1);</w:t>
            </w:r>
          </w:p>
          <w:p w14:paraId="58E5E60E" w14:textId="77777777" w:rsidR="00A50314" w:rsidRPr="00A50314" w:rsidRDefault="00A50314" w:rsidP="00A50314">
            <w:pPr>
              <w:rPr>
                <w:rFonts w:ascii="Consolas" w:hAnsi="Consolas"/>
              </w:rPr>
            </w:pPr>
            <w:r w:rsidRPr="00A50314">
              <w:rPr>
                <w:rFonts w:ascii="Consolas" w:hAnsi="Consolas"/>
              </w:rPr>
              <w:t xml:space="preserve">        Blynk.virtualWrite(V1, 0);</w:t>
            </w:r>
          </w:p>
          <w:p w14:paraId="06B78FC4" w14:textId="77777777" w:rsidR="00A50314" w:rsidRPr="00A50314" w:rsidRDefault="00A50314" w:rsidP="00A50314">
            <w:pPr>
              <w:rPr>
                <w:rFonts w:ascii="Consolas" w:hAnsi="Consolas"/>
              </w:rPr>
            </w:pPr>
            <w:r w:rsidRPr="00A50314">
              <w:rPr>
                <w:rFonts w:ascii="Consolas" w:hAnsi="Consolas"/>
              </w:rPr>
              <w:t xml:space="preserve">        digitalWrite(LAMP2_PIN, 1);</w:t>
            </w:r>
          </w:p>
          <w:p w14:paraId="4B12FC2A" w14:textId="77777777" w:rsidR="00A50314" w:rsidRPr="00A50314" w:rsidRDefault="00A50314" w:rsidP="00A50314">
            <w:pPr>
              <w:rPr>
                <w:rFonts w:ascii="Consolas" w:hAnsi="Consolas"/>
              </w:rPr>
            </w:pPr>
            <w:r w:rsidRPr="00A50314">
              <w:rPr>
                <w:rFonts w:ascii="Consolas" w:hAnsi="Consolas"/>
              </w:rPr>
              <w:t xml:space="preserve">        Blynk.virtualWrite(V2, 0);</w:t>
            </w:r>
          </w:p>
          <w:p w14:paraId="3260A64F" w14:textId="77777777" w:rsidR="00A50314" w:rsidRPr="00A50314" w:rsidRDefault="00A50314" w:rsidP="00A50314">
            <w:pPr>
              <w:rPr>
                <w:rFonts w:ascii="Consolas" w:hAnsi="Consolas"/>
              </w:rPr>
            </w:pPr>
            <w:r w:rsidRPr="00A50314">
              <w:rPr>
                <w:rFonts w:ascii="Consolas" w:hAnsi="Consolas"/>
              </w:rPr>
              <w:t xml:space="preserve">        digitalWrite(LAMP3_PIN, 1);</w:t>
            </w:r>
          </w:p>
          <w:p w14:paraId="40D8F061" w14:textId="77777777" w:rsidR="00A50314" w:rsidRPr="00A50314" w:rsidRDefault="00A50314" w:rsidP="00A50314">
            <w:pPr>
              <w:rPr>
                <w:rFonts w:ascii="Consolas" w:hAnsi="Consolas"/>
              </w:rPr>
            </w:pPr>
            <w:r w:rsidRPr="00A50314">
              <w:rPr>
                <w:rFonts w:ascii="Consolas" w:hAnsi="Consolas"/>
              </w:rPr>
              <w:t xml:space="preserve">        Blynk.virtualWrite(V3, 0);</w:t>
            </w:r>
          </w:p>
          <w:p w14:paraId="5D8A7E3F" w14:textId="77777777" w:rsidR="00A50314" w:rsidRPr="00A50314" w:rsidRDefault="00A50314" w:rsidP="00A50314">
            <w:pPr>
              <w:rPr>
                <w:rFonts w:ascii="Consolas" w:hAnsi="Consolas"/>
              </w:rPr>
            </w:pPr>
            <w:r w:rsidRPr="00A50314">
              <w:rPr>
                <w:rFonts w:ascii="Consolas" w:hAnsi="Consolas"/>
              </w:rPr>
              <w:t xml:space="preserve">        digitalWrite(LAMP4_PIN, 1);</w:t>
            </w:r>
          </w:p>
          <w:p w14:paraId="251A1BE4" w14:textId="77777777" w:rsidR="00A50314" w:rsidRPr="00A50314" w:rsidRDefault="00A50314" w:rsidP="00A50314">
            <w:pPr>
              <w:rPr>
                <w:rFonts w:ascii="Consolas" w:hAnsi="Consolas"/>
              </w:rPr>
            </w:pPr>
            <w:r w:rsidRPr="00A50314">
              <w:rPr>
                <w:rFonts w:ascii="Consolas" w:hAnsi="Consolas"/>
              </w:rPr>
              <w:t xml:space="preserve">        Blynk.virtualWrite(V4, 0);</w:t>
            </w:r>
          </w:p>
          <w:p w14:paraId="75ACCDF8" w14:textId="77777777" w:rsidR="00A50314" w:rsidRPr="00A50314" w:rsidRDefault="00A50314" w:rsidP="00A50314">
            <w:pPr>
              <w:rPr>
                <w:rFonts w:ascii="Consolas" w:hAnsi="Consolas"/>
              </w:rPr>
            </w:pPr>
            <w:r w:rsidRPr="00A50314">
              <w:rPr>
                <w:rFonts w:ascii="Consolas" w:hAnsi="Consolas"/>
              </w:rPr>
              <w:t xml:space="preserve">        n6_isPushOnApp = false;</w:t>
            </w:r>
          </w:p>
          <w:p w14:paraId="0166A2A0" w14:textId="77777777" w:rsidR="00A50314" w:rsidRPr="00A50314" w:rsidRDefault="00A50314" w:rsidP="00A50314">
            <w:pPr>
              <w:rPr>
                <w:rFonts w:ascii="Consolas" w:hAnsi="Consolas"/>
              </w:rPr>
            </w:pPr>
            <w:r w:rsidRPr="00A50314">
              <w:rPr>
                <w:rFonts w:ascii="Consolas" w:hAnsi="Consolas"/>
              </w:rPr>
              <w:t xml:space="preserve">    }   </w:t>
            </w:r>
          </w:p>
          <w:p w14:paraId="59798D98" w14:textId="77777777" w:rsidR="00A50314" w:rsidRPr="00A50314" w:rsidRDefault="00A50314" w:rsidP="00A50314">
            <w:pPr>
              <w:rPr>
                <w:rFonts w:ascii="Consolas" w:hAnsi="Consolas"/>
              </w:rPr>
            </w:pPr>
            <w:r w:rsidRPr="00A50314">
              <w:rPr>
                <w:rFonts w:ascii="Consolas" w:hAnsi="Consolas"/>
              </w:rPr>
              <w:t>}</w:t>
            </w:r>
          </w:p>
          <w:p w14:paraId="2739E646" w14:textId="77777777" w:rsidR="00A50314" w:rsidRPr="00A50314" w:rsidRDefault="00A50314" w:rsidP="00A50314">
            <w:pPr>
              <w:rPr>
                <w:rFonts w:ascii="Consolas" w:hAnsi="Consolas"/>
              </w:rPr>
            </w:pPr>
            <w:r w:rsidRPr="00A50314">
              <w:rPr>
                <w:rFonts w:ascii="Consolas" w:hAnsi="Consolas"/>
              </w:rPr>
              <w:t>void autoCtrl(void)</w:t>
            </w:r>
          </w:p>
          <w:p w14:paraId="7343D981" w14:textId="77777777" w:rsidR="00A50314" w:rsidRPr="00A50314" w:rsidRDefault="00A50314" w:rsidP="00A50314">
            <w:pPr>
              <w:rPr>
                <w:rFonts w:ascii="Consolas" w:hAnsi="Consolas"/>
              </w:rPr>
            </w:pPr>
            <w:r w:rsidRPr="00A50314">
              <w:rPr>
                <w:rFonts w:ascii="Consolas" w:hAnsi="Consolas"/>
              </w:rPr>
              <w:t>{</w:t>
            </w:r>
          </w:p>
          <w:p w14:paraId="0CFC0E0C" w14:textId="77777777" w:rsidR="00A50314" w:rsidRPr="00A50314" w:rsidRDefault="00A50314" w:rsidP="00A50314">
            <w:pPr>
              <w:rPr>
                <w:rFonts w:ascii="Consolas" w:hAnsi="Consolas"/>
              </w:rPr>
            </w:pPr>
            <w:r w:rsidRPr="00A50314">
              <w:rPr>
                <w:rFonts w:ascii="Consolas" w:hAnsi="Consolas"/>
              </w:rPr>
              <w:t xml:space="preserve">    if(VIRTUAL_PIN_10)</w:t>
            </w:r>
          </w:p>
          <w:p w14:paraId="3CB3904A" w14:textId="77777777" w:rsidR="00A50314" w:rsidRPr="00A50314" w:rsidRDefault="00A50314" w:rsidP="00A50314">
            <w:pPr>
              <w:rPr>
                <w:rFonts w:ascii="Consolas" w:hAnsi="Consolas"/>
              </w:rPr>
            </w:pPr>
            <w:r w:rsidRPr="00A50314">
              <w:rPr>
                <w:rFonts w:ascii="Consolas" w:hAnsi="Consolas"/>
              </w:rPr>
              <w:t xml:space="preserve">    {</w:t>
            </w:r>
          </w:p>
          <w:p w14:paraId="4FB34DFC" w14:textId="77777777" w:rsidR="00A50314" w:rsidRPr="00A50314" w:rsidRDefault="00A50314" w:rsidP="00A50314">
            <w:pPr>
              <w:rPr>
                <w:rFonts w:ascii="Consolas" w:hAnsi="Consolas"/>
              </w:rPr>
            </w:pPr>
            <w:r w:rsidRPr="00A50314">
              <w:rPr>
                <w:rFonts w:ascii="Consolas" w:hAnsi="Consolas"/>
              </w:rPr>
              <w:t xml:space="preserve">        if(tempDht &gt;= 25)</w:t>
            </w:r>
          </w:p>
          <w:p w14:paraId="2CC393FD" w14:textId="77777777" w:rsidR="00A50314" w:rsidRPr="00A50314" w:rsidRDefault="00A50314" w:rsidP="00A50314">
            <w:pPr>
              <w:rPr>
                <w:rFonts w:ascii="Consolas" w:hAnsi="Consolas"/>
              </w:rPr>
            </w:pPr>
            <w:r w:rsidRPr="00A50314">
              <w:rPr>
                <w:rFonts w:ascii="Consolas" w:hAnsi="Consolas"/>
              </w:rPr>
              <w:t xml:space="preserve">        {</w:t>
            </w:r>
          </w:p>
          <w:p w14:paraId="661129C6" w14:textId="77777777" w:rsidR="00A50314" w:rsidRPr="00A50314" w:rsidRDefault="00A50314" w:rsidP="00A50314">
            <w:pPr>
              <w:rPr>
                <w:rFonts w:ascii="Consolas" w:hAnsi="Consolas"/>
              </w:rPr>
            </w:pPr>
            <w:r w:rsidRPr="00A50314">
              <w:rPr>
                <w:rFonts w:ascii="Consolas" w:hAnsi="Consolas"/>
              </w:rPr>
              <w:t xml:space="preserve">            digitalWrite(FAN_PIN, 0);</w:t>
            </w:r>
          </w:p>
          <w:p w14:paraId="3B7C7B1B" w14:textId="77777777" w:rsidR="00A50314" w:rsidRPr="00A50314" w:rsidRDefault="00A50314" w:rsidP="00A50314">
            <w:pPr>
              <w:rPr>
                <w:rFonts w:ascii="Consolas" w:hAnsi="Consolas"/>
              </w:rPr>
            </w:pPr>
            <w:r w:rsidRPr="00A50314">
              <w:rPr>
                <w:rFonts w:ascii="Consolas" w:hAnsi="Consolas"/>
              </w:rPr>
              <w:t xml:space="preserve">            Blynk.virtualWrite(V7, 1);</w:t>
            </w:r>
          </w:p>
          <w:p w14:paraId="318B7D0C" w14:textId="77777777" w:rsidR="00A50314" w:rsidRPr="00A50314" w:rsidRDefault="00A50314" w:rsidP="00A50314">
            <w:pPr>
              <w:rPr>
                <w:rFonts w:ascii="Consolas" w:hAnsi="Consolas"/>
              </w:rPr>
            </w:pPr>
            <w:r w:rsidRPr="00A50314">
              <w:rPr>
                <w:rFonts w:ascii="Consolas" w:hAnsi="Consolas"/>
              </w:rPr>
              <w:t xml:space="preserve">        }</w:t>
            </w:r>
          </w:p>
          <w:p w14:paraId="4F48FEB7" w14:textId="77777777" w:rsidR="00A50314" w:rsidRPr="00A50314" w:rsidRDefault="00A50314" w:rsidP="00A50314">
            <w:pPr>
              <w:rPr>
                <w:rFonts w:ascii="Consolas" w:hAnsi="Consolas"/>
              </w:rPr>
            </w:pPr>
            <w:r w:rsidRPr="00A50314">
              <w:rPr>
                <w:rFonts w:ascii="Consolas" w:hAnsi="Consolas"/>
              </w:rPr>
              <w:t xml:space="preserve">        else</w:t>
            </w:r>
          </w:p>
          <w:p w14:paraId="3E6085A7" w14:textId="77777777" w:rsidR="00A50314" w:rsidRPr="00A50314" w:rsidRDefault="00A50314" w:rsidP="00A50314">
            <w:pPr>
              <w:rPr>
                <w:rFonts w:ascii="Consolas" w:hAnsi="Consolas"/>
              </w:rPr>
            </w:pPr>
            <w:r w:rsidRPr="00A50314">
              <w:rPr>
                <w:rFonts w:ascii="Consolas" w:hAnsi="Consolas"/>
              </w:rPr>
              <w:t xml:space="preserve">        {</w:t>
            </w:r>
          </w:p>
          <w:p w14:paraId="17F422F9" w14:textId="77777777" w:rsidR="00A50314" w:rsidRPr="00A50314" w:rsidRDefault="00A50314" w:rsidP="00A50314">
            <w:pPr>
              <w:rPr>
                <w:rFonts w:ascii="Consolas" w:hAnsi="Consolas"/>
              </w:rPr>
            </w:pPr>
            <w:r w:rsidRPr="00A50314">
              <w:rPr>
                <w:rFonts w:ascii="Consolas" w:hAnsi="Consolas"/>
              </w:rPr>
              <w:t xml:space="preserve">            digitalWrite(FAN_PIN, 1);</w:t>
            </w:r>
          </w:p>
          <w:p w14:paraId="0BEE72FE" w14:textId="77777777" w:rsidR="00A50314" w:rsidRPr="00A50314" w:rsidRDefault="00A50314" w:rsidP="00A50314">
            <w:pPr>
              <w:rPr>
                <w:rFonts w:ascii="Consolas" w:hAnsi="Consolas"/>
              </w:rPr>
            </w:pPr>
            <w:r w:rsidRPr="00A50314">
              <w:rPr>
                <w:rFonts w:ascii="Consolas" w:hAnsi="Consolas"/>
              </w:rPr>
              <w:t xml:space="preserve">            Blynk.virtualWrite(V7, 0);</w:t>
            </w:r>
          </w:p>
          <w:p w14:paraId="55BE2728" w14:textId="77777777" w:rsidR="00A50314" w:rsidRPr="00A50314" w:rsidRDefault="00A50314" w:rsidP="00A50314">
            <w:pPr>
              <w:rPr>
                <w:rFonts w:ascii="Consolas" w:hAnsi="Consolas"/>
              </w:rPr>
            </w:pPr>
            <w:r w:rsidRPr="00A50314">
              <w:rPr>
                <w:rFonts w:ascii="Consolas" w:hAnsi="Consolas"/>
              </w:rPr>
              <w:t xml:space="preserve">        }</w:t>
            </w:r>
          </w:p>
          <w:p w14:paraId="7AF0FBCD" w14:textId="77777777" w:rsidR="00A50314" w:rsidRPr="00A50314" w:rsidRDefault="00A50314" w:rsidP="00A50314">
            <w:pPr>
              <w:rPr>
                <w:rFonts w:ascii="Consolas" w:hAnsi="Consolas"/>
              </w:rPr>
            </w:pPr>
            <w:r w:rsidRPr="00A50314">
              <w:rPr>
                <w:rFonts w:ascii="Consolas" w:hAnsi="Consolas"/>
              </w:rPr>
              <w:t xml:space="preserve">            </w:t>
            </w:r>
          </w:p>
          <w:p w14:paraId="09F8D240" w14:textId="77777777" w:rsidR="00A50314" w:rsidRPr="00A50314" w:rsidRDefault="00A50314" w:rsidP="00A50314">
            <w:pPr>
              <w:rPr>
                <w:rFonts w:ascii="Consolas" w:hAnsi="Consolas"/>
              </w:rPr>
            </w:pPr>
            <w:r w:rsidRPr="00A50314">
              <w:rPr>
                <w:rFonts w:ascii="Consolas" w:hAnsi="Consolas"/>
              </w:rPr>
              <w:t xml:space="preserve">        if(tempDht &lt;= 16)</w:t>
            </w:r>
          </w:p>
          <w:p w14:paraId="29A68E95" w14:textId="77777777" w:rsidR="00A50314" w:rsidRPr="00A50314" w:rsidRDefault="00A50314" w:rsidP="00A50314">
            <w:pPr>
              <w:rPr>
                <w:rFonts w:ascii="Consolas" w:hAnsi="Consolas"/>
              </w:rPr>
            </w:pPr>
            <w:r w:rsidRPr="00A50314">
              <w:rPr>
                <w:rFonts w:ascii="Consolas" w:hAnsi="Consolas"/>
              </w:rPr>
              <w:t xml:space="preserve">        {</w:t>
            </w:r>
          </w:p>
          <w:p w14:paraId="75B8BFD8" w14:textId="77777777" w:rsidR="00A50314" w:rsidRPr="00A50314" w:rsidRDefault="00A50314" w:rsidP="00A50314">
            <w:pPr>
              <w:rPr>
                <w:rFonts w:ascii="Consolas" w:hAnsi="Consolas"/>
              </w:rPr>
            </w:pPr>
            <w:r w:rsidRPr="00A50314">
              <w:rPr>
                <w:rFonts w:ascii="Consolas" w:hAnsi="Consolas"/>
              </w:rPr>
              <w:t xml:space="preserve">            digitalWrite(HEATER_PIN, 0);</w:t>
            </w:r>
          </w:p>
          <w:p w14:paraId="4BA4B9E1" w14:textId="77777777" w:rsidR="00A50314" w:rsidRPr="00A50314" w:rsidRDefault="00A50314" w:rsidP="00A50314">
            <w:pPr>
              <w:rPr>
                <w:rFonts w:ascii="Consolas" w:hAnsi="Consolas"/>
              </w:rPr>
            </w:pPr>
            <w:r w:rsidRPr="00A50314">
              <w:rPr>
                <w:rFonts w:ascii="Consolas" w:hAnsi="Consolas"/>
              </w:rPr>
              <w:lastRenderedPageBreak/>
              <w:t xml:space="preserve">            Blynk.virtualWrite(V8, 1);</w:t>
            </w:r>
          </w:p>
          <w:p w14:paraId="097BC2AF" w14:textId="77777777" w:rsidR="00A50314" w:rsidRPr="00A50314" w:rsidRDefault="00A50314" w:rsidP="00A50314">
            <w:pPr>
              <w:rPr>
                <w:rFonts w:ascii="Consolas" w:hAnsi="Consolas"/>
              </w:rPr>
            </w:pPr>
            <w:r w:rsidRPr="00A50314">
              <w:rPr>
                <w:rFonts w:ascii="Consolas" w:hAnsi="Consolas"/>
              </w:rPr>
              <w:t xml:space="preserve">        }</w:t>
            </w:r>
          </w:p>
          <w:p w14:paraId="6BE87429" w14:textId="77777777" w:rsidR="00A50314" w:rsidRPr="00A50314" w:rsidRDefault="00A50314" w:rsidP="00A50314">
            <w:pPr>
              <w:rPr>
                <w:rFonts w:ascii="Consolas" w:hAnsi="Consolas"/>
              </w:rPr>
            </w:pPr>
            <w:r w:rsidRPr="00A50314">
              <w:rPr>
                <w:rFonts w:ascii="Consolas" w:hAnsi="Consolas"/>
              </w:rPr>
              <w:t xml:space="preserve">        else</w:t>
            </w:r>
          </w:p>
          <w:p w14:paraId="4FBD38C3" w14:textId="77777777" w:rsidR="00A50314" w:rsidRPr="00A50314" w:rsidRDefault="00A50314" w:rsidP="00A50314">
            <w:pPr>
              <w:rPr>
                <w:rFonts w:ascii="Consolas" w:hAnsi="Consolas"/>
              </w:rPr>
            </w:pPr>
            <w:r w:rsidRPr="00A50314">
              <w:rPr>
                <w:rFonts w:ascii="Consolas" w:hAnsi="Consolas"/>
              </w:rPr>
              <w:t xml:space="preserve">        {</w:t>
            </w:r>
          </w:p>
          <w:p w14:paraId="29377206" w14:textId="77777777" w:rsidR="00A50314" w:rsidRPr="00A50314" w:rsidRDefault="00A50314" w:rsidP="00A50314">
            <w:pPr>
              <w:rPr>
                <w:rFonts w:ascii="Consolas" w:hAnsi="Consolas"/>
              </w:rPr>
            </w:pPr>
            <w:r w:rsidRPr="00A50314">
              <w:rPr>
                <w:rFonts w:ascii="Consolas" w:hAnsi="Consolas"/>
              </w:rPr>
              <w:t xml:space="preserve">            digitalWrite(HEATER_PIN, 1);</w:t>
            </w:r>
          </w:p>
          <w:p w14:paraId="4F1E1A35" w14:textId="77777777" w:rsidR="00A50314" w:rsidRPr="00A50314" w:rsidRDefault="00A50314" w:rsidP="00A50314">
            <w:pPr>
              <w:rPr>
                <w:rFonts w:ascii="Consolas" w:hAnsi="Consolas"/>
              </w:rPr>
            </w:pPr>
            <w:r w:rsidRPr="00A50314">
              <w:rPr>
                <w:rFonts w:ascii="Consolas" w:hAnsi="Consolas"/>
              </w:rPr>
              <w:t xml:space="preserve">            Blynk.virtualWrite(V8, 0);</w:t>
            </w:r>
          </w:p>
          <w:p w14:paraId="50E04EC6" w14:textId="77777777" w:rsidR="00A50314" w:rsidRPr="00A50314" w:rsidRDefault="00A50314" w:rsidP="00A50314">
            <w:pPr>
              <w:rPr>
                <w:rFonts w:ascii="Consolas" w:hAnsi="Consolas"/>
              </w:rPr>
            </w:pPr>
            <w:r w:rsidRPr="00A50314">
              <w:rPr>
                <w:rFonts w:ascii="Consolas" w:hAnsi="Consolas"/>
              </w:rPr>
              <w:t xml:space="preserve">        }        </w:t>
            </w:r>
          </w:p>
          <w:p w14:paraId="483AF4DF" w14:textId="77777777" w:rsidR="00A50314" w:rsidRPr="00A50314" w:rsidRDefault="00A50314" w:rsidP="00A50314">
            <w:pPr>
              <w:rPr>
                <w:rFonts w:ascii="Consolas" w:hAnsi="Consolas"/>
              </w:rPr>
            </w:pPr>
            <w:r w:rsidRPr="00A50314">
              <w:rPr>
                <w:rFonts w:ascii="Consolas" w:hAnsi="Consolas"/>
              </w:rPr>
              <w:t xml:space="preserve">    }</w:t>
            </w:r>
          </w:p>
          <w:p w14:paraId="744D2326" w14:textId="18D0DAEB" w:rsidR="00A50314" w:rsidRPr="00A50314" w:rsidRDefault="00A50314" w:rsidP="00A50314">
            <w:pPr>
              <w:rPr>
                <w:rFonts w:ascii="Consolas" w:hAnsi="Consolas"/>
              </w:rPr>
            </w:pPr>
            <w:r w:rsidRPr="00A50314">
              <w:rPr>
                <w:rFonts w:ascii="Consolas" w:hAnsi="Consolas"/>
              </w:rPr>
              <w:t>}</w:t>
            </w:r>
          </w:p>
        </w:tc>
      </w:tr>
    </w:tbl>
    <w:p w14:paraId="55516015" w14:textId="55C42A32" w:rsidR="00161AAD" w:rsidRDefault="00161AAD" w:rsidP="00A50314">
      <w:pPr>
        <w:pStyle w:val="Heading2"/>
        <w:numPr>
          <w:ilvl w:val="0"/>
          <w:numId w:val="0"/>
        </w:numPr>
      </w:pPr>
    </w:p>
    <w:sectPr w:rsidR="00161AAD" w:rsidSect="00CE7D35">
      <w:pgSz w:w="11906" w:h="16838" w:code="9"/>
      <w:pgMar w:top="1134" w:right="1134" w:bottom="1134" w:left="1701" w:header="851" w:footer="431"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CC6E5" w14:textId="77777777" w:rsidR="00E468DA" w:rsidRDefault="00E468DA" w:rsidP="00877142">
      <w:pPr>
        <w:spacing w:after="0" w:line="240" w:lineRule="auto"/>
      </w:pPr>
      <w:r>
        <w:separator/>
      </w:r>
    </w:p>
  </w:endnote>
  <w:endnote w:type="continuationSeparator" w:id="0">
    <w:p w14:paraId="50902C42" w14:textId="77777777" w:rsidR="00E468DA" w:rsidRDefault="00E468DA"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4EA26" w14:textId="378DCACF" w:rsidR="004654D1" w:rsidRDefault="004654D1">
    <w:pPr>
      <w:pStyle w:val="Footer"/>
      <w:jc w:val="center"/>
    </w:pPr>
  </w:p>
  <w:p w14:paraId="78268BAC" w14:textId="57224913" w:rsidR="00CE7D35" w:rsidRDefault="00CE7D35" w:rsidP="00465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519470"/>
      <w:docPartObj>
        <w:docPartGallery w:val="Page Numbers (Bottom of Page)"/>
        <w:docPartUnique/>
      </w:docPartObj>
    </w:sdtPr>
    <w:sdtEndPr>
      <w:rPr>
        <w:noProof/>
      </w:rPr>
    </w:sdtEndPr>
    <w:sdtContent>
      <w:p w14:paraId="70B8884C" w14:textId="77777777" w:rsidR="004654D1" w:rsidRDefault="004654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1C19E" w14:textId="77777777" w:rsidR="004654D1" w:rsidRDefault="004654D1" w:rsidP="00465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EB13D" w14:textId="77777777" w:rsidR="00E468DA" w:rsidRDefault="00E468DA" w:rsidP="00877142">
      <w:pPr>
        <w:spacing w:after="0" w:line="240" w:lineRule="auto"/>
      </w:pPr>
      <w:r>
        <w:separator/>
      </w:r>
    </w:p>
  </w:footnote>
  <w:footnote w:type="continuationSeparator" w:id="0">
    <w:p w14:paraId="35869986" w14:textId="77777777" w:rsidR="00E468DA" w:rsidRDefault="00E468DA"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4817918"/>
    <w:multiLevelType w:val="hybridMultilevel"/>
    <w:tmpl w:val="D2EA0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17790"/>
    <w:multiLevelType w:val="hybridMultilevel"/>
    <w:tmpl w:val="86D89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D0286"/>
    <w:multiLevelType w:val="hybridMultilevel"/>
    <w:tmpl w:val="AC6E8062"/>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0F95785B"/>
    <w:multiLevelType w:val="hybridMultilevel"/>
    <w:tmpl w:val="C63A1864"/>
    <w:lvl w:ilvl="0" w:tplc="B09C0400">
      <w:numFmt w:val="bullet"/>
      <w:lvlText w:val="-"/>
      <w:lvlJc w:val="left"/>
      <w:pPr>
        <w:ind w:left="385" w:hanging="360"/>
      </w:pPr>
      <w:rPr>
        <w:rFonts w:ascii="Times New Roman" w:eastAsiaTheme="minorHAnsi" w:hAnsi="Times New Roman" w:cs="Times New Roman"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8" w15:restartNumberingAfterBreak="0">
    <w:nsid w:val="125D3459"/>
    <w:multiLevelType w:val="hybridMultilevel"/>
    <w:tmpl w:val="F9BA0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87E0E"/>
    <w:multiLevelType w:val="hybridMultilevel"/>
    <w:tmpl w:val="7ADA6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EF2034"/>
    <w:multiLevelType w:val="hybridMultilevel"/>
    <w:tmpl w:val="2F5C2C04"/>
    <w:lvl w:ilvl="0" w:tplc="F87C53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3167E"/>
    <w:multiLevelType w:val="hybridMultilevel"/>
    <w:tmpl w:val="12E655A0"/>
    <w:lvl w:ilvl="0" w:tplc="03AE6A4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E3897"/>
    <w:multiLevelType w:val="hybridMultilevel"/>
    <w:tmpl w:val="83E8F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000450"/>
    <w:multiLevelType w:val="hybridMultilevel"/>
    <w:tmpl w:val="4BCA12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B07DA3"/>
    <w:multiLevelType w:val="hybridMultilevel"/>
    <w:tmpl w:val="69A4506A"/>
    <w:lvl w:ilvl="0" w:tplc="F87C53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77323B"/>
    <w:multiLevelType w:val="hybridMultilevel"/>
    <w:tmpl w:val="CDA4B4B2"/>
    <w:lvl w:ilvl="0" w:tplc="D24A0B0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DE7173"/>
    <w:multiLevelType w:val="hybridMultilevel"/>
    <w:tmpl w:val="377E4F50"/>
    <w:lvl w:ilvl="0" w:tplc="03AE6A4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667C8"/>
    <w:multiLevelType w:val="hybridMultilevel"/>
    <w:tmpl w:val="7D1E756A"/>
    <w:lvl w:ilvl="0" w:tplc="D24A0B0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2B5358"/>
    <w:multiLevelType w:val="hybridMultilevel"/>
    <w:tmpl w:val="29A8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B2123"/>
    <w:multiLevelType w:val="hybridMultilevel"/>
    <w:tmpl w:val="C196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C4F14"/>
    <w:multiLevelType w:val="hybridMultilevel"/>
    <w:tmpl w:val="0898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D11FB7"/>
    <w:multiLevelType w:val="hybridMultilevel"/>
    <w:tmpl w:val="D5E8C77A"/>
    <w:lvl w:ilvl="0" w:tplc="2BDCF54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5" w15:restartNumberingAfterBreak="0">
    <w:nsid w:val="68F14362"/>
    <w:multiLevelType w:val="hybridMultilevel"/>
    <w:tmpl w:val="7C4A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634D14"/>
    <w:multiLevelType w:val="hybridMultilevel"/>
    <w:tmpl w:val="145A40CC"/>
    <w:lvl w:ilvl="0" w:tplc="F87C53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C26B72"/>
    <w:multiLevelType w:val="hybridMultilevel"/>
    <w:tmpl w:val="8D5EB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173FB"/>
    <w:multiLevelType w:val="hybridMultilevel"/>
    <w:tmpl w:val="6646E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F2A66"/>
    <w:multiLevelType w:val="hybridMultilevel"/>
    <w:tmpl w:val="9348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6C14B8"/>
    <w:multiLevelType w:val="hybridMultilevel"/>
    <w:tmpl w:val="09AC5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2C416C"/>
    <w:multiLevelType w:val="hybridMultilevel"/>
    <w:tmpl w:val="3F04DA62"/>
    <w:lvl w:ilvl="0" w:tplc="F87C53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C87F45"/>
    <w:multiLevelType w:val="hybridMultilevel"/>
    <w:tmpl w:val="F84C2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2155AE"/>
    <w:multiLevelType w:val="hybridMultilevel"/>
    <w:tmpl w:val="145A4382"/>
    <w:lvl w:ilvl="0" w:tplc="2C865A0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4A652D"/>
    <w:multiLevelType w:val="hybridMultilevel"/>
    <w:tmpl w:val="74C4F8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837490"/>
    <w:multiLevelType w:val="hybridMultilevel"/>
    <w:tmpl w:val="058653B2"/>
    <w:lvl w:ilvl="0" w:tplc="F87C53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063BF"/>
    <w:multiLevelType w:val="hybridMultilevel"/>
    <w:tmpl w:val="AA727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1C1FD5"/>
    <w:multiLevelType w:val="hybridMultilevel"/>
    <w:tmpl w:val="B556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C1281"/>
    <w:multiLevelType w:val="hybridMultilevel"/>
    <w:tmpl w:val="2FB0E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6"/>
  </w:num>
  <w:num w:numId="5">
    <w:abstractNumId w:val="24"/>
  </w:num>
  <w:num w:numId="6">
    <w:abstractNumId w:val="12"/>
  </w:num>
  <w:num w:numId="7">
    <w:abstractNumId w:val="5"/>
  </w:num>
  <w:num w:numId="8">
    <w:abstractNumId w:val="19"/>
  </w:num>
  <w:num w:numId="9">
    <w:abstractNumId w:val="36"/>
  </w:num>
  <w:num w:numId="10">
    <w:abstractNumId w:val="8"/>
  </w:num>
  <w:num w:numId="11">
    <w:abstractNumId w:val="13"/>
  </w:num>
  <w:num w:numId="12">
    <w:abstractNumId w:val="9"/>
  </w:num>
  <w:num w:numId="13">
    <w:abstractNumId w:val="30"/>
  </w:num>
  <w:num w:numId="14">
    <w:abstractNumId w:val="22"/>
  </w:num>
  <w:num w:numId="15">
    <w:abstractNumId w:val="34"/>
  </w:num>
  <w:num w:numId="16">
    <w:abstractNumId w:val="32"/>
  </w:num>
  <w:num w:numId="17">
    <w:abstractNumId w:val="38"/>
  </w:num>
  <w:num w:numId="18">
    <w:abstractNumId w:val="14"/>
  </w:num>
  <w:num w:numId="19">
    <w:abstractNumId w:val="4"/>
  </w:num>
  <w:num w:numId="20">
    <w:abstractNumId w:val="17"/>
  </w:num>
  <w:num w:numId="21">
    <w:abstractNumId w:val="11"/>
  </w:num>
  <w:num w:numId="22">
    <w:abstractNumId w:val="27"/>
  </w:num>
  <w:num w:numId="23">
    <w:abstractNumId w:val="3"/>
  </w:num>
  <w:num w:numId="24">
    <w:abstractNumId w:val="28"/>
  </w:num>
  <w:num w:numId="25">
    <w:abstractNumId w:val="35"/>
  </w:num>
  <w:num w:numId="26">
    <w:abstractNumId w:val="15"/>
  </w:num>
  <w:num w:numId="27">
    <w:abstractNumId w:val="31"/>
  </w:num>
  <w:num w:numId="28">
    <w:abstractNumId w:val="25"/>
  </w:num>
  <w:num w:numId="29">
    <w:abstractNumId w:val="29"/>
  </w:num>
  <w:num w:numId="30">
    <w:abstractNumId w:val="37"/>
  </w:num>
  <w:num w:numId="31">
    <w:abstractNumId w:val="21"/>
  </w:num>
  <w:num w:numId="32">
    <w:abstractNumId w:val="20"/>
  </w:num>
  <w:num w:numId="33">
    <w:abstractNumId w:val="23"/>
  </w:num>
  <w:num w:numId="34">
    <w:abstractNumId w:val="33"/>
  </w:num>
  <w:num w:numId="35">
    <w:abstractNumId w:val="16"/>
  </w:num>
  <w:num w:numId="36">
    <w:abstractNumId w:val="18"/>
  </w:num>
  <w:num w:numId="37">
    <w:abstractNumId w:val="10"/>
  </w:num>
  <w:num w:numId="38">
    <w:abstractNumId w:val="7"/>
  </w:num>
  <w:num w:numId="39">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19CF"/>
    <w:rsid w:val="00000E39"/>
    <w:rsid w:val="0000126D"/>
    <w:rsid w:val="00001909"/>
    <w:rsid w:val="00003543"/>
    <w:rsid w:val="00005A5F"/>
    <w:rsid w:val="00010CDB"/>
    <w:rsid w:val="00013711"/>
    <w:rsid w:val="000153B1"/>
    <w:rsid w:val="0001618C"/>
    <w:rsid w:val="00017E99"/>
    <w:rsid w:val="00020BE9"/>
    <w:rsid w:val="00023B83"/>
    <w:rsid w:val="00025F71"/>
    <w:rsid w:val="00026018"/>
    <w:rsid w:val="00026080"/>
    <w:rsid w:val="00026DA0"/>
    <w:rsid w:val="00027C8A"/>
    <w:rsid w:val="0003494B"/>
    <w:rsid w:val="00036E0F"/>
    <w:rsid w:val="00043C54"/>
    <w:rsid w:val="00046AAE"/>
    <w:rsid w:val="00046BF8"/>
    <w:rsid w:val="00055CD7"/>
    <w:rsid w:val="00056422"/>
    <w:rsid w:val="00057AED"/>
    <w:rsid w:val="00057DFD"/>
    <w:rsid w:val="000603BD"/>
    <w:rsid w:val="000617F0"/>
    <w:rsid w:val="000625DF"/>
    <w:rsid w:val="00063C51"/>
    <w:rsid w:val="00072F60"/>
    <w:rsid w:val="000739A3"/>
    <w:rsid w:val="00074C8C"/>
    <w:rsid w:val="0007702E"/>
    <w:rsid w:val="00077E54"/>
    <w:rsid w:val="0008354F"/>
    <w:rsid w:val="00086304"/>
    <w:rsid w:val="0009262A"/>
    <w:rsid w:val="00092B3B"/>
    <w:rsid w:val="000944E8"/>
    <w:rsid w:val="00094A53"/>
    <w:rsid w:val="00094FE4"/>
    <w:rsid w:val="000951D7"/>
    <w:rsid w:val="00097C34"/>
    <w:rsid w:val="000A05B3"/>
    <w:rsid w:val="000A1874"/>
    <w:rsid w:val="000A4A0B"/>
    <w:rsid w:val="000A5962"/>
    <w:rsid w:val="000A6135"/>
    <w:rsid w:val="000A7272"/>
    <w:rsid w:val="000A7743"/>
    <w:rsid w:val="000B0DE3"/>
    <w:rsid w:val="000B21D0"/>
    <w:rsid w:val="000B37BF"/>
    <w:rsid w:val="000B47B7"/>
    <w:rsid w:val="000B6F96"/>
    <w:rsid w:val="000B7749"/>
    <w:rsid w:val="000C3718"/>
    <w:rsid w:val="000C42F1"/>
    <w:rsid w:val="000C5868"/>
    <w:rsid w:val="000C6469"/>
    <w:rsid w:val="000C71D3"/>
    <w:rsid w:val="000D0A8C"/>
    <w:rsid w:val="000D2A6A"/>
    <w:rsid w:val="000E3631"/>
    <w:rsid w:val="000E3F49"/>
    <w:rsid w:val="000E7E91"/>
    <w:rsid w:val="000F0F3E"/>
    <w:rsid w:val="000F7899"/>
    <w:rsid w:val="00101160"/>
    <w:rsid w:val="0010238C"/>
    <w:rsid w:val="001025BE"/>
    <w:rsid w:val="00113757"/>
    <w:rsid w:val="0011537E"/>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11AA"/>
    <w:rsid w:val="00145C7F"/>
    <w:rsid w:val="001471DD"/>
    <w:rsid w:val="00147AF1"/>
    <w:rsid w:val="00150DD6"/>
    <w:rsid w:val="00152131"/>
    <w:rsid w:val="0015417C"/>
    <w:rsid w:val="001546B7"/>
    <w:rsid w:val="00154865"/>
    <w:rsid w:val="00160752"/>
    <w:rsid w:val="00161AAD"/>
    <w:rsid w:val="001620E5"/>
    <w:rsid w:val="00162536"/>
    <w:rsid w:val="00162A1B"/>
    <w:rsid w:val="00164F59"/>
    <w:rsid w:val="00165DCF"/>
    <w:rsid w:val="001671A0"/>
    <w:rsid w:val="00177288"/>
    <w:rsid w:val="001806D1"/>
    <w:rsid w:val="00180B97"/>
    <w:rsid w:val="00180C60"/>
    <w:rsid w:val="00186024"/>
    <w:rsid w:val="00194288"/>
    <w:rsid w:val="00194B74"/>
    <w:rsid w:val="00195829"/>
    <w:rsid w:val="001A02A2"/>
    <w:rsid w:val="001A38A3"/>
    <w:rsid w:val="001A54B1"/>
    <w:rsid w:val="001A6A50"/>
    <w:rsid w:val="001A6ED0"/>
    <w:rsid w:val="001A7537"/>
    <w:rsid w:val="001B342A"/>
    <w:rsid w:val="001B55A1"/>
    <w:rsid w:val="001C0764"/>
    <w:rsid w:val="001C12B3"/>
    <w:rsid w:val="001C1CC2"/>
    <w:rsid w:val="001C58D7"/>
    <w:rsid w:val="001D14D3"/>
    <w:rsid w:val="001D207E"/>
    <w:rsid w:val="001D2968"/>
    <w:rsid w:val="001D320E"/>
    <w:rsid w:val="001D371D"/>
    <w:rsid w:val="001D584C"/>
    <w:rsid w:val="001D67B9"/>
    <w:rsid w:val="001D6D4E"/>
    <w:rsid w:val="001D773A"/>
    <w:rsid w:val="001E4370"/>
    <w:rsid w:val="001E4C07"/>
    <w:rsid w:val="001F0C93"/>
    <w:rsid w:val="001F0D41"/>
    <w:rsid w:val="001F7925"/>
    <w:rsid w:val="001F7E96"/>
    <w:rsid w:val="00203ECB"/>
    <w:rsid w:val="00205F71"/>
    <w:rsid w:val="00206DBE"/>
    <w:rsid w:val="00206FB8"/>
    <w:rsid w:val="00207BC8"/>
    <w:rsid w:val="0021164D"/>
    <w:rsid w:val="002133B5"/>
    <w:rsid w:val="0022034C"/>
    <w:rsid w:val="00221F90"/>
    <w:rsid w:val="00224668"/>
    <w:rsid w:val="00224765"/>
    <w:rsid w:val="00224823"/>
    <w:rsid w:val="00224C4A"/>
    <w:rsid w:val="00224C5E"/>
    <w:rsid w:val="00224E3F"/>
    <w:rsid w:val="00225490"/>
    <w:rsid w:val="0023191E"/>
    <w:rsid w:val="00231BAA"/>
    <w:rsid w:val="0023219F"/>
    <w:rsid w:val="002325C2"/>
    <w:rsid w:val="0023412C"/>
    <w:rsid w:val="002343A6"/>
    <w:rsid w:val="00234D8A"/>
    <w:rsid w:val="0023697C"/>
    <w:rsid w:val="0024068D"/>
    <w:rsid w:val="0024583C"/>
    <w:rsid w:val="00247AB0"/>
    <w:rsid w:val="00251D11"/>
    <w:rsid w:val="0025305F"/>
    <w:rsid w:val="00255648"/>
    <w:rsid w:val="00256FC0"/>
    <w:rsid w:val="00260013"/>
    <w:rsid w:val="002604A1"/>
    <w:rsid w:val="00260A2D"/>
    <w:rsid w:val="002613B3"/>
    <w:rsid w:val="0026635D"/>
    <w:rsid w:val="00271EF1"/>
    <w:rsid w:val="00276EAD"/>
    <w:rsid w:val="00281FD2"/>
    <w:rsid w:val="00282041"/>
    <w:rsid w:val="0028315D"/>
    <w:rsid w:val="002879D2"/>
    <w:rsid w:val="00293795"/>
    <w:rsid w:val="002937DF"/>
    <w:rsid w:val="00294D08"/>
    <w:rsid w:val="00296986"/>
    <w:rsid w:val="0029771B"/>
    <w:rsid w:val="002A1600"/>
    <w:rsid w:val="002A1D3E"/>
    <w:rsid w:val="002A2AE4"/>
    <w:rsid w:val="002B0982"/>
    <w:rsid w:val="002B44AF"/>
    <w:rsid w:val="002B567D"/>
    <w:rsid w:val="002B607F"/>
    <w:rsid w:val="002B6849"/>
    <w:rsid w:val="002B6F6B"/>
    <w:rsid w:val="002B776B"/>
    <w:rsid w:val="002B7C2D"/>
    <w:rsid w:val="002C0779"/>
    <w:rsid w:val="002C0B6A"/>
    <w:rsid w:val="002C350B"/>
    <w:rsid w:val="002C3ED8"/>
    <w:rsid w:val="002D0E1F"/>
    <w:rsid w:val="002D31DF"/>
    <w:rsid w:val="002D3384"/>
    <w:rsid w:val="002D3D1B"/>
    <w:rsid w:val="002D48C2"/>
    <w:rsid w:val="002D51C1"/>
    <w:rsid w:val="002D54B3"/>
    <w:rsid w:val="002E565A"/>
    <w:rsid w:val="002E65B5"/>
    <w:rsid w:val="002F220D"/>
    <w:rsid w:val="002F227A"/>
    <w:rsid w:val="002F3225"/>
    <w:rsid w:val="002F3384"/>
    <w:rsid w:val="002F3E79"/>
    <w:rsid w:val="00300A5D"/>
    <w:rsid w:val="00301388"/>
    <w:rsid w:val="0030535A"/>
    <w:rsid w:val="003064FD"/>
    <w:rsid w:val="00310C38"/>
    <w:rsid w:val="00311499"/>
    <w:rsid w:val="0031452D"/>
    <w:rsid w:val="003145BA"/>
    <w:rsid w:val="00315D76"/>
    <w:rsid w:val="00320609"/>
    <w:rsid w:val="00322ECF"/>
    <w:rsid w:val="0033051E"/>
    <w:rsid w:val="003306AB"/>
    <w:rsid w:val="0033392C"/>
    <w:rsid w:val="00334CD6"/>
    <w:rsid w:val="00334EB9"/>
    <w:rsid w:val="00335284"/>
    <w:rsid w:val="0033543B"/>
    <w:rsid w:val="0034077B"/>
    <w:rsid w:val="00341B06"/>
    <w:rsid w:val="00345315"/>
    <w:rsid w:val="0034597E"/>
    <w:rsid w:val="00351285"/>
    <w:rsid w:val="00355880"/>
    <w:rsid w:val="003567F4"/>
    <w:rsid w:val="00357B92"/>
    <w:rsid w:val="00361569"/>
    <w:rsid w:val="00361969"/>
    <w:rsid w:val="00362C50"/>
    <w:rsid w:val="00362F17"/>
    <w:rsid w:val="00366C73"/>
    <w:rsid w:val="00367103"/>
    <w:rsid w:val="0037350F"/>
    <w:rsid w:val="00374FCD"/>
    <w:rsid w:val="00375644"/>
    <w:rsid w:val="00376197"/>
    <w:rsid w:val="00377D13"/>
    <w:rsid w:val="0038063B"/>
    <w:rsid w:val="0038640F"/>
    <w:rsid w:val="00392A0F"/>
    <w:rsid w:val="00393DA8"/>
    <w:rsid w:val="00395597"/>
    <w:rsid w:val="00397DB1"/>
    <w:rsid w:val="003A0F70"/>
    <w:rsid w:val="003A2175"/>
    <w:rsid w:val="003A3EF5"/>
    <w:rsid w:val="003A40FD"/>
    <w:rsid w:val="003A5B47"/>
    <w:rsid w:val="003A6345"/>
    <w:rsid w:val="003B0E48"/>
    <w:rsid w:val="003B58AE"/>
    <w:rsid w:val="003B75BB"/>
    <w:rsid w:val="003C1AA6"/>
    <w:rsid w:val="003C439F"/>
    <w:rsid w:val="003C52A0"/>
    <w:rsid w:val="003C5E03"/>
    <w:rsid w:val="003C63B0"/>
    <w:rsid w:val="003C7735"/>
    <w:rsid w:val="003C7768"/>
    <w:rsid w:val="003D1022"/>
    <w:rsid w:val="003D6182"/>
    <w:rsid w:val="003E0964"/>
    <w:rsid w:val="003E0C5C"/>
    <w:rsid w:val="003E1588"/>
    <w:rsid w:val="003E2F4B"/>
    <w:rsid w:val="003E3B5E"/>
    <w:rsid w:val="003E3C83"/>
    <w:rsid w:val="003F38D0"/>
    <w:rsid w:val="003F4653"/>
    <w:rsid w:val="003F5A08"/>
    <w:rsid w:val="003F6649"/>
    <w:rsid w:val="00402284"/>
    <w:rsid w:val="00402B38"/>
    <w:rsid w:val="00406FC7"/>
    <w:rsid w:val="00406FD7"/>
    <w:rsid w:val="00410136"/>
    <w:rsid w:val="0041090F"/>
    <w:rsid w:val="00412067"/>
    <w:rsid w:val="004130D3"/>
    <w:rsid w:val="00413B6E"/>
    <w:rsid w:val="00413F11"/>
    <w:rsid w:val="00414FA6"/>
    <w:rsid w:val="0041738B"/>
    <w:rsid w:val="00417AD0"/>
    <w:rsid w:val="004202D8"/>
    <w:rsid w:val="00420BA4"/>
    <w:rsid w:val="00420EB1"/>
    <w:rsid w:val="00421401"/>
    <w:rsid w:val="0042184E"/>
    <w:rsid w:val="00422586"/>
    <w:rsid w:val="00422B53"/>
    <w:rsid w:val="00422E5F"/>
    <w:rsid w:val="00424822"/>
    <w:rsid w:val="004265EB"/>
    <w:rsid w:val="004277E8"/>
    <w:rsid w:val="00435C27"/>
    <w:rsid w:val="004361E4"/>
    <w:rsid w:val="0044070A"/>
    <w:rsid w:val="00440B04"/>
    <w:rsid w:val="00440B9E"/>
    <w:rsid w:val="00441209"/>
    <w:rsid w:val="00441354"/>
    <w:rsid w:val="0044607C"/>
    <w:rsid w:val="00446398"/>
    <w:rsid w:val="00446528"/>
    <w:rsid w:val="00446B32"/>
    <w:rsid w:val="00447F90"/>
    <w:rsid w:val="00450651"/>
    <w:rsid w:val="00450B1D"/>
    <w:rsid w:val="004538D8"/>
    <w:rsid w:val="00454D42"/>
    <w:rsid w:val="00455238"/>
    <w:rsid w:val="0045539F"/>
    <w:rsid w:val="00455526"/>
    <w:rsid w:val="004562CB"/>
    <w:rsid w:val="00457A89"/>
    <w:rsid w:val="004654D1"/>
    <w:rsid w:val="004657C6"/>
    <w:rsid w:val="00465A71"/>
    <w:rsid w:val="0046637D"/>
    <w:rsid w:val="00466811"/>
    <w:rsid w:val="00466883"/>
    <w:rsid w:val="00471C18"/>
    <w:rsid w:val="00474FCE"/>
    <w:rsid w:val="00480046"/>
    <w:rsid w:val="00484B02"/>
    <w:rsid w:val="00491EEC"/>
    <w:rsid w:val="004932AA"/>
    <w:rsid w:val="00494EDD"/>
    <w:rsid w:val="004966FA"/>
    <w:rsid w:val="004969A9"/>
    <w:rsid w:val="004977AE"/>
    <w:rsid w:val="004A15D2"/>
    <w:rsid w:val="004A172F"/>
    <w:rsid w:val="004A1BE3"/>
    <w:rsid w:val="004A73FE"/>
    <w:rsid w:val="004B1D14"/>
    <w:rsid w:val="004B2D17"/>
    <w:rsid w:val="004B32F2"/>
    <w:rsid w:val="004B356E"/>
    <w:rsid w:val="004B64D3"/>
    <w:rsid w:val="004C1DC8"/>
    <w:rsid w:val="004C2CFD"/>
    <w:rsid w:val="004C3576"/>
    <w:rsid w:val="004C3A04"/>
    <w:rsid w:val="004C72E8"/>
    <w:rsid w:val="004D0330"/>
    <w:rsid w:val="004D0C0A"/>
    <w:rsid w:val="004D3387"/>
    <w:rsid w:val="004D34B3"/>
    <w:rsid w:val="004D4CF7"/>
    <w:rsid w:val="004D51B6"/>
    <w:rsid w:val="004D5238"/>
    <w:rsid w:val="004D65FB"/>
    <w:rsid w:val="004D6F41"/>
    <w:rsid w:val="004D7646"/>
    <w:rsid w:val="004D78B1"/>
    <w:rsid w:val="004E0BF5"/>
    <w:rsid w:val="004E3B2F"/>
    <w:rsid w:val="004E41E1"/>
    <w:rsid w:val="004F12C3"/>
    <w:rsid w:val="004F2089"/>
    <w:rsid w:val="004F2846"/>
    <w:rsid w:val="004F3600"/>
    <w:rsid w:val="004F3B24"/>
    <w:rsid w:val="004F3C69"/>
    <w:rsid w:val="004F49A5"/>
    <w:rsid w:val="004F7F0D"/>
    <w:rsid w:val="0050094A"/>
    <w:rsid w:val="005010C1"/>
    <w:rsid w:val="00502E38"/>
    <w:rsid w:val="005126B5"/>
    <w:rsid w:val="00515C0A"/>
    <w:rsid w:val="00516C57"/>
    <w:rsid w:val="00517A34"/>
    <w:rsid w:val="005202D3"/>
    <w:rsid w:val="00520A78"/>
    <w:rsid w:val="00520BEE"/>
    <w:rsid w:val="005225AE"/>
    <w:rsid w:val="005242CC"/>
    <w:rsid w:val="0052488B"/>
    <w:rsid w:val="00524BEA"/>
    <w:rsid w:val="005255A2"/>
    <w:rsid w:val="00525E25"/>
    <w:rsid w:val="00526942"/>
    <w:rsid w:val="00530DD6"/>
    <w:rsid w:val="0053539A"/>
    <w:rsid w:val="00535FB6"/>
    <w:rsid w:val="0053683C"/>
    <w:rsid w:val="005373C9"/>
    <w:rsid w:val="00542B73"/>
    <w:rsid w:val="005434D5"/>
    <w:rsid w:val="00546F08"/>
    <w:rsid w:val="00552666"/>
    <w:rsid w:val="00552B4A"/>
    <w:rsid w:val="00555DA4"/>
    <w:rsid w:val="005607E6"/>
    <w:rsid w:val="00561A90"/>
    <w:rsid w:val="005626DF"/>
    <w:rsid w:val="00564258"/>
    <w:rsid w:val="00564C5D"/>
    <w:rsid w:val="00564FC4"/>
    <w:rsid w:val="00566A64"/>
    <w:rsid w:val="00570F72"/>
    <w:rsid w:val="0057558F"/>
    <w:rsid w:val="005774DD"/>
    <w:rsid w:val="005808ED"/>
    <w:rsid w:val="00580FD7"/>
    <w:rsid w:val="00582F8E"/>
    <w:rsid w:val="00583791"/>
    <w:rsid w:val="00583A0A"/>
    <w:rsid w:val="0058746E"/>
    <w:rsid w:val="00590082"/>
    <w:rsid w:val="0059134E"/>
    <w:rsid w:val="00591BE6"/>
    <w:rsid w:val="005927C1"/>
    <w:rsid w:val="00593059"/>
    <w:rsid w:val="00594C8D"/>
    <w:rsid w:val="00596908"/>
    <w:rsid w:val="00597680"/>
    <w:rsid w:val="005A2C86"/>
    <w:rsid w:val="005A313F"/>
    <w:rsid w:val="005A3FEF"/>
    <w:rsid w:val="005A4F21"/>
    <w:rsid w:val="005A638A"/>
    <w:rsid w:val="005A6D5C"/>
    <w:rsid w:val="005B13D8"/>
    <w:rsid w:val="005B17B9"/>
    <w:rsid w:val="005B1921"/>
    <w:rsid w:val="005C00B0"/>
    <w:rsid w:val="005C27F4"/>
    <w:rsid w:val="005C33B1"/>
    <w:rsid w:val="005C4C00"/>
    <w:rsid w:val="005C5CF7"/>
    <w:rsid w:val="005C74EF"/>
    <w:rsid w:val="005C761C"/>
    <w:rsid w:val="005D2150"/>
    <w:rsid w:val="005D21F4"/>
    <w:rsid w:val="005D39A2"/>
    <w:rsid w:val="005D74F4"/>
    <w:rsid w:val="005E0C25"/>
    <w:rsid w:val="005E213B"/>
    <w:rsid w:val="005E2C0F"/>
    <w:rsid w:val="005E30BF"/>
    <w:rsid w:val="005E687B"/>
    <w:rsid w:val="005F1677"/>
    <w:rsid w:val="005F55AA"/>
    <w:rsid w:val="005F5C6B"/>
    <w:rsid w:val="005F6797"/>
    <w:rsid w:val="00602DBE"/>
    <w:rsid w:val="00604F28"/>
    <w:rsid w:val="0061195F"/>
    <w:rsid w:val="00617533"/>
    <w:rsid w:val="006312A5"/>
    <w:rsid w:val="006319CF"/>
    <w:rsid w:val="00631C6F"/>
    <w:rsid w:val="00631DF5"/>
    <w:rsid w:val="00632F0E"/>
    <w:rsid w:val="00636F98"/>
    <w:rsid w:val="006376F4"/>
    <w:rsid w:val="006404EF"/>
    <w:rsid w:val="00643754"/>
    <w:rsid w:val="006446E7"/>
    <w:rsid w:val="0064481B"/>
    <w:rsid w:val="006448A7"/>
    <w:rsid w:val="00645EC8"/>
    <w:rsid w:val="006514C3"/>
    <w:rsid w:val="00651E26"/>
    <w:rsid w:val="0065458C"/>
    <w:rsid w:val="00660515"/>
    <w:rsid w:val="006605FD"/>
    <w:rsid w:val="00661A33"/>
    <w:rsid w:val="00661FE8"/>
    <w:rsid w:val="00664631"/>
    <w:rsid w:val="00665D95"/>
    <w:rsid w:val="0067237B"/>
    <w:rsid w:val="00675086"/>
    <w:rsid w:val="0067510E"/>
    <w:rsid w:val="006757A6"/>
    <w:rsid w:val="00677AC4"/>
    <w:rsid w:val="006812C9"/>
    <w:rsid w:val="00682380"/>
    <w:rsid w:val="0068250D"/>
    <w:rsid w:val="0068263E"/>
    <w:rsid w:val="00682A08"/>
    <w:rsid w:val="006839D0"/>
    <w:rsid w:val="00683AFD"/>
    <w:rsid w:val="006848A9"/>
    <w:rsid w:val="00686263"/>
    <w:rsid w:val="00690A70"/>
    <w:rsid w:val="00694348"/>
    <w:rsid w:val="006943A6"/>
    <w:rsid w:val="006955BD"/>
    <w:rsid w:val="006957A1"/>
    <w:rsid w:val="006A021C"/>
    <w:rsid w:val="006A1300"/>
    <w:rsid w:val="006A1576"/>
    <w:rsid w:val="006A42B1"/>
    <w:rsid w:val="006A43A0"/>
    <w:rsid w:val="006A43F2"/>
    <w:rsid w:val="006A474D"/>
    <w:rsid w:val="006A5DEE"/>
    <w:rsid w:val="006B1FB7"/>
    <w:rsid w:val="006B3350"/>
    <w:rsid w:val="006B477C"/>
    <w:rsid w:val="006B6E38"/>
    <w:rsid w:val="006C063A"/>
    <w:rsid w:val="006C0D9E"/>
    <w:rsid w:val="006C171C"/>
    <w:rsid w:val="006C61D7"/>
    <w:rsid w:val="006D31F9"/>
    <w:rsid w:val="006D324F"/>
    <w:rsid w:val="006D40C5"/>
    <w:rsid w:val="006D6F71"/>
    <w:rsid w:val="006E0177"/>
    <w:rsid w:val="006E21B7"/>
    <w:rsid w:val="006E35D5"/>
    <w:rsid w:val="006E3EDD"/>
    <w:rsid w:val="006E602D"/>
    <w:rsid w:val="006E61F2"/>
    <w:rsid w:val="006E7363"/>
    <w:rsid w:val="006F07A5"/>
    <w:rsid w:val="006F1D13"/>
    <w:rsid w:val="006F2DE5"/>
    <w:rsid w:val="006F52B9"/>
    <w:rsid w:val="006F7672"/>
    <w:rsid w:val="00700D9B"/>
    <w:rsid w:val="00701571"/>
    <w:rsid w:val="00703D76"/>
    <w:rsid w:val="00703DFD"/>
    <w:rsid w:val="0070635B"/>
    <w:rsid w:val="007065A2"/>
    <w:rsid w:val="007069FD"/>
    <w:rsid w:val="00710C16"/>
    <w:rsid w:val="00711A9A"/>
    <w:rsid w:val="007158E7"/>
    <w:rsid w:val="00722EEB"/>
    <w:rsid w:val="00723CB4"/>
    <w:rsid w:val="0072527E"/>
    <w:rsid w:val="0072587A"/>
    <w:rsid w:val="00725D16"/>
    <w:rsid w:val="00725E11"/>
    <w:rsid w:val="0072680B"/>
    <w:rsid w:val="007276D5"/>
    <w:rsid w:val="007326C4"/>
    <w:rsid w:val="00733D55"/>
    <w:rsid w:val="00734606"/>
    <w:rsid w:val="00735E67"/>
    <w:rsid w:val="00742467"/>
    <w:rsid w:val="00742B33"/>
    <w:rsid w:val="00742D86"/>
    <w:rsid w:val="007436BD"/>
    <w:rsid w:val="00744566"/>
    <w:rsid w:val="0074473B"/>
    <w:rsid w:val="007461D2"/>
    <w:rsid w:val="007467A4"/>
    <w:rsid w:val="00750B7B"/>
    <w:rsid w:val="007533BF"/>
    <w:rsid w:val="00756518"/>
    <w:rsid w:val="00761EEB"/>
    <w:rsid w:val="00762A8C"/>
    <w:rsid w:val="00762CDE"/>
    <w:rsid w:val="00763190"/>
    <w:rsid w:val="007703E5"/>
    <w:rsid w:val="00771104"/>
    <w:rsid w:val="00771507"/>
    <w:rsid w:val="007725B0"/>
    <w:rsid w:val="007733EC"/>
    <w:rsid w:val="00773B8E"/>
    <w:rsid w:val="007749F9"/>
    <w:rsid w:val="00774E9D"/>
    <w:rsid w:val="007764D5"/>
    <w:rsid w:val="00777417"/>
    <w:rsid w:val="00780008"/>
    <w:rsid w:val="00780151"/>
    <w:rsid w:val="007809FD"/>
    <w:rsid w:val="00781C36"/>
    <w:rsid w:val="007845B2"/>
    <w:rsid w:val="0078562C"/>
    <w:rsid w:val="00785C2D"/>
    <w:rsid w:val="00786A9A"/>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1E35"/>
    <w:rsid w:val="007D537F"/>
    <w:rsid w:val="007D6CEF"/>
    <w:rsid w:val="007D75E0"/>
    <w:rsid w:val="007D7E73"/>
    <w:rsid w:val="007E0E71"/>
    <w:rsid w:val="007E1CCC"/>
    <w:rsid w:val="007E4065"/>
    <w:rsid w:val="007E55A6"/>
    <w:rsid w:val="007E5A43"/>
    <w:rsid w:val="007E6ABE"/>
    <w:rsid w:val="007E73F3"/>
    <w:rsid w:val="007E7C58"/>
    <w:rsid w:val="007F14C0"/>
    <w:rsid w:val="007F18B4"/>
    <w:rsid w:val="007F212D"/>
    <w:rsid w:val="007F2543"/>
    <w:rsid w:val="007F2FED"/>
    <w:rsid w:val="007F4DBC"/>
    <w:rsid w:val="007F6DA5"/>
    <w:rsid w:val="007F6E58"/>
    <w:rsid w:val="007F7646"/>
    <w:rsid w:val="007F77B4"/>
    <w:rsid w:val="00802629"/>
    <w:rsid w:val="00810C6E"/>
    <w:rsid w:val="00810CDF"/>
    <w:rsid w:val="00811587"/>
    <w:rsid w:val="00812127"/>
    <w:rsid w:val="0081244C"/>
    <w:rsid w:val="00812F38"/>
    <w:rsid w:val="00815A53"/>
    <w:rsid w:val="00820A45"/>
    <w:rsid w:val="00822AE6"/>
    <w:rsid w:val="00824195"/>
    <w:rsid w:val="00825518"/>
    <w:rsid w:val="00826348"/>
    <w:rsid w:val="00827203"/>
    <w:rsid w:val="00830216"/>
    <w:rsid w:val="00830E33"/>
    <w:rsid w:val="0083373F"/>
    <w:rsid w:val="0083510D"/>
    <w:rsid w:val="00837070"/>
    <w:rsid w:val="00837458"/>
    <w:rsid w:val="008411B6"/>
    <w:rsid w:val="00842581"/>
    <w:rsid w:val="00843D46"/>
    <w:rsid w:val="0084460D"/>
    <w:rsid w:val="00847003"/>
    <w:rsid w:val="00851E28"/>
    <w:rsid w:val="0085434B"/>
    <w:rsid w:val="00856491"/>
    <w:rsid w:val="0086131C"/>
    <w:rsid w:val="00862853"/>
    <w:rsid w:val="008628FE"/>
    <w:rsid w:val="00867B46"/>
    <w:rsid w:val="00867D8E"/>
    <w:rsid w:val="00870351"/>
    <w:rsid w:val="0087116A"/>
    <w:rsid w:val="008723E3"/>
    <w:rsid w:val="00872E98"/>
    <w:rsid w:val="00873B2E"/>
    <w:rsid w:val="00877142"/>
    <w:rsid w:val="008815C8"/>
    <w:rsid w:val="008820DC"/>
    <w:rsid w:val="00885085"/>
    <w:rsid w:val="0089079F"/>
    <w:rsid w:val="00890FF2"/>
    <w:rsid w:val="00891B14"/>
    <w:rsid w:val="008931BD"/>
    <w:rsid w:val="0089521D"/>
    <w:rsid w:val="00895458"/>
    <w:rsid w:val="008A0765"/>
    <w:rsid w:val="008A37E6"/>
    <w:rsid w:val="008A3D4A"/>
    <w:rsid w:val="008A467B"/>
    <w:rsid w:val="008A6229"/>
    <w:rsid w:val="008B0BF3"/>
    <w:rsid w:val="008B1B1A"/>
    <w:rsid w:val="008B3B5A"/>
    <w:rsid w:val="008B3D4D"/>
    <w:rsid w:val="008B466E"/>
    <w:rsid w:val="008B5FBE"/>
    <w:rsid w:val="008B62BF"/>
    <w:rsid w:val="008B75EA"/>
    <w:rsid w:val="008B7C3C"/>
    <w:rsid w:val="008C058F"/>
    <w:rsid w:val="008C09B7"/>
    <w:rsid w:val="008C0DE1"/>
    <w:rsid w:val="008C2C75"/>
    <w:rsid w:val="008C3560"/>
    <w:rsid w:val="008C53F1"/>
    <w:rsid w:val="008C5D1B"/>
    <w:rsid w:val="008D1E68"/>
    <w:rsid w:val="008D26B0"/>
    <w:rsid w:val="008D339D"/>
    <w:rsid w:val="008D3D6B"/>
    <w:rsid w:val="008D566E"/>
    <w:rsid w:val="008D580A"/>
    <w:rsid w:val="008E1268"/>
    <w:rsid w:val="008E2129"/>
    <w:rsid w:val="008E4699"/>
    <w:rsid w:val="008E49B4"/>
    <w:rsid w:val="008E6406"/>
    <w:rsid w:val="008F5380"/>
    <w:rsid w:val="008F5C13"/>
    <w:rsid w:val="00903079"/>
    <w:rsid w:val="00910B3C"/>
    <w:rsid w:val="00911A8E"/>
    <w:rsid w:val="0091295F"/>
    <w:rsid w:val="00913A79"/>
    <w:rsid w:val="00914F0B"/>
    <w:rsid w:val="009165B7"/>
    <w:rsid w:val="00916B27"/>
    <w:rsid w:val="00920420"/>
    <w:rsid w:val="00921A97"/>
    <w:rsid w:val="009235AA"/>
    <w:rsid w:val="00923845"/>
    <w:rsid w:val="00923F6B"/>
    <w:rsid w:val="00925FAF"/>
    <w:rsid w:val="00926B5B"/>
    <w:rsid w:val="009275C0"/>
    <w:rsid w:val="0093080F"/>
    <w:rsid w:val="00933439"/>
    <w:rsid w:val="00933974"/>
    <w:rsid w:val="00935782"/>
    <w:rsid w:val="00935DF2"/>
    <w:rsid w:val="00936EA1"/>
    <w:rsid w:val="00937F17"/>
    <w:rsid w:val="00943495"/>
    <w:rsid w:val="00943635"/>
    <w:rsid w:val="00950B92"/>
    <w:rsid w:val="00951245"/>
    <w:rsid w:val="00951E6E"/>
    <w:rsid w:val="009533C4"/>
    <w:rsid w:val="009543D7"/>
    <w:rsid w:val="00956DD0"/>
    <w:rsid w:val="009577AD"/>
    <w:rsid w:val="00961831"/>
    <w:rsid w:val="009655FE"/>
    <w:rsid w:val="00966F7D"/>
    <w:rsid w:val="009727C5"/>
    <w:rsid w:val="00974262"/>
    <w:rsid w:val="00980A6A"/>
    <w:rsid w:val="009827E3"/>
    <w:rsid w:val="00982D5F"/>
    <w:rsid w:val="00985569"/>
    <w:rsid w:val="00986FD5"/>
    <w:rsid w:val="009920C7"/>
    <w:rsid w:val="0099392F"/>
    <w:rsid w:val="009952D7"/>
    <w:rsid w:val="00996736"/>
    <w:rsid w:val="00996963"/>
    <w:rsid w:val="009A11E6"/>
    <w:rsid w:val="009A1FF5"/>
    <w:rsid w:val="009A272E"/>
    <w:rsid w:val="009A3A73"/>
    <w:rsid w:val="009A3C46"/>
    <w:rsid w:val="009A4250"/>
    <w:rsid w:val="009A5791"/>
    <w:rsid w:val="009A647C"/>
    <w:rsid w:val="009B0B00"/>
    <w:rsid w:val="009B155C"/>
    <w:rsid w:val="009B2B62"/>
    <w:rsid w:val="009B2DCC"/>
    <w:rsid w:val="009B363C"/>
    <w:rsid w:val="009B3E13"/>
    <w:rsid w:val="009B4132"/>
    <w:rsid w:val="009B416F"/>
    <w:rsid w:val="009B60ED"/>
    <w:rsid w:val="009B7239"/>
    <w:rsid w:val="009C0B8C"/>
    <w:rsid w:val="009C1676"/>
    <w:rsid w:val="009C36F7"/>
    <w:rsid w:val="009C3AAC"/>
    <w:rsid w:val="009C6491"/>
    <w:rsid w:val="009C6AF6"/>
    <w:rsid w:val="009C6F2A"/>
    <w:rsid w:val="009D1BC0"/>
    <w:rsid w:val="009D1C40"/>
    <w:rsid w:val="009D651A"/>
    <w:rsid w:val="009E08EB"/>
    <w:rsid w:val="009E08F2"/>
    <w:rsid w:val="009E378F"/>
    <w:rsid w:val="009E3B6A"/>
    <w:rsid w:val="009E4D45"/>
    <w:rsid w:val="009E5B11"/>
    <w:rsid w:val="009E5DD5"/>
    <w:rsid w:val="009F5C59"/>
    <w:rsid w:val="009F7033"/>
    <w:rsid w:val="009F7654"/>
    <w:rsid w:val="00A0010F"/>
    <w:rsid w:val="00A02047"/>
    <w:rsid w:val="00A02091"/>
    <w:rsid w:val="00A025F9"/>
    <w:rsid w:val="00A06443"/>
    <w:rsid w:val="00A06F87"/>
    <w:rsid w:val="00A07904"/>
    <w:rsid w:val="00A07AB2"/>
    <w:rsid w:val="00A07B78"/>
    <w:rsid w:val="00A07D2F"/>
    <w:rsid w:val="00A11C8D"/>
    <w:rsid w:val="00A129ED"/>
    <w:rsid w:val="00A2062E"/>
    <w:rsid w:val="00A220CC"/>
    <w:rsid w:val="00A22808"/>
    <w:rsid w:val="00A25CA2"/>
    <w:rsid w:val="00A300C4"/>
    <w:rsid w:val="00A31A1A"/>
    <w:rsid w:val="00A328D1"/>
    <w:rsid w:val="00A33210"/>
    <w:rsid w:val="00A341BE"/>
    <w:rsid w:val="00A34D60"/>
    <w:rsid w:val="00A357BF"/>
    <w:rsid w:val="00A35B67"/>
    <w:rsid w:val="00A36B7B"/>
    <w:rsid w:val="00A36E46"/>
    <w:rsid w:val="00A43B1A"/>
    <w:rsid w:val="00A50314"/>
    <w:rsid w:val="00A51FE8"/>
    <w:rsid w:val="00A526B2"/>
    <w:rsid w:val="00A5375A"/>
    <w:rsid w:val="00A54576"/>
    <w:rsid w:val="00A56E26"/>
    <w:rsid w:val="00A575B9"/>
    <w:rsid w:val="00A57875"/>
    <w:rsid w:val="00A60B4D"/>
    <w:rsid w:val="00A611C6"/>
    <w:rsid w:val="00A613B8"/>
    <w:rsid w:val="00A616AE"/>
    <w:rsid w:val="00A632EA"/>
    <w:rsid w:val="00A64343"/>
    <w:rsid w:val="00A64CE6"/>
    <w:rsid w:val="00A66292"/>
    <w:rsid w:val="00A66949"/>
    <w:rsid w:val="00A710BD"/>
    <w:rsid w:val="00A729A8"/>
    <w:rsid w:val="00A74D9A"/>
    <w:rsid w:val="00A75954"/>
    <w:rsid w:val="00A77131"/>
    <w:rsid w:val="00A801C2"/>
    <w:rsid w:val="00A80371"/>
    <w:rsid w:val="00A80657"/>
    <w:rsid w:val="00A8136D"/>
    <w:rsid w:val="00A81583"/>
    <w:rsid w:val="00A8356E"/>
    <w:rsid w:val="00A852A8"/>
    <w:rsid w:val="00A853FD"/>
    <w:rsid w:val="00A92834"/>
    <w:rsid w:val="00A9298F"/>
    <w:rsid w:val="00A97280"/>
    <w:rsid w:val="00A97E9D"/>
    <w:rsid w:val="00AA08CD"/>
    <w:rsid w:val="00AA1082"/>
    <w:rsid w:val="00AA2C20"/>
    <w:rsid w:val="00AA2C51"/>
    <w:rsid w:val="00AA2D20"/>
    <w:rsid w:val="00AA4795"/>
    <w:rsid w:val="00AA54D2"/>
    <w:rsid w:val="00AA5555"/>
    <w:rsid w:val="00AA7417"/>
    <w:rsid w:val="00AB1F4F"/>
    <w:rsid w:val="00AB65D1"/>
    <w:rsid w:val="00AC1E2A"/>
    <w:rsid w:val="00AC6B61"/>
    <w:rsid w:val="00AC7213"/>
    <w:rsid w:val="00AD17BA"/>
    <w:rsid w:val="00AD1B4D"/>
    <w:rsid w:val="00AD67FC"/>
    <w:rsid w:val="00AD68F4"/>
    <w:rsid w:val="00AD7602"/>
    <w:rsid w:val="00AE1D2E"/>
    <w:rsid w:val="00AE31A5"/>
    <w:rsid w:val="00AE37F9"/>
    <w:rsid w:val="00AE70D2"/>
    <w:rsid w:val="00AE7570"/>
    <w:rsid w:val="00AF3BF3"/>
    <w:rsid w:val="00AF3D82"/>
    <w:rsid w:val="00AF48E2"/>
    <w:rsid w:val="00AF5019"/>
    <w:rsid w:val="00AF79CD"/>
    <w:rsid w:val="00B0002D"/>
    <w:rsid w:val="00B03C37"/>
    <w:rsid w:val="00B069DE"/>
    <w:rsid w:val="00B104D1"/>
    <w:rsid w:val="00B144E5"/>
    <w:rsid w:val="00B16C1A"/>
    <w:rsid w:val="00B17E4F"/>
    <w:rsid w:val="00B17F5C"/>
    <w:rsid w:val="00B220DF"/>
    <w:rsid w:val="00B23E11"/>
    <w:rsid w:val="00B279FA"/>
    <w:rsid w:val="00B31357"/>
    <w:rsid w:val="00B316A5"/>
    <w:rsid w:val="00B3353C"/>
    <w:rsid w:val="00B342A7"/>
    <w:rsid w:val="00B35C3A"/>
    <w:rsid w:val="00B449DB"/>
    <w:rsid w:val="00B45ACB"/>
    <w:rsid w:val="00B47649"/>
    <w:rsid w:val="00B529DF"/>
    <w:rsid w:val="00B52ED5"/>
    <w:rsid w:val="00B54494"/>
    <w:rsid w:val="00B610DD"/>
    <w:rsid w:val="00B63E5E"/>
    <w:rsid w:val="00B64514"/>
    <w:rsid w:val="00B6528C"/>
    <w:rsid w:val="00B7073E"/>
    <w:rsid w:val="00B756BF"/>
    <w:rsid w:val="00B81D53"/>
    <w:rsid w:val="00B836A5"/>
    <w:rsid w:val="00B83717"/>
    <w:rsid w:val="00B8463C"/>
    <w:rsid w:val="00B84794"/>
    <w:rsid w:val="00B8599A"/>
    <w:rsid w:val="00B86498"/>
    <w:rsid w:val="00B87B4D"/>
    <w:rsid w:val="00B90C16"/>
    <w:rsid w:val="00B93BE1"/>
    <w:rsid w:val="00B95DE1"/>
    <w:rsid w:val="00B95E02"/>
    <w:rsid w:val="00B9767C"/>
    <w:rsid w:val="00B97FA2"/>
    <w:rsid w:val="00BA0D75"/>
    <w:rsid w:val="00BA1D73"/>
    <w:rsid w:val="00BA2D32"/>
    <w:rsid w:val="00BA4D0F"/>
    <w:rsid w:val="00BA6734"/>
    <w:rsid w:val="00BB287D"/>
    <w:rsid w:val="00BB4115"/>
    <w:rsid w:val="00BB669E"/>
    <w:rsid w:val="00BB7DD5"/>
    <w:rsid w:val="00BC0609"/>
    <w:rsid w:val="00BC0B44"/>
    <w:rsid w:val="00BC16B1"/>
    <w:rsid w:val="00BC20B9"/>
    <w:rsid w:val="00BC2B5C"/>
    <w:rsid w:val="00BC402C"/>
    <w:rsid w:val="00BC40D6"/>
    <w:rsid w:val="00BC4456"/>
    <w:rsid w:val="00BC4FAB"/>
    <w:rsid w:val="00BC58BD"/>
    <w:rsid w:val="00BC7C00"/>
    <w:rsid w:val="00BE4B52"/>
    <w:rsid w:val="00BE5754"/>
    <w:rsid w:val="00BF06B7"/>
    <w:rsid w:val="00BF0A5E"/>
    <w:rsid w:val="00BF0F75"/>
    <w:rsid w:val="00BF2242"/>
    <w:rsid w:val="00BF2BA3"/>
    <w:rsid w:val="00BF37B9"/>
    <w:rsid w:val="00BF58AD"/>
    <w:rsid w:val="00BF6E7C"/>
    <w:rsid w:val="00C02008"/>
    <w:rsid w:val="00C03DAA"/>
    <w:rsid w:val="00C10738"/>
    <w:rsid w:val="00C1227E"/>
    <w:rsid w:val="00C15C7A"/>
    <w:rsid w:val="00C166CB"/>
    <w:rsid w:val="00C17EBE"/>
    <w:rsid w:val="00C2012E"/>
    <w:rsid w:val="00C2021D"/>
    <w:rsid w:val="00C229F1"/>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ABC"/>
    <w:rsid w:val="00C44E0B"/>
    <w:rsid w:val="00C45235"/>
    <w:rsid w:val="00C454F5"/>
    <w:rsid w:val="00C45B50"/>
    <w:rsid w:val="00C54BB8"/>
    <w:rsid w:val="00C5730C"/>
    <w:rsid w:val="00C60C86"/>
    <w:rsid w:val="00C61489"/>
    <w:rsid w:val="00C619BF"/>
    <w:rsid w:val="00C61D8F"/>
    <w:rsid w:val="00C62DE3"/>
    <w:rsid w:val="00C6468F"/>
    <w:rsid w:val="00C64ABF"/>
    <w:rsid w:val="00C64F68"/>
    <w:rsid w:val="00C7219E"/>
    <w:rsid w:val="00C72AFC"/>
    <w:rsid w:val="00C7709D"/>
    <w:rsid w:val="00C80C60"/>
    <w:rsid w:val="00C8265C"/>
    <w:rsid w:val="00C82B07"/>
    <w:rsid w:val="00C84522"/>
    <w:rsid w:val="00C85307"/>
    <w:rsid w:val="00C87F29"/>
    <w:rsid w:val="00C9135E"/>
    <w:rsid w:val="00C91E80"/>
    <w:rsid w:val="00C923CF"/>
    <w:rsid w:val="00C9274A"/>
    <w:rsid w:val="00C944DF"/>
    <w:rsid w:val="00C965AB"/>
    <w:rsid w:val="00C96D00"/>
    <w:rsid w:val="00C977C4"/>
    <w:rsid w:val="00CA08E5"/>
    <w:rsid w:val="00CA2168"/>
    <w:rsid w:val="00CA35EA"/>
    <w:rsid w:val="00CA392F"/>
    <w:rsid w:val="00CA75EA"/>
    <w:rsid w:val="00CA7A2A"/>
    <w:rsid w:val="00CB2630"/>
    <w:rsid w:val="00CB2A0C"/>
    <w:rsid w:val="00CB34D1"/>
    <w:rsid w:val="00CB5023"/>
    <w:rsid w:val="00CB5495"/>
    <w:rsid w:val="00CB7C4E"/>
    <w:rsid w:val="00CC2714"/>
    <w:rsid w:val="00CC388C"/>
    <w:rsid w:val="00CC3C07"/>
    <w:rsid w:val="00CC557B"/>
    <w:rsid w:val="00CC7281"/>
    <w:rsid w:val="00CC7B83"/>
    <w:rsid w:val="00CD209C"/>
    <w:rsid w:val="00CD42BC"/>
    <w:rsid w:val="00CD62F5"/>
    <w:rsid w:val="00CE2381"/>
    <w:rsid w:val="00CE39A3"/>
    <w:rsid w:val="00CE4744"/>
    <w:rsid w:val="00CE4FBA"/>
    <w:rsid w:val="00CE570D"/>
    <w:rsid w:val="00CE7D35"/>
    <w:rsid w:val="00CF0865"/>
    <w:rsid w:val="00CF2B48"/>
    <w:rsid w:val="00CF73CE"/>
    <w:rsid w:val="00CF74C8"/>
    <w:rsid w:val="00D00D79"/>
    <w:rsid w:val="00D038FA"/>
    <w:rsid w:val="00D05CAE"/>
    <w:rsid w:val="00D05E9C"/>
    <w:rsid w:val="00D07273"/>
    <w:rsid w:val="00D11694"/>
    <w:rsid w:val="00D13221"/>
    <w:rsid w:val="00D134F1"/>
    <w:rsid w:val="00D13A29"/>
    <w:rsid w:val="00D1414D"/>
    <w:rsid w:val="00D14A1D"/>
    <w:rsid w:val="00D159C2"/>
    <w:rsid w:val="00D15AF5"/>
    <w:rsid w:val="00D17237"/>
    <w:rsid w:val="00D247BC"/>
    <w:rsid w:val="00D260E2"/>
    <w:rsid w:val="00D309B3"/>
    <w:rsid w:val="00D341BB"/>
    <w:rsid w:val="00D34417"/>
    <w:rsid w:val="00D35692"/>
    <w:rsid w:val="00D35CCC"/>
    <w:rsid w:val="00D40574"/>
    <w:rsid w:val="00D43B52"/>
    <w:rsid w:val="00D45A66"/>
    <w:rsid w:val="00D46839"/>
    <w:rsid w:val="00D47B7B"/>
    <w:rsid w:val="00D5224F"/>
    <w:rsid w:val="00D55D72"/>
    <w:rsid w:val="00D55E1A"/>
    <w:rsid w:val="00D567ED"/>
    <w:rsid w:val="00D607D5"/>
    <w:rsid w:val="00D66A6A"/>
    <w:rsid w:val="00D7282C"/>
    <w:rsid w:val="00D73C25"/>
    <w:rsid w:val="00D73FC9"/>
    <w:rsid w:val="00D75E85"/>
    <w:rsid w:val="00D769DB"/>
    <w:rsid w:val="00D76C52"/>
    <w:rsid w:val="00D779DD"/>
    <w:rsid w:val="00D80166"/>
    <w:rsid w:val="00D82D21"/>
    <w:rsid w:val="00D83BE6"/>
    <w:rsid w:val="00D84378"/>
    <w:rsid w:val="00D84E8C"/>
    <w:rsid w:val="00D84F72"/>
    <w:rsid w:val="00D872BB"/>
    <w:rsid w:val="00D87DBB"/>
    <w:rsid w:val="00D9045C"/>
    <w:rsid w:val="00D92CD3"/>
    <w:rsid w:val="00D94780"/>
    <w:rsid w:val="00D96443"/>
    <w:rsid w:val="00DA0592"/>
    <w:rsid w:val="00DA1C75"/>
    <w:rsid w:val="00DA1FBE"/>
    <w:rsid w:val="00DA253F"/>
    <w:rsid w:val="00DA3A5E"/>
    <w:rsid w:val="00DA4026"/>
    <w:rsid w:val="00DA4310"/>
    <w:rsid w:val="00DA6DF5"/>
    <w:rsid w:val="00DA714D"/>
    <w:rsid w:val="00DC0045"/>
    <w:rsid w:val="00DC2872"/>
    <w:rsid w:val="00DC42C0"/>
    <w:rsid w:val="00DC50F9"/>
    <w:rsid w:val="00DC54F7"/>
    <w:rsid w:val="00DC6938"/>
    <w:rsid w:val="00DC6F60"/>
    <w:rsid w:val="00DC70D3"/>
    <w:rsid w:val="00DC7BBA"/>
    <w:rsid w:val="00DD1A4E"/>
    <w:rsid w:val="00DD27CC"/>
    <w:rsid w:val="00DD429D"/>
    <w:rsid w:val="00DD4963"/>
    <w:rsid w:val="00DD5D1C"/>
    <w:rsid w:val="00DD7540"/>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A7B"/>
    <w:rsid w:val="00E22EFE"/>
    <w:rsid w:val="00E2610F"/>
    <w:rsid w:val="00E27274"/>
    <w:rsid w:val="00E27AA9"/>
    <w:rsid w:val="00E334C9"/>
    <w:rsid w:val="00E34B1E"/>
    <w:rsid w:val="00E34D85"/>
    <w:rsid w:val="00E34E12"/>
    <w:rsid w:val="00E36181"/>
    <w:rsid w:val="00E37554"/>
    <w:rsid w:val="00E37602"/>
    <w:rsid w:val="00E37D0C"/>
    <w:rsid w:val="00E37E04"/>
    <w:rsid w:val="00E425E8"/>
    <w:rsid w:val="00E44579"/>
    <w:rsid w:val="00E44EF7"/>
    <w:rsid w:val="00E467A1"/>
    <w:rsid w:val="00E468DA"/>
    <w:rsid w:val="00E502B2"/>
    <w:rsid w:val="00E51746"/>
    <w:rsid w:val="00E51C95"/>
    <w:rsid w:val="00E53B4C"/>
    <w:rsid w:val="00E56D48"/>
    <w:rsid w:val="00E57F3A"/>
    <w:rsid w:val="00E640C4"/>
    <w:rsid w:val="00E713E7"/>
    <w:rsid w:val="00E75B5E"/>
    <w:rsid w:val="00E7754F"/>
    <w:rsid w:val="00E81C97"/>
    <w:rsid w:val="00E83E67"/>
    <w:rsid w:val="00E84E7E"/>
    <w:rsid w:val="00E85203"/>
    <w:rsid w:val="00E85EDF"/>
    <w:rsid w:val="00E934B9"/>
    <w:rsid w:val="00E93610"/>
    <w:rsid w:val="00E94C3D"/>
    <w:rsid w:val="00E975E6"/>
    <w:rsid w:val="00EA2945"/>
    <w:rsid w:val="00EA352F"/>
    <w:rsid w:val="00EA3BF8"/>
    <w:rsid w:val="00EA3FC5"/>
    <w:rsid w:val="00EB2734"/>
    <w:rsid w:val="00EB6F96"/>
    <w:rsid w:val="00EC1FE1"/>
    <w:rsid w:val="00EC4274"/>
    <w:rsid w:val="00EC5F0B"/>
    <w:rsid w:val="00EC75CA"/>
    <w:rsid w:val="00ED29EB"/>
    <w:rsid w:val="00ED344A"/>
    <w:rsid w:val="00ED3BC2"/>
    <w:rsid w:val="00ED499C"/>
    <w:rsid w:val="00ED50C4"/>
    <w:rsid w:val="00ED7A1A"/>
    <w:rsid w:val="00ED7A1C"/>
    <w:rsid w:val="00EE0300"/>
    <w:rsid w:val="00EE21C4"/>
    <w:rsid w:val="00EE2422"/>
    <w:rsid w:val="00EE277F"/>
    <w:rsid w:val="00EE2C08"/>
    <w:rsid w:val="00EE3085"/>
    <w:rsid w:val="00EE43A2"/>
    <w:rsid w:val="00EE50A3"/>
    <w:rsid w:val="00EE539C"/>
    <w:rsid w:val="00EE5A1F"/>
    <w:rsid w:val="00EE7877"/>
    <w:rsid w:val="00EF3A19"/>
    <w:rsid w:val="00EF3AE3"/>
    <w:rsid w:val="00EF4972"/>
    <w:rsid w:val="00EF566C"/>
    <w:rsid w:val="00EF5C12"/>
    <w:rsid w:val="00EF63C9"/>
    <w:rsid w:val="00EF79F8"/>
    <w:rsid w:val="00F002E0"/>
    <w:rsid w:val="00F01F61"/>
    <w:rsid w:val="00F026CD"/>
    <w:rsid w:val="00F071B9"/>
    <w:rsid w:val="00F074B6"/>
    <w:rsid w:val="00F07EF6"/>
    <w:rsid w:val="00F168FA"/>
    <w:rsid w:val="00F17666"/>
    <w:rsid w:val="00F21212"/>
    <w:rsid w:val="00F231E4"/>
    <w:rsid w:val="00F2384C"/>
    <w:rsid w:val="00F25405"/>
    <w:rsid w:val="00F2622B"/>
    <w:rsid w:val="00F2782F"/>
    <w:rsid w:val="00F32397"/>
    <w:rsid w:val="00F3268E"/>
    <w:rsid w:val="00F33230"/>
    <w:rsid w:val="00F3581E"/>
    <w:rsid w:val="00F358B3"/>
    <w:rsid w:val="00F360A7"/>
    <w:rsid w:val="00F40827"/>
    <w:rsid w:val="00F447B0"/>
    <w:rsid w:val="00F50604"/>
    <w:rsid w:val="00F524D7"/>
    <w:rsid w:val="00F55522"/>
    <w:rsid w:val="00F56F0E"/>
    <w:rsid w:val="00F63E8A"/>
    <w:rsid w:val="00F64E57"/>
    <w:rsid w:val="00F66DE4"/>
    <w:rsid w:val="00F66FCB"/>
    <w:rsid w:val="00F70503"/>
    <w:rsid w:val="00F7050B"/>
    <w:rsid w:val="00F72331"/>
    <w:rsid w:val="00F7414C"/>
    <w:rsid w:val="00F8096B"/>
    <w:rsid w:val="00F81A1A"/>
    <w:rsid w:val="00F87311"/>
    <w:rsid w:val="00F90AFE"/>
    <w:rsid w:val="00F930A1"/>
    <w:rsid w:val="00F94F94"/>
    <w:rsid w:val="00F95B81"/>
    <w:rsid w:val="00F96BBD"/>
    <w:rsid w:val="00FA233F"/>
    <w:rsid w:val="00FA3A12"/>
    <w:rsid w:val="00FA3A75"/>
    <w:rsid w:val="00FA4AB1"/>
    <w:rsid w:val="00FA6E6C"/>
    <w:rsid w:val="00FA71B8"/>
    <w:rsid w:val="00FA7218"/>
    <w:rsid w:val="00FA7C14"/>
    <w:rsid w:val="00FB1B04"/>
    <w:rsid w:val="00FB26A2"/>
    <w:rsid w:val="00FB2725"/>
    <w:rsid w:val="00FB67A8"/>
    <w:rsid w:val="00FC1332"/>
    <w:rsid w:val="00FC3058"/>
    <w:rsid w:val="00FC3284"/>
    <w:rsid w:val="00FC465A"/>
    <w:rsid w:val="00FC5FE1"/>
    <w:rsid w:val="00FC7BA6"/>
    <w:rsid w:val="00FC7BD2"/>
    <w:rsid w:val="00FD2AE8"/>
    <w:rsid w:val="00FD4626"/>
    <w:rsid w:val="00FD57EA"/>
    <w:rsid w:val="00FD5C50"/>
    <w:rsid w:val="00FD5D00"/>
    <w:rsid w:val="00FD6B7B"/>
    <w:rsid w:val="00FD7135"/>
    <w:rsid w:val="00FE224E"/>
    <w:rsid w:val="00FE3041"/>
    <w:rsid w:val="00FE324C"/>
    <w:rsid w:val="00FE3F11"/>
    <w:rsid w:val="00FE4235"/>
    <w:rsid w:val="00FE4A8D"/>
    <w:rsid w:val="00FF3707"/>
    <w:rsid w:val="00FF38E5"/>
    <w:rsid w:val="00FF446A"/>
    <w:rsid w:val="00FF46C4"/>
    <w:rsid w:val="00FF5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4187C0"/>
  <w15:docId w15:val="{684130E8-54F3-410E-BCB0-DCEE42D56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69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UnresolvedMention">
    <w:name w:val="Unresolved Mention"/>
    <w:basedOn w:val="DefaultParagraphFont"/>
    <w:uiPriority w:val="99"/>
    <w:semiHidden/>
    <w:unhideWhenUsed/>
    <w:rsid w:val="0025305F"/>
    <w:rPr>
      <w:color w:val="605E5C"/>
      <w:shd w:val="clear" w:color="auto" w:fill="E1DFDD"/>
    </w:rPr>
  </w:style>
  <w:style w:type="paragraph" w:styleId="TOCHeading">
    <w:name w:val="TOC Heading"/>
    <w:basedOn w:val="Heading1"/>
    <w:next w:val="Normal"/>
    <w:uiPriority w:val="39"/>
    <w:unhideWhenUsed/>
    <w:qFormat/>
    <w:rsid w:val="002133B5"/>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FollowedHyperlink">
    <w:name w:val="FollowedHyperlink"/>
    <w:basedOn w:val="DefaultParagraphFont"/>
    <w:uiPriority w:val="99"/>
    <w:semiHidden/>
    <w:unhideWhenUsed/>
    <w:rsid w:val="006514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7364">
      <w:bodyDiv w:val="1"/>
      <w:marLeft w:val="0"/>
      <w:marRight w:val="0"/>
      <w:marTop w:val="0"/>
      <w:marBottom w:val="0"/>
      <w:divBdr>
        <w:top w:val="none" w:sz="0" w:space="0" w:color="auto"/>
        <w:left w:val="none" w:sz="0" w:space="0" w:color="auto"/>
        <w:bottom w:val="none" w:sz="0" w:space="0" w:color="auto"/>
        <w:right w:val="none" w:sz="0" w:space="0" w:color="auto"/>
      </w:divBdr>
    </w:div>
    <w:div w:id="898051364">
      <w:bodyDiv w:val="1"/>
      <w:marLeft w:val="0"/>
      <w:marRight w:val="0"/>
      <w:marTop w:val="0"/>
      <w:marBottom w:val="0"/>
      <w:divBdr>
        <w:top w:val="none" w:sz="0" w:space="0" w:color="auto"/>
        <w:left w:val="none" w:sz="0" w:space="0" w:color="auto"/>
        <w:bottom w:val="none" w:sz="0" w:space="0" w:color="auto"/>
        <w:right w:val="none" w:sz="0" w:space="0" w:color="auto"/>
      </w:divBdr>
    </w:div>
    <w:div w:id="1027951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blog.siliconstraits.vn/arduino-nen-tang-moi-trong-viec-dieu-khien-tu-don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arduino.vn/bai-viet/1496-esp8266-ket-noi-internet-phan-1-cai-dat-esp8266-lam-mot-socket-client-ket-noi-toi"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blog.siliconstraits.vn/arduino-nen-tang-moi-trong-viec-dieu-khien-tu-do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1399</TotalTime>
  <Pages>56</Pages>
  <Words>7590</Words>
  <Characters>43263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NGO GIA HAI 20183729</cp:lastModifiedBy>
  <cp:revision>22</cp:revision>
  <cp:lastPrinted>2021-07-08T15:18:00Z</cp:lastPrinted>
  <dcterms:created xsi:type="dcterms:W3CDTF">2019-05-28T09:10:00Z</dcterms:created>
  <dcterms:modified xsi:type="dcterms:W3CDTF">2021-07-30T01:33:00Z</dcterms:modified>
</cp:coreProperties>
</file>